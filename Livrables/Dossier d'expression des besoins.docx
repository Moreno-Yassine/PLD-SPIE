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26339"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49A569B5" w14:textId="77777777" w:rsidR="003D5ABD" w:rsidRPr="003C5676" w:rsidRDefault="003D5ABD" w:rsidP="003D5ABD">
      <w:pPr>
        <w:rPr>
          <w:rFonts w:ascii="Century Schoolbook" w:hAnsi="Century Schoolbook" w:cs="Ayuthaya"/>
          <w:color w:val="A6A6A6"/>
          <w:sz w:val="22"/>
          <w:szCs w:val="32"/>
        </w:rPr>
      </w:pPr>
    </w:p>
    <w:p w14:paraId="69D52316"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30AFF722"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69A89BA8" w14:textId="77777777" w:rsidR="009E3C32" w:rsidRDefault="009E3C32" w:rsidP="009E3C32">
      <w:pPr>
        <w:jc w:val="center"/>
        <w:rPr>
          <w:rFonts w:ascii="Athelas Regular" w:hAnsi="Athelas Regular" w:cs="Arial"/>
          <w:color w:val="262626"/>
          <w:sz w:val="72"/>
          <w:szCs w:val="72"/>
        </w:rPr>
      </w:pPr>
    </w:p>
    <w:p w14:paraId="046860BD" w14:textId="77777777" w:rsidR="003D5ABD" w:rsidRDefault="003D5ABD" w:rsidP="009E3C32">
      <w:pPr>
        <w:jc w:val="center"/>
        <w:rPr>
          <w:rFonts w:ascii="Athelas Regular" w:hAnsi="Athelas Regular" w:cs="Arial"/>
          <w:color w:val="262626"/>
          <w:sz w:val="72"/>
          <w:szCs w:val="72"/>
        </w:rPr>
      </w:pPr>
    </w:p>
    <w:p w14:paraId="3353EAEF" w14:textId="77777777" w:rsidR="00010550" w:rsidRPr="003D5ABD" w:rsidRDefault="0082501F" w:rsidP="00010550">
      <w:pPr>
        <w:jc w:val="center"/>
        <w:rPr>
          <w:rFonts w:ascii="Athelas Regular" w:hAnsi="Athelas Regular" w:cs="Arial"/>
          <w:color w:val="262626"/>
          <w:sz w:val="70"/>
          <w:szCs w:val="70"/>
        </w:rPr>
      </w:pPr>
      <w:r>
        <w:rPr>
          <w:rFonts w:ascii="Athelas Regular" w:hAnsi="Athelas Regular" w:cs="Arial"/>
          <w:color w:val="262626"/>
          <w:sz w:val="70"/>
          <w:szCs w:val="70"/>
        </w:rPr>
        <w:t>Dossier d’expression des besoins</w:t>
      </w:r>
    </w:p>
    <w:p w14:paraId="3568961C" w14:textId="77777777" w:rsidR="00010550" w:rsidRPr="00010550" w:rsidRDefault="00010550" w:rsidP="00010550">
      <w:pPr>
        <w:jc w:val="center"/>
        <w:rPr>
          <w:rFonts w:ascii="Athelas Regular" w:hAnsi="Athelas Regular" w:cs="Arial"/>
          <w:color w:val="262626"/>
          <w:szCs w:val="72"/>
        </w:rPr>
      </w:pPr>
    </w:p>
    <w:p w14:paraId="08538E5C" w14:textId="77777777" w:rsidR="00010550" w:rsidRDefault="00010550" w:rsidP="00010550">
      <w:pPr>
        <w:jc w:val="right"/>
        <w:rPr>
          <w:rFonts w:ascii="Century Schoolbook" w:hAnsi="Century Schoolbook" w:cs="Ayuthaya"/>
          <w:color w:val="262626"/>
          <w:sz w:val="22"/>
          <w:szCs w:val="32"/>
        </w:rPr>
      </w:pPr>
    </w:p>
    <w:p w14:paraId="08891F44" w14:textId="77777777" w:rsidR="00010550" w:rsidRDefault="00010550" w:rsidP="00010550">
      <w:pPr>
        <w:jc w:val="right"/>
        <w:rPr>
          <w:rFonts w:ascii="Century Schoolbook" w:hAnsi="Century Schoolbook" w:cs="Ayuthaya"/>
          <w:b/>
          <w:color w:val="262626"/>
          <w:szCs w:val="32"/>
        </w:rPr>
      </w:pPr>
    </w:p>
    <w:p w14:paraId="0F811DE4" w14:textId="77777777"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sidR="0082501F">
        <w:rPr>
          <w:rFonts w:ascii="Century Schoolbook" w:hAnsi="Century Schoolbook" w:cs="Ayuthaya"/>
          <w:b/>
          <w:color w:val="262626"/>
          <w:szCs w:val="32"/>
        </w:rPr>
        <w:t>EB</w:t>
      </w:r>
    </w:p>
    <w:p w14:paraId="6764716B" w14:textId="77777777" w:rsidR="00010550" w:rsidRDefault="00010550" w:rsidP="00010550">
      <w:pPr>
        <w:rPr>
          <w:rFonts w:ascii="Century Schoolbook" w:hAnsi="Century Schoolbook" w:cs="Ayuthaya"/>
          <w:color w:val="262626"/>
          <w:sz w:val="22"/>
          <w:szCs w:val="32"/>
        </w:rPr>
      </w:pPr>
    </w:p>
    <w:p w14:paraId="135FFB8D" w14:textId="77777777" w:rsidR="00010550" w:rsidRDefault="00010550" w:rsidP="00010550">
      <w:pPr>
        <w:rPr>
          <w:rFonts w:ascii="Century Schoolbook" w:hAnsi="Century Schoolbook" w:cs="Ayuthaya"/>
          <w:color w:val="262626"/>
          <w:sz w:val="22"/>
          <w:szCs w:val="32"/>
        </w:rPr>
      </w:pPr>
    </w:p>
    <w:p w14:paraId="6442165B" w14:textId="77777777" w:rsidR="00010550" w:rsidRDefault="00010550" w:rsidP="00010550">
      <w:pPr>
        <w:rPr>
          <w:rFonts w:ascii="Century Schoolbook" w:hAnsi="Century Schoolbook" w:cs="Ayuthaya"/>
          <w:color w:val="262626"/>
          <w:sz w:val="22"/>
          <w:szCs w:val="32"/>
        </w:rPr>
      </w:pPr>
    </w:p>
    <w:p w14:paraId="56607B7F" w14:textId="77777777" w:rsidR="00010550" w:rsidRDefault="00010550" w:rsidP="00010550">
      <w:pPr>
        <w:rPr>
          <w:rFonts w:ascii="Century Schoolbook" w:hAnsi="Century Schoolbook" w:cs="Ayuthaya"/>
          <w:color w:val="262626"/>
          <w:sz w:val="22"/>
          <w:szCs w:val="32"/>
        </w:rPr>
      </w:pPr>
    </w:p>
    <w:p w14:paraId="4E6E9A31"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sidR="0082501F">
        <w:rPr>
          <w:rFonts w:ascii="Century Schoolbook" w:hAnsi="Century Schoolbook" w:cs="Ayuthaya"/>
          <w:color w:val="262626"/>
          <w:sz w:val="22"/>
          <w:szCs w:val="32"/>
        </w:rPr>
        <w:tab/>
      </w:r>
      <w:r w:rsidR="0082501F">
        <w:rPr>
          <w:rFonts w:ascii="Century Schoolbook" w:hAnsi="Century Schoolbook" w:cs="Ayuthaya"/>
          <w:color w:val="262626"/>
          <w:sz w:val="22"/>
          <w:szCs w:val="32"/>
        </w:rPr>
        <w:tab/>
        <w:t>El Rhazi Amine</w:t>
      </w:r>
    </w:p>
    <w:p w14:paraId="041E2897"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82501F">
        <w:rPr>
          <w:rFonts w:ascii="Century Schoolbook" w:hAnsi="Century Schoolbook" w:cs="Ayuthaya"/>
          <w:color w:val="262626"/>
          <w:sz w:val="22"/>
          <w:szCs w:val="32"/>
        </w:rPr>
        <w:t xml:space="preserve">incomplet </w:t>
      </w:r>
    </w:p>
    <w:p w14:paraId="1407D3B8"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10/01/2012</w:t>
      </w:r>
    </w:p>
    <w:p w14:paraId="0B51E96D"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501F">
        <w:rPr>
          <w:rFonts w:ascii="Century Schoolbook" w:hAnsi="Century Schoolbook" w:cs="Ayuthaya"/>
          <w:color w:val="262626"/>
          <w:sz w:val="22"/>
          <w:szCs w:val="32"/>
        </w:rPr>
        <w:t>équipe projet</w:t>
      </w:r>
    </w:p>
    <w:p w14:paraId="6074BB2F" w14:textId="77777777"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14:paraId="793DE9F0" w14:textId="77777777" w:rsidR="00010550" w:rsidRPr="00010550" w:rsidRDefault="00010550" w:rsidP="00010550">
      <w:pPr>
        <w:rPr>
          <w:rFonts w:ascii="Century Schoolbook" w:hAnsi="Century Schoolbook" w:cs="Ayuthaya"/>
          <w:color w:val="262626"/>
          <w:sz w:val="22"/>
          <w:szCs w:val="32"/>
        </w:rPr>
      </w:pPr>
    </w:p>
    <w:p w14:paraId="5744A3A8" w14:textId="77777777" w:rsidR="00972DEF" w:rsidRDefault="00972DEF" w:rsidP="00B4126E">
      <w:pPr>
        <w:jc w:val="both"/>
        <w:rPr>
          <w:rFonts w:ascii="Arial" w:hAnsi="Arial" w:cs="Arial"/>
          <w:color w:val="262626"/>
        </w:rPr>
      </w:pPr>
    </w:p>
    <w:p w14:paraId="7F474D74" w14:textId="77777777" w:rsidR="00010550" w:rsidRDefault="00010550" w:rsidP="00B4126E">
      <w:pPr>
        <w:jc w:val="both"/>
        <w:rPr>
          <w:rFonts w:ascii="Arial" w:hAnsi="Arial" w:cs="Arial"/>
          <w:color w:val="262626"/>
        </w:rPr>
      </w:pPr>
    </w:p>
    <w:p w14:paraId="6D734AC8" w14:textId="77777777" w:rsidR="0052090E" w:rsidRDefault="0052090E" w:rsidP="00B4126E">
      <w:pPr>
        <w:jc w:val="both"/>
        <w:rPr>
          <w:rFonts w:ascii="Arial" w:hAnsi="Arial" w:cs="Arial"/>
          <w:color w:val="262626"/>
        </w:rPr>
      </w:pPr>
    </w:p>
    <w:p w14:paraId="7B08CD5E" w14:textId="77777777" w:rsidR="003D5ABD" w:rsidRDefault="003D5ABD" w:rsidP="00B4126E">
      <w:pPr>
        <w:jc w:val="both"/>
        <w:rPr>
          <w:rFonts w:ascii="Arial" w:hAnsi="Arial" w:cs="Arial"/>
          <w:color w:val="262626"/>
        </w:rPr>
      </w:pPr>
      <w:r>
        <w:rPr>
          <w:rFonts w:ascii="Arial" w:hAnsi="Arial" w:cs="Arial"/>
          <w:color w:val="262626"/>
        </w:rPr>
        <w:tab/>
      </w:r>
    </w:p>
    <w:p w14:paraId="1BBB92F3" w14:textId="77777777"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14:paraId="2A420613" w14:textId="77777777" w:rsidTr="003C5676">
        <w:tc>
          <w:tcPr>
            <w:tcW w:w="7699" w:type="dxa"/>
            <w:shd w:val="clear" w:color="auto" w:fill="auto"/>
          </w:tcPr>
          <w:p w14:paraId="06013B3D" w14:textId="77777777"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784A4728" w14:textId="77777777" w:rsidR="003D5ABD" w:rsidRPr="003C5676" w:rsidRDefault="0082501F" w:rsidP="003C5676">
            <w:pPr>
              <w:jc w:val="both"/>
              <w:rPr>
                <w:rFonts w:ascii="Century Schoolbook" w:hAnsi="Century Schoolbook" w:cs="Ayuthaya"/>
                <w:color w:val="262626"/>
                <w:sz w:val="22"/>
                <w:szCs w:val="32"/>
              </w:rPr>
            </w:pPr>
            <w:r>
              <w:rPr>
                <w:rFonts w:ascii="Century Schoolbook" w:hAnsi="Century Schoolbook" w:cs="Ayuthaya"/>
                <w:color w:val="262626"/>
                <w:sz w:val="22"/>
                <w:szCs w:val="32"/>
              </w:rPr>
              <w:t>Dossier d’expression des besoins :</w:t>
            </w:r>
            <w:r w:rsidR="006312CA">
              <w:rPr>
                <w:rFonts w:ascii="Century Schoolbook" w:hAnsi="Century Schoolbook" w:cs="Ayuthaya"/>
                <w:color w:val="262626"/>
                <w:sz w:val="22"/>
                <w:szCs w:val="32"/>
              </w:rPr>
              <w:t xml:space="preserve"> Ce document contient l’étude de l’e</w:t>
            </w:r>
            <w:r w:rsidR="00891935">
              <w:rPr>
                <w:rFonts w:ascii="Century Schoolbook" w:hAnsi="Century Schoolbook" w:cs="Ayuthaya"/>
                <w:color w:val="262626"/>
                <w:sz w:val="22"/>
                <w:szCs w:val="32"/>
              </w:rPr>
              <w:t>xistant, le benchmark, la cible fonctionnelle ainsi que les axes d’amélioration</w:t>
            </w:r>
          </w:p>
          <w:p w14:paraId="5498CBFB" w14:textId="77777777" w:rsidR="003D5ABD" w:rsidRPr="003C5676" w:rsidRDefault="003D5ABD" w:rsidP="003C5676">
            <w:pPr>
              <w:jc w:val="both"/>
              <w:rPr>
                <w:rFonts w:ascii="Century Schoolbook" w:hAnsi="Century Schoolbook" w:cs="Ayuthaya"/>
                <w:color w:val="262626"/>
                <w:sz w:val="22"/>
                <w:szCs w:val="32"/>
              </w:rPr>
            </w:pPr>
          </w:p>
          <w:p w14:paraId="04D63F2B" w14:textId="77777777" w:rsidR="003D5ABD" w:rsidRPr="003C5676" w:rsidRDefault="003D5ABD" w:rsidP="003C5676">
            <w:pPr>
              <w:jc w:val="both"/>
              <w:rPr>
                <w:rFonts w:ascii="Arial" w:hAnsi="Arial" w:cs="Arial"/>
                <w:color w:val="262626"/>
              </w:rPr>
            </w:pPr>
          </w:p>
        </w:tc>
      </w:tr>
    </w:tbl>
    <w:p w14:paraId="41EFDC3F" w14:textId="77777777" w:rsidR="003D5ABD" w:rsidRDefault="003D5ABD" w:rsidP="00B4126E">
      <w:pPr>
        <w:jc w:val="both"/>
        <w:rPr>
          <w:rFonts w:ascii="Arial" w:hAnsi="Arial" w:cs="Arial"/>
          <w:color w:val="262626"/>
        </w:rPr>
      </w:pPr>
      <w:r>
        <w:rPr>
          <w:rFonts w:ascii="Arial" w:hAnsi="Arial" w:cs="Arial"/>
          <w:color w:val="262626"/>
        </w:rPr>
        <w:tab/>
      </w:r>
    </w:p>
    <w:p w14:paraId="29E13275" w14:textId="77777777" w:rsidR="0052090E" w:rsidRDefault="0052090E" w:rsidP="00B4126E">
      <w:pPr>
        <w:jc w:val="both"/>
        <w:rPr>
          <w:rFonts w:ascii="Arial" w:hAnsi="Arial" w:cs="Arial"/>
          <w:color w:val="262626"/>
        </w:rPr>
      </w:pPr>
    </w:p>
    <w:p w14:paraId="3F59769D" w14:textId="77777777" w:rsidR="0052090E" w:rsidRDefault="0052090E" w:rsidP="00B4126E">
      <w:pPr>
        <w:jc w:val="both"/>
        <w:rPr>
          <w:rFonts w:ascii="Arial" w:hAnsi="Arial" w:cs="Arial"/>
          <w:color w:val="262626"/>
        </w:rPr>
      </w:pPr>
    </w:p>
    <w:p w14:paraId="66284325" w14:textId="77777777" w:rsidR="003D5ABD" w:rsidRDefault="003D5ABD" w:rsidP="00B4126E">
      <w:pPr>
        <w:jc w:val="both"/>
        <w:rPr>
          <w:rFonts w:ascii="Arial" w:hAnsi="Arial" w:cs="Arial"/>
          <w:color w:val="262626"/>
        </w:rPr>
      </w:pPr>
    </w:p>
    <w:p w14:paraId="31A4C1AD" w14:textId="77777777" w:rsidR="003D5ABD" w:rsidRDefault="003D5ABD" w:rsidP="00B4126E">
      <w:pPr>
        <w:jc w:val="both"/>
        <w:rPr>
          <w:rFonts w:ascii="Arial" w:hAnsi="Arial" w:cs="Arial"/>
          <w:color w:val="262626"/>
        </w:rPr>
      </w:pPr>
    </w:p>
    <w:p w14:paraId="18A6DE85" w14:textId="77777777" w:rsidR="003D5ABD" w:rsidRDefault="003D5ABD" w:rsidP="00B4126E">
      <w:pPr>
        <w:jc w:val="both"/>
        <w:rPr>
          <w:rFonts w:ascii="Arial" w:hAnsi="Arial" w:cs="Arial"/>
          <w:color w:val="262626"/>
        </w:rPr>
      </w:pPr>
    </w:p>
    <w:p w14:paraId="54B35188" w14:textId="77777777" w:rsidR="0052090E" w:rsidRDefault="0052090E" w:rsidP="00B4126E">
      <w:pPr>
        <w:jc w:val="both"/>
        <w:rPr>
          <w:rFonts w:ascii="Arial" w:hAnsi="Arial" w:cs="Arial"/>
          <w:color w:val="262626"/>
        </w:rPr>
      </w:pPr>
    </w:p>
    <w:p w14:paraId="7E4BB79A" w14:textId="77777777" w:rsidR="009E3C32" w:rsidRDefault="009E3C32">
      <w:pPr>
        <w:rPr>
          <w:rFonts w:ascii="Arial" w:hAnsi="Arial" w:cs="Arial"/>
          <w:b/>
          <w:color w:val="262626"/>
          <w:u w:val="single"/>
        </w:rPr>
      </w:pPr>
    </w:p>
    <w:p w14:paraId="39CF900C" w14:textId="77777777" w:rsidR="003D5ABD" w:rsidRDefault="003D5ABD">
      <w:pPr>
        <w:rPr>
          <w:rFonts w:ascii="Arial" w:hAnsi="Arial" w:cs="Arial"/>
          <w:b/>
          <w:color w:val="262626"/>
          <w:u w:val="single"/>
        </w:rPr>
      </w:pPr>
    </w:p>
    <w:p w14:paraId="6AD5F4FF" w14:textId="77777777" w:rsidR="003D5ABD" w:rsidRDefault="003D5ABD">
      <w:pPr>
        <w:rPr>
          <w:rFonts w:ascii="Arial" w:hAnsi="Arial" w:cs="Arial"/>
          <w:b/>
          <w:color w:val="262626"/>
          <w:u w:val="single"/>
        </w:rPr>
      </w:pPr>
    </w:p>
    <w:p w14:paraId="2D24D645" w14:textId="77777777" w:rsidR="003D5ABD" w:rsidRDefault="003D5ABD">
      <w:pPr>
        <w:rPr>
          <w:rFonts w:ascii="Arial" w:hAnsi="Arial" w:cs="Arial"/>
          <w:b/>
          <w:color w:val="262626"/>
          <w:u w:val="single"/>
        </w:rPr>
      </w:pPr>
    </w:p>
    <w:p w14:paraId="793CE3D0" w14:textId="77777777" w:rsidR="003D5ABD" w:rsidRDefault="003D5ABD">
      <w:pPr>
        <w:rPr>
          <w:rFonts w:ascii="Arial" w:hAnsi="Arial" w:cs="Arial"/>
          <w:b/>
          <w:color w:val="262626"/>
          <w:u w:val="single"/>
        </w:rPr>
      </w:pPr>
    </w:p>
    <w:p w14:paraId="2FFC9F18" w14:textId="77777777" w:rsidR="003D5ABD" w:rsidRDefault="003D5ABD">
      <w:pPr>
        <w:rPr>
          <w:rFonts w:ascii="Arial" w:hAnsi="Arial" w:cs="Arial"/>
          <w:b/>
          <w:color w:val="262626"/>
          <w:u w:val="single"/>
        </w:rPr>
      </w:pPr>
    </w:p>
    <w:p w14:paraId="0970315E" w14:textId="77777777" w:rsidR="00467217" w:rsidRPr="007E0376" w:rsidRDefault="00467217" w:rsidP="00467217">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t>SOMMAIRE</w:t>
      </w:r>
    </w:p>
    <w:p w14:paraId="302287DD" w14:textId="77777777" w:rsidR="00AA47EA" w:rsidRPr="00AA47EA" w:rsidRDefault="00AA47EA" w:rsidP="00AA47EA"/>
    <w:p w14:paraId="37C30346" w14:textId="77777777" w:rsidR="00EA409C" w:rsidRDefault="007C12EA">
      <w:pPr>
        <w:pStyle w:val="TOC1"/>
        <w:tabs>
          <w:tab w:val="right" w:leader="dot" w:pos="8290"/>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EA409C">
        <w:rPr>
          <w:noProof/>
        </w:rPr>
        <w:t>Étude de l’existant :</w:t>
      </w:r>
      <w:r w:rsidR="00EA409C">
        <w:rPr>
          <w:noProof/>
        </w:rPr>
        <w:tab/>
      </w:r>
      <w:r w:rsidR="00EA409C">
        <w:rPr>
          <w:noProof/>
        </w:rPr>
        <w:fldChar w:fldCharType="begin"/>
      </w:r>
      <w:r w:rsidR="00EA409C">
        <w:rPr>
          <w:noProof/>
        </w:rPr>
        <w:instrText xml:space="preserve"> PAGEREF _Toc282548085 \h </w:instrText>
      </w:r>
      <w:r w:rsidR="00EA409C">
        <w:rPr>
          <w:noProof/>
        </w:rPr>
      </w:r>
      <w:r w:rsidR="00EA409C">
        <w:rPr>
          <w:noProof/>
        </w:rPr>
        <w:fldChar w:fldCharType="separate"/>
      </w:r>
      <w:r w:rsidR="00EA409C">
        <w:rPr>
          <w:noProof/>
        </w:rPr>
        <w:t>4</w:t>
      </w:r>
      <w:r w:rsidR="00EA409C">
        <w:rPr>
          <w:noProof/>
        </w:rPr>
        <w:fldChar w:fldCharType="end"/>
      </w:r>
    </w:p>
    <w:p w14:paraId="4F61740A"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Contexte de l’étude</w:t>
      </w:r>
      <w:r>
        <w:rPr>
          <w:noProof/>
        </w:rPr>
        <w:tab/>
      </w:r>
      <w:r>
        <w:rPr>
          <w:noProof/>
        </w:rPr>
        <w:fldChar w:fldCharType="begin"/>
      </w:r>
      <w:r>
        <w:rPr>
          <w:noProof/>
        </w:rPr>
        <w:instrText xml:space="preserve"> PAGEREF _Toc282548086 \h </w:instrText>
      </w:r>
      <w:r>
        <w:rPr>
          <w:noProof/>
        </w:rPr>
      </w:r>
      <w:r>
        <w:rPr>
          <w:noProof/>
        </w:rPr>
        <w:fldChar w:fldCharType="separate"/>
      </w:r>
      <w:r>
        <w:rPr>
          <w:noProof/>
        </w:rPr>
        <w:t>4</w:t>
      </w:r>
      <w:r>
        <w:rPr>
          <w:noProof/>
        </w:rPr>
        <w:fldChar w:fldCharType="end"/>
      </w:r>
    </w:p>
    <w:p w14:paraId="68AD74C7"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1.2</w:t>
      </w:r>
      <w:r>
        <w:rPr>
          <w:rFonts w:eastAsiaTheme="minorEastAsia" w:cstheme="minorBidi"/>
          <w:b w:val="0"/>
          <w:noProof/>
          <w:sz w:val="24"/>
          <w:szCs w:val="24"/>
          <w:lang w:eastAsia="ja-JP"/>
        </w:rPr>
        <w:tab/>
      </w:r>
      <w:r>
        <w:rPr>
          <w:noProof/>
        </w:rPr>
        <w:t>Périmètre métier et fonctionnel</w:t>
      </w:r>
      <w:r>
        <w:rPr>
          <w:noProof/>
        </w:rPr>
        <w:tab/>
      </w:r>
      <w:r>
        <w:rPr>
          <w:noProof/>
        </w:rPr>
        <w:fldChar w:fldCharType="begin"/>
      </w:r>
      <w:r>
        <w:rPr>
          <w:noProof/>
        </w:rPr>
        <w:instrText xml:space="preserve"> PAGEREF _Toc282548087 \h </w:instrText>
      </w:r>
      <w:r>
        <w:rPr>
          <w:noProof/>
        </w:rPr>
      </w:r>
      <w:r>
        <w:rPr>
          <w:noProof/>
        </w:rPr>
        <w:fldChar w:fldCharType="separate"/>
      </w:r>
      <w:r>
        <w:rPr>
          <w:noProof/>
        </w:rPr>
        <w:t>4</w:t>
      </w:r>
      <w:r>
        <w:rPr>
          <w:noProof/>
        </w:rPr>
        <w:fldChar w:fldCharType="end"/>
      </w:r>
    </w:p>
    <w:p w14:paraId="6165EBA1"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1.2.1</w:t>
      </w:r>
      <w:r>
        <w:rPr>
          <w:rFonts w:eastAsiaTheme="minorEastAsia" w:cstheme="minorBidi"/>
          <w:noProof/>
          <w:sz w:val="24"/>
          <w:szCs w:val="24"/>
          <w:lang w:eastAsia="ja-JP"/>
        </w:rPr>
        <w:tab/>
      </w:r>
      <w:r>
        <w:rPr>
          <w:noProof/>
        </w:rPr>
        <w:t>Périmètre métier :</w:t>
      </w:r>
      <w:r>
        <w:rPr>
          <w:noProof/>
        </w:rPr>
        <w:tab/>
      </w:r>
      <w:r>
        <w:rPr>
          <w:noProof/>
        </w:rPr>
        <w:fldChar w:fldCharType="begin"/>
      </w:r>
      <w:r>
        <w:rPr>
          <w:noProof/>
        </w:rPr>
        <w:instrText xml:space="preserve"> PAGEREF _Toc282548088 \h </w:instrText>
      </w:r>
      <w:r>
        <w:rPr>
          <w:noProof/>
        </w:rPr>
      </w:r>
      <w:r>
        <w:rPr>
          <w:noProof/>
        </w:rPr>
        <w:fldChar w:fldCharType="separate"/>
      </w:r>
      <w:r>
        <w:rPr>
          <w:noProof/>
        </w:rPr>
        <w:t>4</w:t>
      </w:r>
      <w:r>
        <w:rPr>
          <w:noProof/>
        </w:rPr>
        <w:fldChar w:fldCharType="end"/>
      </w:r>
    </w:p>
    <w:p w14:paraId="1E0D6A90"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1.2.2</w:t>
      </w:r>
      <w:r>
        <w:rPr>
          <w:rFonts w:eastAsiaTheme="minorEastAsia" w:cstheme="minorBidi"/>
          <w:noProof/>
          <w:sz w:val="24"/>
          <w:szCs w:val="24"/>
          <w:lang w:eastAsia="ja-JP"/>
        </w:rPr>
        <w:tab/>
      </w:r>
      <w:r>
        <w:rPr>
          <w:noProof/>
        </w:rPr>
        <w:t>Périmètre fonctionnel</w:t>
      </w:r>
      <w:r>
        <w:rPr>
          <w:noProof/>
        </w:rPr>
        <w:tab/>
      </w:r>
      <w:r>
        <w:rPr>
          <w:noProof/>
        </w:rPr>
        <w:fldChar w:fldCharType="begin"/>
      </w:r>
      <w:r>
        <w:rPr>
          <w:noProof/>
        </w:rPr>
        <w:instrText xml:space="preserve"> PAGEREF _Toc282548089 \h </w:instrText>
      </w:r>
      <w:r>
        <w:rPr>
          <w:noProof/>
        </w:rPr>
      </w:r>
      <w:r>
        <w:rPr>
          <w:noProof/>
        </w:rPr>
        <w:fldChar w:fldCharType="separate"/>
      </w:r>
      <w:r>
        <w:rPr>
          <w:noProof/>
        </w:rPr>
        <w:t>5</w:t>
      </w:r>
      <w:r>
        <w:rPr>
          <w:noProof/>
        </w:rPr>
        <w:fldChar w:fldCharType="end"/>
      </w:r>
    </w:p>
    <w:p w14:paraId="03BDDF72"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1.3</w:t>
      </w:r>
      <w:r>
        <w:rPr>
          <w:rFonts w:eastAsiaTheme="minorEastAsia" w:cstheme="minorBidi"/>
          <w:b w:val="0"/>
          <w:noProof/>
          <w:sz w:val="24"/>
          <w:szCs w:val="24"/>
          <w:lang w:eastAsia="ja-JP"/>
        </w:rPr>
        <w:tab/>
      </w:r>
      <w:r>
        <w:rPr>
          <w:noProof/>
        </w:rPr>
        <w:t>Description du système d’information</w:t>
      </w:r>
      <w:r>
        <w:rPr>
          <w:noProof/>
        </w:rPr>
        <w:tab/>
      </w:r>
      <w:r>
        <w:rPr>
          <w:noProof/>
        </w:rPr>
        <w:fldChar w:fldCharType="begin"/>
      </w:r>
      <w:r>
        <w:rPr>
          <w:noProof/>
        </w:rPr>
        <w:instrText xml:space="preserve"> PAGEREF _Toc282548090 \h </w:instrText>
      </w:r>
      <w:r>
        <w:rPr>
          <w:noProof/>
        </w:rPr>
      </w:r>
      <w:r>
        <w:rPr>
          <w:noProof/>
        </w:rPr>
        <w:fldChar w:fldCharType="separate"/>
      </w:r>
      <w:r>
        <w:rPr>
          <w:noProof/>
        </w:rPr>
        <w:t>5</w:t>
      </w:r>
      <w:r>
        <w:rPr>
          <w:noProof/>
        </w:rPr>
        <w:fldChar w:fldCharType="end"/>
      </w:r>
    </w:p>
    <w:p w14:paraId="2631D6AE"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1.3.1</w:t>
      </w:r>
      <w:r>
        <w:rPr>
          <w:rFonts w:eastAsiaTheme="minorEastAsia" w:cstheme="minorBidi"/>
          <w:noProof/>
          <w:sz w:val="24"/>
          <w:szCs w:val="24"/>
          <w:lang w:eastAsia="ja-JP"/>
        </w:rPr>
        <w:tab/>
      </w:r>
      <w:r>
        <w:rPr>
          <w:noProof/>
        </w:rPr>
        <w:t>Processus de gestion des contrats de maintenance</w:t>
      </w:r>
      <w:r>
        <w:rPr>
          <w:noProof/>
        </w:rPr>
        <w:tab/>
      </w:r>
      <w:r>
        <w:rPr>
          <w:noProof/>
        </w:rPr>
        <w:fldChar w:fldCharType="begin"/>
      </w:r>
      <w:r>
        <w:rPr>
          <w:noProof/>
        </w:rPr>
        <w:instrText xml:space="preserve"> PAGEREF _Toc282548091 \h </w:instrText>
      </w:r>
      <w:r>
        <w:rPr>
          <w:noProof/>
        </w:rPr>
      </w:r>
      <w:r>
        <w:rPr>
          <w:noProof/>
        </w:rPr>
        <w:fldChar w:fldCharType="separate"/>
      </w:r>
      <w:r>
        <w:rPr>
          <w:noProof/>
        </w:rPr>
        <w:t>5</w:t>
      </w:r>
      <w:r>
        <w:rPr>
          <w:noProof/>
        </w:rPr>
        <w:fldChar w:fldCharType="end"/>
      </w:r>
    </w:p>
    <w:p w14:paraId="6105A8E0"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1.3.2</w:t>
      </w:r>
      <w:r>
        <w:rPr>
          <w:rFonts w:eastAsiaTheme="minorEastAsia" w:cstheme="minorBidi"/>
          <w:noProof/>
          <w:sz w:val="24"/>
          <w:szCs w:val="24"/>
          <w:lang w:eastAsia="ja-JP"/>
        </w:rPr>
        <w:tab/>
      </w:r>
      <w:r>
        <w:rPr>
          <w:noProof/>
        </w:rPr>
        <w:t>Organisation générale de l’entreprise</w:t>
      </w:r>
      <w:r>
        <w:rPr>
          <w:noProof/>
        </w:rPr>
        <w:tab/>
      </w:r>
      <w:r>
        <w:rPr>
          <w:noProof/>
        </w:rPr>
        <w:fldChar w:fldCharType="begin"/>
      </w:r>
      <w:r>
        <w:rPr>
          <w:noProof/>
        </w:rPr>
        <w:instrText xml:space="preserve"> PAGEREF _Toc282548092 \h </w:instrText>
      </w:r>
      <w:r>
        <w:rPr>
          <w:noProof/>
        </w:rPr>
      </w:r>
      <w:r>
        <w:rPr>
          <w:noProof/>
        </w:rPr>
        <w:fldChar w:fldCharType="separate"/>
      </w:r>
      <w:r>
        <w:rPr>
          <w:noProof/>
        </w:rPr>
        <w:t>8</w:t>
      </w:r>
      <w:r>
        <w:rPr>
          <w:noProof/>
        </w:rPr>
        <w:fldChar w:fldCharType="end"/>
      </w:r>
    </w:p>
    <w:p w14:paraId="312C8725"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1.4</w:t>
      </w:r>
      <w:r>
        <w:rPr>
          <w:rFonts w:eastAsiaTheme="minorEastAsia" w:cstheme="minorBidi"/>
          <w:b w:val="0"/>
          <w:noProof/>
          <w:sz w:val="24"/>
          <w:szCs w:val="24"/>
          <w:lang w:eastAsia="ja-JP"/>
        </w:rPr>
        <w:tab/>
      </w:r>
      <w:r>
        <w:rPr>
          <w:noProof/>
        </w:rPr>
        <w:t>Description du système informatique</w:t>
      </w:r>
      <w:r>
        <w:rPr>
          <w:noProof/>
        </w:rPr>
        <w:tab/>
      </w:r>
      <w:r>
        <w:rPr>
          <w:noProof/>
        </w:rPr>
        <w:fldChar w:fldCharType="begin"/>
      </w:r>
      <w:r>
        <w:rPr>
          <w:noProof/>
        </w:rPr>
        <w:instrText xml:space="preserve"> PAGEREF _Toc282548093 \h </w:instrText>
      </w:r>
      <w:r>
        <w:rPr>
          <w:noProof/>
        </w:rPr>
      </w:r>
      <w:r>
        <w:rPr>
          <w:noProof/>
        </w:rPr>
        <w:fldChar w:fldCharType="separate"/>
      </w:r>
      <w:r>
        <w:rPr>
          <w:noProof/>
        </w:rPr>
        <w:t>11</w:t>
      </w:r>
      <w:r>
        <w:rPr>
          <w:noProof/>
        </w:rPr>
        <w:fldChar w:fldCharType="end"/>
      </w:r>
    </w:p>
    <w:p w14:paraId="14497441"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rPr>
        <w:t>1.4.1</w:t>
      </w:r>
      <w:r>
        <w:rPr>
          <w:rFonts w:eastAsiaTheme="minorEastAsia" w:cstheme="minorBidi"/>
          <w:noProof/>
          <w:sz w:val="24"/>
          <w:szCs w:val="24"/>
          <w:lang w:eastAsia="ja-JP"/>
        </w:rPr>
        <w:tab/>
      </w:r>
      <w:r>
        <w:rPr>
          <w:noProof/>
        </w:rPr>
        <w:t>Applications existantes</w:t>
      </w:r>
      <w:r>
        <w:rPr>
          <w:noProof/>
        </w:rPr>
        <w:tab/>
      </w:r>
      <w:r>
        <w:rPr>
          <w:noProof/>
        </w:rPr>
        <w:fldChar w:fldCharType="begin"/>
      </w:r>
      <w:r>
        <w:rPr>
          <w:noProof/>
        </w:rPr>
        <w:instrText xml:space="preserve"> PAGEREF _Toc282548094 \h </w:instrText>
      </w:r>
      <w:r>
        <w:rPr>
          <w:noProof/>
        </w:rPr>
      </w:r>
      <w:r>
        <w:rPr>
          <w:noProof/>
        </w:rPr>
        <w:fldChar w:fldCharType="separate"/>
      </w:r>
      <w:r>
        <w:rPr>
          <w:noProof/>
        </w:rPr>
        <w:t>11</w:t>
      </w:r>
      <w:r>
        <w:rPr>
          <w:noProof/>
        </w:rPr>
        <w:fldChar w:fldCharType="end"/>
      </w:r>
    </w:p>
    <w:p w14:paraId="60FDA4F9" w14:textId="77777777" w:rsidR="00EA409C" w:rsidRDefault="00EA409C">
      <w:pPr>
        <w:pStyle w:val="TOC3"/>
        <w:tabs>
          <w:tab w:val="left" w:pos="1176"/>
          <w:tab w:val="right" w:leader="dot" w:pos="8290"/>
        </w:tabs>
        <w:rPr>
          <w:rFonts w:eastAsiaTheme="minorEastAsia" w:cstheme="minorBidi"/>
          <w:noProof/>
          <w:sz w:val="24"/>
          <w:szCs w:val="24"/>
          <w:lang w:eastAsia="ja-JP"/>
        </w:rPr>
      </w:pPr>
      <w:r w:rsidRPr="0077569B">
        <w:rPr>
          <w:noProof/>
        </w:rPr>
        <w:t>1.4.2</w:t>
      </w:r>
      <w:r>
        <w:rPr>
          <w:rFonts w:eastAsiaTheme="minorEastAsia" w:cstheme="minorBidi"/>
          <w:noProof/>
          <w:sz w:val="24"/>
          <w:szCs w:val="24"/>
          <w:lang w:eastAsia="ja-JP"/>
        </w:rPr>
        <w:tab/>
      </w:r>
      <w:r w:rsidRPr="0077569B">
        <w:rPr>
          <w:noProof/>
        </w:rPr>
        <w:t>Architecture technique</w:t>
      </w:r>
      <w:r>
        <w:rPr>
          <w:noProof/>
        </w:rPr>
        <w:tab/>
      </w:r>
      <w:r>
        <w:rPr>
          <w:noProof/>
        </w:rPr>
        <w:fldChar w:fldCharType="begin"/>
      </w:r>
      <w:r>
        <w:rPr>
          <w:noProof/>
        </w:rPr>
        <w:instrText xml:space="preserve"> PAGEREF _Toc282548095 \h </w:instrText>
      </w:r>
      <w:r>
        <w:rPr>
          <w:noProof/>
        </w:rPr>
      </w:r>
      <w:r>
        <w:rPr>
          <w:noProof/>
        </w:rPr>
        <w:fldChar w:fldCharType="separate"/>
      </w:r>
      <w:r>
        <w:rPr>
          <w:noProof/>
        </w:rPr>
        <w:t>12</w:t>
      </w:r>
      <w:r>
        <w:rPr>
          <w:noProof/>
        </w:rPr>
        <w:fldChar w:fldCharType="end"/>
      </w:r>
    </w:p>
    <w:p w14:paraId="7DAEC99B" w14:textId="77777777" w:rsidR="00EA409C" w:rsidRDefault="00EA409C">
      <w:pPr>
        <w:pStyle w:val="TOC1"/>
        <w:tabs>
          <w:tab w:val="left" w:pos="438"/>
          <w:tab w:val="right" w:leader="dot" w:pos="8290"/>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Benchmarking</w:t>
      </w:r>
      <w:r>
        <w:rPr>
          <w:noProof/>
        </w:rPr>
        <w:tab/>
      </w:r>
      <w:r>
        <w:rPr>
          <w:noProof/>
        </w:rPr>
        <w:fldChar w:fldCharType="begin"/>
      </w:r>
      <w:r>
        <w:rPr>
          <w:noProof/>
        </w:rPr>
        <w:instrText xml:space="preserve"> PAGEREF _Toc282548096 \h </w:instrText>
      </w:r>
      <w:r>
        <w:rPr>
          <w:noProof/>
        </w:rPr>
      </w:r>
      <w:r>
        <w:rPr>
          <w:noProof/>
        </w:rPr>
        <w:fldChar w:fldCharType="separate"/>
      </w:r>
      <w:r>
        <w:rPr>
          <w:noProof/>
        </w:rPr>
        <w:t>12</w:t>
      </w:r>
      <w:r>
        <w:rPr>
          <w:noProof/>
        </w:rPr>
        <w:fldChar w:fldCharType="end"/>
      </w:r>
    </w:p>
    <w:p w14:paraId="357947C1"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Présentation ERP SAP ByD :</w:t>
      </w:r>
      <w:r>
        <w:rPr>
          <w:noProof/>
        </w:rPr>
        <w:tab/>
      </w:r>
      <w:r>
        <w:rPr>
          <w:noProof/>
        </w:rPr>
        <w:fldChar w:fldCharType="begin"/>
      </w:r>
      <w:r>
        <w:rPr>
          <w:noProof/>
        </w:rPr>
        <w:instrText xml:space="preserve"> PAGEREF _Toc282548097 \h </w:instrText>
      </w:r>
      <w:r>
        <w:rPr>
          <w:noProof/>
        </w:rPr>
      </w:r>
      <w:r>
        <w:rPr>
          <w:noProof/>
        </w:rPr>
        <w:fldChar w:fldCharType="separate"/>
      </w:r>
      <w:r>
        <w:rPr>
          <w:noProof/>
        </w:rPr>
        <w:t>12</w:t>
      </w:r>
      <w:r>
        <w:rPr>
          <w:noProof/>
        </w:rPr>
        <w:fldChar w:fldCharType="end"/>
      </w:r>
    </w:p>
    <w:p w14:paraId="08C2881D" w14:textId="77777777" w:rsidR="00EA409C" w:rsidRDefault="00EA409C">
      <w:pPr>
        <w:pStyle w:val="TOC2"/>
        <w:tabs>
          <w:tab w:val="left" w:pos="762"/>
          <w:tab w:val="right" w:leader="dot" w:pos="8290"/>
        </w:tabs>
        <w:rPr>
          <w:rFonts w:eastAsiaTheme="minorEastAsia" w:cstheme="minorBidi"/>
          <w:b w:val="0"/>
          <w:noProof/>
          <w:sz w:val="24"/>
          <w:szCs w:val="24"/>
          <w:lang w:eastAsia="ja-JP"/>
        </w:rPr>
      </w:pPr>
      <w:r w:rsidRPr="000721DF">
        <w:rPr>
          <w:rFonts w:asciiTheme="majorHAnsi" w:hAnsiTheme="majorHAnsi"/>
          <w:noProof/>
        </w:rPr>
        <w:t>2.2</w:t>
      </w:r>
      <w:r>
        <w:rPr>
          <w:rFonts w:eastAsiaTheme="minorEastAsia" w:cstheme="minorBidi"/>
          <w:b w:val="0"/>
          <w:noProof/>
          <w:sz w:val="24"/>
          <w:szCs w:val="24"/>
          <w:lang w:eastAsia="ja-JP"/>
        </w:rPr>
        <w:tab/>
      </w:r>
      <w:r w:rsidRPr="000721DF">
        <w:rPr>
          <w:rFonts w:asciiTheme="majorHAnsi" w:hAnsiTheme="majorHAnsi"/>
          <w:noProof/>
        </w:rPr>
        <w:t>Présentation du Scénario Service et réparation</w:t>
      </w:r>
      <w:r>
        <w:rPr>
          <w:noProof/>
        </w:rPr>
        <w:tab/>
      </w:r>
      <w:r>
        <w:rPr>
          <w:noProof/>
        </w:rPr>
        <w:fldChar w:fldCharType="begin"/>
      </w:r>
      <w:r>
        <w:rPr>
          <w:noProof/>
        </w:rPr>
        <w:instrText xml:space="preserve"> PAGEREF _Toc282548098 \h </w:instrText>
      </w:r>
      <w:r>
        <w:rPr>
          <w:noProof/>
        </w:rPr>
      </w:r>
      <w:r>
        <w:rPr>
          <w:noProof/>
        </w:rPr>
        <w:fldChar w:fldCharType="separate"/>
      </w:r>
      <w:r>
        <w:rPr>
          <w:noProof/>
        </w:rPr>
        <w:t>13</w:t>
      </w:r>
      <w:r>
        <w:rPr>
          <w:noProof/>
        </w:rPr>
        <w:fldChar w:fldCharType="end"/>
      </w:r>
    </w:p>
    <w:p w14:paraId="29EC8193" w14:textId="77777777" w:rsidR="00EA409C" w:rsidRDefault="00EA409C">
      <w:pPr>
        <w:pStyle w:val="TOC2"/>
        <w:tabs>
          <w:tab w:val="left" w:pos="792"/>
          <w:tab w:val="right" w:leader="dot" w:pos="8290"/>
        </w:tabs>
        <w:rPr>
          <w:rFonts w:eastAsiaTheme="minorEastAsia" w:cstheme="minorBidi"/>
          <w:b w:val="0"/>
          <w:noProof/>
          <w:sz w:val="24"/>
          <w:szCs w:val="24"/>
          <w:lang w:eastAsia="ja-JP"/>
        </w:rPr>
      </w:pPr>
      <w:r>
        <w:rPr>
          <w:noProof/>
        </w:rPr>
        <w:t>2.3</w:t>
      </w:r>
      <w:r>
        <w:rPr>
          <w:rFonts w:eastAsiaTheme="minorEastAsia" w:cstheme="minorBidi"/>
          <w:b w:val="0"/>
          <w:noProof/>
          <w:sz w:val="24"/>
          <w:szCs w:val="24"/>
          <w:lang w:eastAsia="ja-JP"/>
        </w:rPr>
        <w:tab/>
      </w:r>
      <w:r>
        <w:rPr>
          <w:noProof/>
        </w:rPr>
        <w:t>Concurrence</w:t>
      </w:r>
      <w:r>
        <w:rPr>
          <w:noProof/>
        </w:rPr>
        <w:tab/>
      </w:r>
      <w:r>
        <w:rPr>
          <w:noProof/>
        </w:rPr>
        <w:fldChar w:fldCharType="begin"/>
      </w:r>
      <w:r>
        <w:rPr>
          <w:noProof/>
        </w:rPr>
        <w:instrText xml:space="preserve"> PAGEREF _Toc282548099 \h </w:instrText>
      </w:r>
      <w:r>
        <w:rPr>
          <w:noProof/>
        </w:rPr>
      </w:r>
      <w:r>
        <w:rPr>
          <w:noProof/>
        </w:rPr>
        <w:fldChar w:fldCharType="separate"/>
      </w:r>
      <w:r>
        <w:rPr>
          <w:noProof/>
        </w:rPr>
        <w:t>14</w:t>
      </w:r>
      <w:r>
        <w:rPr>
          <w:noProof/>
        </w:rPr>
        <w:fldChar w:fldCharType="end"/>
      </w:r>
    </w:p>
    <w:p w14:paraId="7133B15A" w14:textId="77777777" w:rsidR="00EA409C" w:rsidRDefault="00EA409C">
      <w:pPr>
        <w:pStyle w:val="TOC3"/>
        <w:tabs>
          <w:tab w:val="left" w:pos="1176"/>
          <w:tab w:val="right" w:leader="dot" w:pos="8290"/>
        </w:tabs>
        <w:rPr>
          <w:rFonts w:eastAsiaTheme="minorEastAsia" w:cstheme="minorBidi"/>
          <w:noProof/>
          <w:sz w:val="24"/>
          <w:szCs w:val="24"/>
          <w:lang w:eastAsia="ja-JP"/>
        </w:rPr>
      </w:pPr>
      <w:r>
        <w:rPr>
          <w:noProof/>
          <w:lang w:eastAsia="fr-FR"/>
        </w:rPr>
        <w:t>2.3.1</w:t>
      </w:r>
      <w:r>
        <w:rPr>
          <w:rFonts w:eastAsiaTheme="minorEastAsia" w:cstheme="minorBidi"/>
          <w:noProof/>
          <w:sz w:val="24"/>
          <w:szCs w:val="24"/>
          <w:lang w:eastAsia="ja-JP"/>
        </w:rPr>
        <w:tab/>
      </w:r>
      <w:r>
        <w:rPr>
          <w:noProof/>
          <w:lang w:eastAsia="fr-FR"/>
        </w:rPr>
        <w:t>THALES</w:t>
      </w:r>
      <w:r>
        <w:rPr>
          <w:noProof/>
        </w:rPr>
        <w:tab/>
      </w:r>
      <w:r>
        <w:rPr>
          <w:noProof/>
        </w:rPr>
        <w:fldChar w:fldCharType="begin"/>
      </w:r>
      <w:r>
        <w:rPr>
          <w:noProof/>
        </w:rPr>
        <w:instrText xml:space="preserve"> PAGEREF _Toc282548100 \h </w:instrText>
      </w:r>
      <w:r>
        <w:rPr>
          <w:noProof/>
        </w:rPr>
      </w:r>
      <w:r>
        <w:rPr>
          <w:noProof/>
        </w:rPr>
        <w:fldChar w:fldCharType="separate"/>
      </w:r>
      <w:r>
        <w:rPr>
          <w:noProof/>
        </w:rPr>
        <w:t>14</w:t>
      </w:r>
      <w:r>
        <w:rPr>
          <w:noProof/>
        </w:rPr>
        <w:fldChar w:fldCharType="end"/>
      </w:r>
    </w:p>
    <w:p w14:paraId="6727B870" w14:textId="77777777" w:rsidR="00EA409C" w:rsidRDefault="00EA409C">
      <w:pPr>
        <w:pStyle w:val="TOC1"/>
        <w:tabs>
          <w:tab w:val="left" w:pos="438"/>
          <w:tab w:val="right" w:leader="dot" w:pos="8290"/>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Cible Fonctionnelle</w:t>
      </w:r>
      <w:r>
        <w:rPr>
          <w:noProof/>
        </w:rPr>
        <w:tab/>
      </w:r>
      <w:r>
        <w:rPr>
          <w:noProof/>
        </w:rPr>
        <w:fldChar w:fldCharType="begin"/>
      </w:r>
      <w:r>
        <w:rPr>
          <w:noProof/>
        </w:rPr>
        <w:instrText xml:space="preserve"> PAGEREF _Toc282548101 \h </w:instrText>
      </w:r>
      <w:r>
        <w:rPr>
          <w:noProof/>
        </w:rPr>
      </w:r>
      <w:r>
        <w:rPr>
          <w:noProof/>
        </w:rPr>
        <w:fldChar w:fldCharType="separate"/>
      </w:r>
      <w:r>
        <w:rPr>
          <w:noProof/>
        </w:rPr>
        <w:t>17</w:t>
      </w:r>
      <w:r>
        <w:rPr>
          <w:noProof/>
        </w:rPr>
        <w:fldChar w:fldCharType="end"/>
      </w:r>
    </w:p>
    <w:p w14:paraId="79DB8C82" w14:textId="77777777" w:rsidR="00EA409C" w:rsidRDefault="00EA409C">
      <w:pPr>
        <w:pStyle w:val="TOC1"/>
        <w:tabs>
          <w:tab w:val="left" w:pos="438"/>
          <w:tab w:val="right" w:leader="dot" w:pos="8290"/>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Axes de progrès</w:t>
      </w:r>
      <w:r>
        <w:rPr>
          <w:noProof/>
        </w:rPr>
        <w:tab/>
      </w:r>
      <w:r>
        <w:rPr>
          <w:noProof/>
        </w:rPr>
        <w:fldChar w:fldCharType="begin"/>
      </w:r>
      <w:r>
        <w:rPr>
          <w:noProof/>
        </w:rPr>
        <w:instrText xml:space="preserve"> PAGEREF _Toc282548102 \h </w:instrText>
      </w:r>
      <w:r>
        <w:rPr>
          <w:noProof/>
        </w:rPr>
      </w:r>
      <w:r>
        <w:rPr>
          <w:noProof/>
        </w:rPr>
        <w:fldChar w:fldCharType="separate"/>
      </w:r>
      <w:r>
        <w:rPr>
          <w:noProof/>
        </w:rPr>
        <w:t>17</w:t>
      </w:r>
      <w:r>
        <w:rPr>
          <w:noProof/>
        </w:rPr>
        <w:fldChar w:fldCharType="end"/>
      </w:r>
    </w:p>
    <w:p w14:paraId="76AA3FAC" w14:textId="77777777" w:rsidR="00AA47EA" w:rsidRPr="00AA47EA" w:rsidRDefault="007C12EA" w:rsidP="00AA47EA">
      <w:r>
        <w:rPr>
          <w:b/>
          <w:bCs/>
          <w:noProof/>
        </w:rPr>
        <w:fldChar w:fldCharType="end"/>
      </w:r>
    </w:p>
    <w:p w14:paraId="7C59B1C7" w14:textId="77777777" w:rsidR="00AA47EA" w:rsidRPr="00AA47EA" w:rsidRDefault="00AA47EA" w:rsidP="00AA47EA"/>
    <w:p w14:paraId="180608B8" w14:textId="77777777" w:rsidR="00AA47EA" w:rsidRPr="00AA47EA" w:rsidRDefault="00AA47EA" w:rsidP="00AA47EA"/>
    <w:p w14:paraId="3A894433" w14:textId="77777777" w:rsidR="00AA47EA" w:rsidRPr="00AA47EA" w:rsidRDefault="00AA47EA" w:rsidP="00AA47EA"/>
    <w:p w14:paraId="3F0A2BB3" w14:textId="77777777" w:rsidR="00AA47EA" w:rsidRPr="00AA47EA" w:rsidRDefault="00AA47EA" w:rsidP="00AA47EA"/>
    <w:p w14:paraId="043B3D56" w14:textId="77777777" w:rsidR="00AA47EA" w:rsidRPr="00AA47EA" w:rsidRDefault="00AA47EA" w:rsidP="00AA47EA"/>
    <w:p w14:paraId="6FACAE68" w14:textId="77777777" w:rsidR="00AA47EA" w:rsidRPr="00AA47EA" w:rsidRDefault="00AA47EA" w:rsidP="00AA47EA"/>
    <w:p w14:paraId="4EABC564" w14:textId="77777777" w:rsidR="00AA47EA" w:rsidRPr="00AA47EA" w:rsidRDefault="00AA47EA" w:rsidP="00AA47EA"/>
    <w:p w14:paraId="2EC05FAD" w14:textId="77777777" w:rsidR="00AA47EA" w:rsidRPr="00AA47EA" w:rsidRDefault="00AA47EA" w:rsidP="00AA47EA"/>
    <w:p w14:paraId="25233B3A" w14:textId="77777777" w:rsidR="00AA47EA" w:rsidRPr="00AA47EA" w:rsidRDefault="00AA47EA" w:rsidP="00AA47EA"/>
    <w:p w14:paraId="53A3EF91" w14:textId="77777777" w:rsidR="00AA47EA" w:rsidRPr="00AA47EA" w:rsidRDefault="00AA47EA" w:rsidP="00AA47EA"/>
    <w:p w14:paraId="532A832A" w14:textId="77777777" w:rsidR="00AA47EA" w:rsidRPr="00AA47EA" w:rsidRDefault="00AA47EA" w:rsidP="00AA47EA"/>
    <w:p w14:paraId="20F6B4E8" w14:textId="77777777" w:rsidR="00AA47EA" w:rsidRDefault="00AA47EA" w:rsidP="00AA47EA"/>
    <w:p w14:paraId="3386E92C" w14:textId="77777777" w:rsidR="00AA47EA" w:rsidRPr="00AA47EA" w:rsidRDefault="00AA47EA" w:rsidP="00AA47EA"/>
    <w:p w14:paraId="59ABFBFF" w14:textId="77777777" w:rsidR="00AA47EA" w:rsidRPr="00AA47EA" w:rsidRDefault="00AA47EA" w:rsidP="00AA47EA"/>
    <w:p w14:paraId="35EF5CA0" w14:textId="77777777" w:rsidR="00AA47EA" w:rsidRPr="00AA47EA" w:rsidRDefault="00AA47EA" w:rsidP="00AA47EA"/>
    <w:p w14:paraId="3AC12AAF" w14:textId="77777777" w:rsidR="00AA47EA" w:rsidRPr="00AA47EA" w:rsidRDefault="00AA47EA" w:rsidP="00AA47EA"/>
    <w:p w14:paraId="1F8F5D22" w14:textId="77777777" w:rsidR="00AA47EA" w:rsidRPr="00AA47EA" w:rsidRDefault="00AA47EA" w:rsidP="00AA47EA"/>
    <w:p w14:paraId="59F4A7DC" w14:textId="77777777" w:rsidR="00AA47EA" w:rsidRDefault="00AA47EA" w:rsidP="00AA47EA">
      <w:pPr>
        <w:pStyle w:val="Heading1"/>
        <w:numPr>
          <w:ilvl w:val="0"/>
          <w:numId w:val="0"/>
        </w:numPr>
        <w:ind w:left="360"/>
      </w:pPr>
    </w:p>
    <w:p w14:paraId="19D879D7" w14:textId="77777777" w:rsidR="007122F5" w:rsidRPr="00AA47EA" w:rsidRDefault="00AA47EA" w:rsidP="0069172C">
      <w:pPr>
        <w:pStyle w:val="Heading1"/>
        <w:numPr>
          <w:ilvl w:val="0"/>
          <w:numId w:val="0"/>
        </w:numPr>
        <w:ind w:left="360"/>
      </w:pPr>
      <w:r w:rsidRPr="00AA47EA">
        <w:br w:type="page"/>
      </w:r>
      <w:bookmarkStart w:id="0" w:name="_Toc282548085"/>
      <w:r w:rsidR="00891935">
        <w:lastRenderedPageBreak/>
        <w:t>Étude de l’existant :</w:t>
      </w:r>
      <w:bookmarkEnd w:id="0"/>
    </w:p>
    <w:p w14:paraId="20C6FB8F" w14:textId="77777777" w:rsidR="00891935" w:rsidRDefault="00891935" w:rsidP="00891935">
      <w:pPr>
        <w:pStyle w:val="Heading2"/>
      </w:pPr>
      <w:bookmarkStart w:id="1" w:name="_Toc282548086"/>
      <w:r>
        <w:t>Contexte de l’étude</w:t>
      </w:r>
      <w:bookmarkEnd w:id="1"/>
    </w:p>
    <w:p w14:paraId="0CAD573F" w14:textId="77777777" w:rsidR="007C12EA" w:rsidRPr="007C12EA" w:rsidRDefault="007C12EA" w:rsidP="007C12EA"/>
    <w:p w14:paraId="70F8CB80" w14:textId="77777777" w:rsidR="007C12EA" w:rsidRPr="007C12EA" w:rsidRDefault="007C12EA" w:rsidP="00974F8E">
      <w:pPr>
        <w:pStyle w:val="Pardfaut"/>
        <w:jc w:val="both"/>
        <w:rPr>
          <w:rFonts w:ascii="Cambria" w:eastAsia="Times" w:hAnsi="Cambria" w:cs="Times"/>
          <w:color w:val="323232"/>
          <w:sz w:val="24"/>
          <w:szCs w:val="24"/>
        </w:rPr>
      </w:pPr>
      <w:r w:rsidRPr="007C12EA">
        <w:rPr>
          <w:rFonts w:ascii="Cambria" w:hAnsi="Cambria"/>
          <w:color w:val="323232"/>
          <w:sz w:val="24"/>
          <w:szCs w:val="24"/>
        </w:rPr>
        <w:t>SPIE est une société spécialisée dans les domaines du génie électrique, mécanique et climatique, de l’énergie, des réseaux de communication. Son métier est la réalisation, l’assistance à l’exploitation et la maintenance d'équipements industriels. Nous nous attachons ici à décrire la partie maintenance de l’entreprise.</w:t>
      </w:r>
    </w:p>
    <w:p w14:paraId="13A3CF82" w14:textId="77777777" w:rsidR="007C12EA" w:rsidRPr="007C12EA" w:rsidRDefault="007C12EA" w:rsidP="00974F8E">
      <w:pPr>
        <w:pStyle w:val="Pardfaut"/>
        <w:jc w:val="both"/>
        <w:rPr>
          <w:rFonts w:ascii="Cambria" w:eastAsia="Times" w:hAnsi="Cambria" w:cs="Times"/>
          <w:color w:val="323232"/>
          <w:sz w:val="24"/>
          <w:szCs w:val="24"/>
        </w:rPr>
      </w:pPr>
      <w:r w:rsidRPr="007C12EA">
        <w:rPr>
          <w:rFonts w:ascii="Cambria" w:hAnsi="Cambria"/>
          <w:color w:val="323232"/>
          <w:sz w:val="24"/>
          <w:szCs w:val="24"/>
        </w:rPr>
        <w:t xml:space="preserve">L’objectif de cette étude est d’améliorer les processus par un meilleur suivi de la main de la main d’œuvre et les </w:t>
      </w:r>
      <w:r w:rsidRPr="0077569B">
        <w:rPr>
          <w:rFonts w:ascii="Cambria" w:hAnsi="Cambria"/>
          <w:color w:val="323232"/>
          <w:sz w:val="24"/>
          <w:szCs w:val="24"/>
        </w:rPr>
        <w:t>fournitures</w:t>
      </w:r>
      <w:r w:rsidRPr="007C12EA">
        <w:rPr>
          <w:rFonts w:ascii="Cambria" w:hAnsi="Cambria"/>
          <w:color w:val="323232"/>
          <w:sz w:val="24"/>
          <w:szCs w:val="24"/>
        </w:rPr>
        <w:t xml:space="preserve"> hors forfait,  par un meilleur suivi des indicateurs de </w:t>
      </w:r>
      <w:r w:rsidRPr="0077569B">
        <w:rPr>
          <w:rFonts w:ascii="Cambria" w:hAnsi="Cambria"/>
          <w:color w:val="323232"/>
          <w:sz w:val="24"/>
          <w:szCs w:val="24"/>
        </w:rPr>
        <w:t>performance</w:t>
      </w:r>
      <w:r w:rsidRPr="007C12EA">
        <w:rPr>
          <w:rFonts w:ascii="Cambria" w:hAnsi="Cambria"/>
          <w:color w:val="323232"/>
          <w:sz w:val="24"/>
          <w:szCs w:val="24"/>
        </w:rPr>
        <w:t xml:space="preserve"> organisationnels (nombre d’interventions, durée, etc..) et techniques (nature des travaux, % d’indisponibilité des installations) et finalement par des retours d’expériences qui nous permettrons de construire une base de données par métier et types de contrats et d’identifier les risques techniques, financiers et organisationnels.</w:t>
      </w:r>
    </w:p>
    <w:p w14:paraId="0E5C782F" w14:textId="77777777" w:rsidR="007C12EA" w:rsidRPr="007C12EA" w:rsidRDefault="007C12EA" w:rsidP="00974F8E">
      <w:pPr>
        <w:jc w:val="both"/>
      </w:pPr>
    </w:p>
    <w:p w14:paraId="0C7B6145" w14:textId="77777777" w:rsidR="00AA47EA" w:rsidRDefault="000A5FF0" w:rsidP="00974F8E">
      <w:pPr>
        <w:pStyle w:val="Heading2"/>
        <w:jc w:val="both"/>
      </w:pPr>
      <w:bookmarkStart w:id="2" w:name="_Toc282548087"/>
      <w:r>
        <w:t>Périmètre métier et fonctionnel</w:t>
      </w:r>
      <w:bookmarkEnd w:id="2"/>
    </w:p>
    <w:p w14:paraId="744F3E66" w14:textId="77777777" w:rsidR="00A94C7C" w:rsidRPr="00A94C7C" w:rsidRDefault="00A94C7C" w:rsidP="00974F8E">
      <w:pPr>
        <w:jc w:val="both"/>
      </w:pPr>
    </w:p>
    <w:p w14:paraId="1F19C0F3"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 xml:space="preserve">L’étude porte sur la gestion des contrats de maintenance et services. Ainsi, l’entreprise propose un contrat de maintenance adapté aux besoins de ses clients. </w:t>
      </w:r>
    </w:p>
    <w:p w14:paraId="3A0BE15A" w14:textId="77777777" w:rsidR="00A94C7C" w:rsidRPr="00B7776A" w:rsidRDefault="00A94C7C" w:rsidP="00974F8E">
      <w:pPr>
        <w:pStyle w:val="Pardfaut"/>
        <w:jc w:val="both"/>
        <w:rPr>
          <w:rFonts w:ascii="Cambria" w:eastAsia="Times" w:hAnsi="Cambria" w:cs="Times"/>
          <w:color w:val="323232"/>
          <w:sz w:val="16"/>
          <w:szCs w:val="16"/>
        </w:rPr>
      </w:pPr>
    </w:p>
    <w:p w14:paraId="74D10093"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Voici quelques exemples de contrats de maintenance :</w:t>
      </w:r>
    </w:p>
    <w:p w14:paraId="1110012A"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Contrat de maintenance du système d’</w:t>
      </w:r>
      <w:proofErr w:type="spellStart"/>
      <w:r w:rsidRPr="00A94C7C">
        <w:rPr>
          <w:rFonts w:ascii="Cambria" w:hAnsi="Cambria"/>
          <w:color w:val="323232"/>
          <w:sz w:val="24"/>
          <w:szCs w:val="24"/>
        </w:rPr>
        <w:t>é</w:t>
      </w:r>
      <w:r w:rsidRPr="0077569B">
        <w:rPr>
          <w:rFonts w:ascii="Cambria" w:hAnsi="Cambria"/>
          <w:color w:val="323232"/>
          <w:sz w:val="24"/>
          <w:szCs w:val="24"/>
        </w:rPr>
        <w:t>clairage</w:t>
      </w:r>
      <w:proofErr w:type="spellEnd"/>
      <w:r w:rsidRPr="0077569B">
        <w:rPr>
          <w:rFonts w:ascii="Cambria" w:hAnsi="Cambria"/>
          <w:color w:val="323232"/>
          <w:sz w:val="24"/>
          <w:szCs w:val="24"/>
        </w:rPr>
        <w:t xml:space="preserve"> public d</w:t>
      </w:r>
      <w:r w:rsidRPr="00A94C7C">
        <w:rPr>
          <w:rFonts w:ascii="Cambria" w:hAnsi="Cambria"/>
          <w:color w:val="323232"/>
          <w:sz w:val="24"/>
          <w:szCs w:val="24"/>
        </w:rPr>
        <w:t>’une commune</w:t>
      </w:r>
    </w:p>
    <w:p w14:paraId="2E09622E"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Contrat de maintenance du système de signalisation du trafic routier</w:t>
      </w:r>
    </w:p>
    <w:p w14:paraId="390841D9"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Exemples de contrats de services :</w:t>
      </w:r>
    </w:p>
    <w:p w14:paraId="0CD2F215" w14:textId="77777777" w:rsidR="00A94C7C" w:rsidRPr="00A94C7C" w:rsidRDefault="00A94C7C" w:rsidP="00974F8E">
      <w:pPr>
        <w:pStyle w:val="Pardfaut"/>
        <w:ind w:left="283"/>
        <w:jc w:val="both"/>
        <w:rPr>
          <w:rFonts w:ascii="Cambria" w:eastAsia="Times" w:hAnsi="Cambria" w:cs="Times"/>
          <w:color w:val="323232"/>
          <w:sz w:val="24"/>
          <w:szCs w:val="24"/>
        </w:rPr>
      </w:pPr>
      <w:r w:rsidRPr="00A94C7C">
        <w:rPr>
          <w:rFonts w:ascii="Cambria" w:hAnsi="Cambria"/>
          <w:color w:val="323232"/>
          <w:sz w:val="24"/>
          <w:szCs w:val="24"/>
        </w:rPr>
        <w:t xml:space="preserve">• </w:t>
      </w:r>
      <w:r>
        <w:rPr>
          <w:rFonts w:ascii="Cambria" w:hAnsi="Cambria"/>
          <w:color w:val="323232"/>
          <w:sz w:val="24"/>
          <w:szCs w:val="24"/>
        </w:rPr>
        <w:t xml:space="preserve">Exploitation et pilotage du </w:t>
      </w:r>
      <w:r w:rsidR="00692CDF">
        <w:rPr>
          <w:rFonts w:ascii="Cambria" w:hAnsi="Cambria"/>
          <w:color w:val="323232"/>
          <w:sz w:val="24"/>
          <w:szCs w:val="24"/>
        </w:rPr>
        <w:t>système</w:t>
      </w:r>
      <w:r w:rsidRPr="00A94C7C">
        <w:rPr>
          <w:rFonts w:ascii="Cambria" w:hAnsi="Cambria"/>
          <w:color w:val="323232"/>
          <w:sz w:val="24"/>
          <w:szCs w:val="24"/>
          <w:lang w:val="nl-NL"/>
        </w:rPr>
        <w:t xml:space="preserve"> de ge</w:t>
      </w:r>
      <w:r w:rsidRPr="00A94C7C">
        <w:rPr>
          <w:rFonts w:ascii="Cambria" w:hAnsi="Cambria"/>
          <w:color w:val="323232"/>
          <w:sz w:val="24"/>
          <w:szCs w:val="24"/>
        </w:rPr>
        <w:t>́</w:t>
      </w:r>
      <w:proofErr w:type="spellStart"/>
      <w:r w:rsidR="00692CDF">
        <w:rPr>
          <w:rFonts w:ascii="Cambria" w:hAnsi="Cambria"/>
          <w:color w:val="323232"/>
          <w:sz w:val="24"/>
          <w:szCs w:val="24"/>
        </w:rPr>
        <w:t>olocalisation</w:t>
      </w:r>
      <w:proofErr w:type="spellEnd"/>
      <w:r w:rsidRPr="00A94C7C">
        <w:rPr>
          <w:rFonts w:ascii="Cambria" w:hAnsi="Cambria"/>
          <w:color w:val="323232"/>
          <w:sz w:val="24"/>
          <w:szCs w:val="24"/>
        </w:rPr>
        <w:t xml:space="preserve"> d’une flotte de bus dans une ville</w:t>
      </w:r>
    </w:p>
    <w:p w14:paraId="139DD7B7" w14:textId="77777777" w:rsidR="00A94C7C" w:rsidRPr="00B7776A" w:rsidRDefault="00A94C7C" w:rsidP="00974F8E">
      <w:pPr>
        <w:pStyle w:val="Heading3"/>
        <w:numPr>
          <w:ilvl w:val="0"/>
          <w:numId w:val="0"/>
        </w:numPr>
        <w:jc w:val="both"/>
        <w:rPr>
          <w:sz w:val="24"/>
          <w:szCs w:val="24"/>
        </w:rPr>
      </w:pPr>
    </w:p>
    <w:p w14:paraId="296930EB" w14:textId="77777777" w:rsidR="00692CDF" w:rsidRPr="00692CDF" w:rsidRDefault="00692CDF" w:rsidP="00974F8E">
      <w:pPr>
        <w:pStyle w:val="Heading3"/>
        <w:jc w:val="both"/>
      </w:pPr>
      <w:bookmarkStart w:id="3" w:name="_Toc282548088"/>
      <w:r>
        <w:t>Périmètre métier :</w:t>
      </w:r>
      <w:bookmarkEnd w:id="3"/>
    </w:p>
    <w:p w14:paraId="43866C01" w14:textId="77777777" w:rsidR="00692CDF" w:rsidRPr="00692CDF" w:rsidRDefault="00692CDF" w:rsidP="00974F8E">
      <w:pPr>
        <w:jc w:val="both"/>
      </w:pPr>
    </w:p>
    <w:p w14:paraId="16EA4AE4" w14:textId="77777777" w:rsidR="00A94C7C" w:rsidRDefault="00A94C7C" w:rsidP="00974F8E">
      <w:pPr>
        <w:pStyle w:val="Pardfaut"/>
        <w:jc w:val="both"/>
        <w:rPr>
          <w:rFonts w:ascii="Cambria" w:eastAsia="Times" w:hAnsi="Cambria" w:cs="Times"/>
          <w:color w:val="323232"/>
          <w:sz w:val="24"/>
          <w:szCs w:val="24"/>
        </w:rPr>
      </w:pPr>
      <w:r w:rsidRPr="00A94C7C">
        <w:rPr>
          <w:rFonts w:ascii="Cambria" w:eastAsia="Times" w:hAnsi="Cambria" w:cs="Times"/>
          <w:color w:val="323232"/>
          <w:sz w:val="24"/>
          <w:szCs w:val="24"/>
        </w:rPr>
        <w:t xml:space="preserve">La gestion des contrats de maintenance et service de </w:t>
      </w:r>
      <w:r w:rsidR="00692CDF">
        <w:rPr>
          <w:rFonts w:ascii="Cambria" w:eastAsia="Times" w:hAnsi="Cambria" w:cs="Times"/>
          <w:color w:val="323232"/>
          <w:sz w:val="24"/>
          <w:szCs w:val="24"/>
        </w:rPr>
        <w:t>SPIE</w:t>
      </w:r>
      <w:r w:rsidRPr="00A94C7C">
        <w:rPr>
          <w:rFonts w:ascii="Cambria" w:eastAsia="Times" w:hAnsi="Cambria" w:cs="Times"/>
          <w:color w:val="323232"/>
          <w:sz w:val="24"/>
          <w:szCs w:val="24"/>
        </w:rPr>
        <w:t xml:space="preserve"> sud-est</w:t>
      </w:r>
    </w:p>
    <w:p w14:paraId="3547CF37" w14:textId="77777777" w:rsidR="00692CDF" w:rsidRPr="00A94C7C" w:rsidRDefault="00692CDF" w:rsidP="00974F8E">
      <w:pPr>
        <w:pStyle w:val="Pardfaut"/>
        <w:jc w:val="both"/>
        <w:rPr>
          <w:rFonts w:ascii="Cambria" w:eastAsia="Times" w:hAnsi="Cambria" w:cs="Times"/>
          <w:color w:val="323232"/>
          <w:sz w:val="24"/>
          <w:szCs w:val="24"/>
        </w:rPr>
      </w:pPr>
    </w:p>
    <w:p w14:paraId="1EE54846" w14:textId="77777777" w:rsidR="00A94C7C" w:rsidRPr="00A94C7C" w:rsidRDefault="00A94C7C" w:rsidP="00974F8E">
      <w:pPr>
        <w:pStyle w:val="Pardfaut"/>
        <w:jc w:val="both"/>
        <w:rPr>
          <w:rFonts w:ascii="Cambria" w:eastAsia="Times" w:hAnsi="Cambria" w:cs="Times"/>
          <w:color w:val="323232"/>
          <w:sz w:val="24"/>
          <w:szCs w:val="24"/>
        </w:rPr>
      </w:pPr>
      <w:r w:rsidRPr="00A94C7C">
        <w:rPr>
          <w:rFonts w:ascii="Cambria" w:hAnsi="Cambria"/>
          <w:color w:val="323232"/>
          <w:sz w:val="24"/>
          <w:szCs w:val="24"/>
        </w:rPr>
        <w:t>Acteurs :</w:t>
      </w:r>
    </w:p>
    <w:p w14:paraId="5D12705B"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responsable du contrat /RA : </w:t>
      </w:r>
    </w:p>
    <w:p w14:paraId="276D457A"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Il assure la gestion contractuelle et le reporting. Il établit les comptes rendus et effectue un bilan du projet à l’issue de la réalisation d’une phase et de la remise du livrable associé. </w:t>
      </w:r>
    </w:p>
    <w:p w14:paraId="260F1ACF"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 xml:space="preserve">Le responsable d’activité maintenance (RAM) </w:t>
      </w:r>
    </w:p>
    <w:p w14:paraId="2C844799"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assure la relation client et encadre les collaborateurs et techniciens de maintenance et optimise les processus de fonctionnement du périmètre.</w:t>
      </w:r>
    </w:p>
    <w:p w14:paraId="69BB8E99"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t>Les techniciens de maintenance (</w:t>
      </w:r>
      <w:r w:rsidR="00692CDF" w:rsidRPr="00A94C7C">
        <w:rPr>
          <w:rFonts w:ascii="Cambria" w:hAnsi="Cambria"/>
          <w:color w:val="323232"/>
          <w:sz w:val="24"/>
          <w:szCs w:val="24"/>
        </w:rPr>
        <w:t>gèrent</w:t>
      </w:r>
      <w:r w:rsidRPr="00A94C7C">
        <w:rPr>
          <w:rFonts w:ascii="Cambria" w:hAnsi="Cambria"/>
          <w:color w:val="323232"/>
          <w:sz w:val="24"/>
          <w:szCs w:val="24"/>
        </w:rPr>
        <w:t xml:space="preserve"> les interventions)</w:t>
      </w:r>
    </w:p>
    <w:p w14:paraId="5B5A7180"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intervient sur le terrain et par conséquent gère les interventions. Il reporte son travail et ses difficultés auprès de son responsable d’activité de maintenance. Il doit informer des tâches qu’il effectue au sein de la maintenance (remplacement d’un équipement, etc</w:t>
      </w:r>
      <w:r w:rsidR="00692CDF">
        <w:rPr>
          <w:rFonts w:ascii="Cambria" w:hAnsi="Cambria"/>
          <w:color w:val="323232"/>
          <w:sz w:val="24"/>
          <w:szCs w:val="24"/>
        </w:rPr>
        <w:t>..</w:t>
      </w:r>
      <w:r w:rsidR="00692CDF" w:rsidRPr="00A94C7C">
        <w:rPr>
          <w:rFonts w:ascii="Cambria" w:hAnsi="Cambria"/>
          <w:color w:val="323232"/>
          <w:sz w:val="24"/>
          <w:szCs w:val="24"/>
        </w:rPr>
        <w:t>.)</w:t>
      </w:r>
    </w:p>
    <w:p w14:paraId="37C1273F" w14:textId="77777777" w:rsidR="00A94C7C" w:rsidRPr="00A94C7C" w:rsidRDefault="00A94C7C" w:rsidP="00974F8E">
      <w:pPr>
        <w:pStyle w:val="Pardfaut"/>
        <w:ind w:left="360"/>
        <w:jc w:val="both"/>
        <w:rPr>
          <w:rFonts w:ascii="Cambria" w:eastAsia="Times" w:hAnsi="Cambria" w:cs="Times"/>
          <w:color w:val="323232"/>
          <w:sz w:val="24"/>
          <w:szCs w:val="24"/>
        </w:rPr>
      </w:pPr>
      <w:r w:rsidRPr="00A94C7C">
        <w:rPr>
          <w:rFonts w:ascii="Cambria" w:hAnsi="Cambria"/>
          <w:color w:val="323232"/>
          <w:sz w:val="24"/>
          <w:szCs w:val="24"/>
        </w:rPr>
        <w:lastRenderedPageBreak/>
        <w:t xml:space="preserve">Le </w:t>
      </w:r>
      <w:proofErr w:type="spellStart"/>
      <w:r w:rsidRPr="00A94C7C">
        <w:rPr>
          <w:rFonts w:ascii="Cambria" w:hAnsi="Cambria"/>
          <w:color w:val="323232"/>
          <w:sz w:val="24"/>
          <w:szCs w:val="24"/>
        </w:rPr>
        <w:t>contrô</w:t>
      </w:r>
      <w:r w:rsidRPr="00A94C7C">
        <w:rPr>
          <w:rFonts w:ascii="Cambria" w:hAnsi="Cambria"/>
          <w:color w:val="323232"/>
          <w:sz w:val="24"/>
          <w:szCs w:val="24"/>
          <w:lang w:val="nl-NL"/>
        </w:rPr>
        <w:t>le</w:t>
      </w:r>
      <w:proofErr w:type="spellEnd"/>
      <w:r w:rsidRPr="00A94C7C">
        <w:rPr>
          <w:rFonts w:ascii="Cambria" w:hAnsi="Cambria"/>
          <w:color w:val="323232"/>
          <w:sz w:val="24"/>
          <w:szCs w:val="24"/>
          <w:lang w:val="nl-NL"/>
        </w:rPr>
        <w:t xml:space="preserve"> de </w:t>
      </w:r>
      <w:proofErr w:type="spellStart"/>
      <w:r w:rsidRPr="00A94C7C">
        <w:rPr>
          <w:rFonts w:ascii="Cambria" w:hAnsi="Cambria"/>
          <w:color w:val="323232"/>
          <w:sz w:val="24"/>
          <w:szCs w:val="24"/>
          <w:lang w:val="nl-NL"/>
        </w:rPr>
        <w:t>gestion</w:t>
      </w:r>
      <w:proofErr w:type="spellEnd"/>
    </w:p>
    <w:p w14:paraId="080B7D5F"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 xml:space="preserve">Le contrôleur de gestion valide le reporting et le compte rendu du responsable d’affaire. </w:t>
      </w:r>
    </w:p>
    <w:p w14:paraId="3BD5650D" w14:textId="77777777" w:rsidR="00A94C7C" w:rsidRPr="00A94C7C" w:rsidRDefault="00A94C7C" w:rsidP="00974F8E">
      <w:pPr>
        <w:pStyle w:val="Pardfaut"/>
        <w:ind w:left="720"/>
        <w:jc w:val="both"/>
        <w:rPr>
          <w:rFonts w:ascii="Cambria" w:eastAsia="Times" w:hAnsi="Cambria" w:cs="Times"/>
          <w:color w:val="323232"/>
          <w:sz w:val="24"/>
          <w:szCs w:val="24"/>
        </w:rPr>
      </w:pPr>
      <w:r w:rsidRPr="00A94C7C">
        <w:rPr>
          <w:rFonts w:ascii="Cambria" w:hAnsi="Cambria"/>
          <w:color w:val="323232"/>
          <w:sz w:val="24"/>
          <w:szCs w:val="24"/>
        </w:rPr>
        <w:t>Il s’assure de la même occasion de la santé économique de l’entreprise.</w:t>
      </w:r>
    </w:p>
    <w:p w14:paraId="04927EC4" w14:textId="77777777" w:rsidR="00DD648C" w:rsidRPr="00B7776A" w:rsidRDefault="00A94C7C" w:rsidP="00974F8E">
      <w:pPr>
        <w:pStyle w:val="Pardfaut"/>
        <w:jc w:val="both"/>
        <w:rPr>
          <w:rFonts w:ascii="Cambria" w:hAnsi="Cambria"/>
          <w:color w:val="323232"/>
          <w:sz w:val="24"/>
          <w:szCs w:val="24"/>
        </w:rPr>
      </w:pPr>
      <w:r w:rsidRPr="00A94C7C">
        <w:rPr>
          <w:rFonts w:ascii="Cambria" w:hAnsi="Cambria"/>
          <w:color w:val="323232"/>
          <w:sz w:val="24"/>
          <w:szCs w:val="24"/>
        </w:rPr>
        <w:t xml:space="preserve"> </w:t>
      </w:r>
    </w:p>
    <w:p w14:paraId="0315CCEB" w14:textId="77777777" w:rsidR="00A94C7C" w:rsidRPr="00A94C7C" w:rsidRDefault="00DD648C" w:rsidP="00974F8E">
      <w:pPr>
        <w:pStyle w:val="Heading3"/>
        <w:jc w:val="both"/>
      </w:pPr>
      <w:bookmarkStart w:id="4" w:name="_Toc282548089"/>
      <w:r>
        <w:t>Périmètre fonct</w:t>
      </w:r>
      <w:r w:rsidR="00B7776A">
        <w:t>ionnel</w:t>
      </w:r>
      <w:bookmarkEnd w:id="4"/>
      <w:r w:rsidR="00B7776A">
        <w:t> </w:t>
      </w:r>
    </w:p>
    <w:p w14:paraId="7663112F" w14:textId="77777777" w:rsidR="00DD648C" w:rsidRPr="00B7776A" w:rsidRDefault="00DD648C" w:rsidP="00974F8E">
      <w:pPr>
        <w:pStyle w:val="Pardfaut"/>
        <w:jc w:val="both"/>
        <w:rPr>
          <w:rFonts w:ascii="Cambria" w:hAnsi="Cambria"/>
          <w:color w:val="323232"/>
          <w:sz w:val="16"/>
          <w:szCs w:val="16"/>
        </w:rPr>
      </w:pPr>
    </w:p>
    <w:p w14:paraId="519732A9" w14:textId="77777777" w:rsidR="00A94C7C" w:rsidRPr="0031209E" w:rsidRDefault="00A94C7C" w:rsidP="00974F8E">
      <w:pPr>
        <w:pStyle w:val="Pardfaut"/>
        <w:jc w:val="both"/>
        <w:rPr>
          <w:rFonts w:ascii="Cambria" w:hAnsi="Cambria"/>
          <w:color w:val="323232"/>
          <w:sz w:val="24"/>
          <w:szCs w:val="24"/>
        </w:rPr>
      </w:pPr>
      <w:r w:rsidRPr="00A94C7C">
        <w:rPr>
          <w:rFonts w:ascii="Cambria" w:eastAsia="Times" w:hAnsi="Cambria" w:cs="Times"/>
          <w:color w:val="323232"/>
          <w:sz w:val="24"/>
          <w:szCs w:val="24"/>
        </w:rPr>
        <w:tab/>
        <w:t xml:space="preserve"> G</w:t>
      </w:r>
      <w:r w:rsidRPr="00A94C7C">
        <w:rPr>
          <w:rFonts w:ascii="Cambria" w:hAnsi="Cambria"/>
          <w:color w:val="323232"/>
          <w:sz w:val="24"/>
          <w:szCs w:val="24"/>
        </w:rPr>
        <w:t>érer les opportunités d’offre, gérer les c</w:t>
      </w:r>
      <w:r w:rsidR="0031209E">
        <w:rPr>
          <w:rFonts w:ascii="Cambria" w:hAnsi="Cambria"/>
          <w:color w:val="323232"/>
          <w:sz w:val="24"/>
          <w:szCs w:val="24"/>
        </w:rPr>
        <w:t xml:space="preserve">ommandes clients, gestion de la </w:t>
      </w:r>
      <w:r w:rsidRPr="00A94C7C">
        <w:rPr>
          <w:rFonts w:ascii="Cambria" w:hAnsi="Cambria"/>
          <w:color w:val="323232"/>
          <w:sz w:val="24"/>
          <w:szCs w:val="24"/>
        </w:rPr>
        <w:t xml:space="preserve">réalisation et du lancement, évolution et solde de l’affaire. </w:t>
      </w:r>
    </w:p>
    <w:p w14:paraId="307F4E3E" w14:textId="77777777" w:rsidR="00B7776A" w:rsidRDefault="00B7776A" w:rsidP="00974F8E">
      <w:pPr>
        <w:jc w:val="both"/>
      </w:pPr>
    </w:p>
    <w:p w14:paraId="1EE979FD" w14:textId="77777777" w:rsidR="00D15A97" w:rsidRPr="00B7776A" w:rsidRDefault="00D15A97" w:rsidP="00974F8E">
      <w:pPr>
        <w:jc w:val="both"/>
      </w:pPr>
    </w:p>
    <w:p w14:paraId="7DF9B41A" w14:textId="77777777" w:rsidR="007122F5" w:rsidRDefault="0069172C" w:rsidP="00974F8E">
      <w:pPr>
        <w:pStyle w:val="Heading2"/>
        <w:jc w:val="both"/>
      </w:pPr>
      <w:bookmarkStart w:id="5" w:name="_Toc282548090"/>
      <w:r>
        <w:t>Description du système d’information</w:t>
      </w:r>
      <w:bookmarkEnd w:id="5"/>
      <w:r w:rsidR="000873C4">
        <w:t xml:space="preserve"> </w:t>
      </w:r>
    </w:p>
    <w:p w14:paraId="6F7F3770" w14:textId="77777777" w:rsidR="0069172C" w:rsidRPr="0069172C" w:rsidRDefault="0069172C" w:rsidP="00974F8E">
      <w:pPr>
        <w:jc w:val="both"/>
      </w:pPr>
    </w:p>
    <w:p w14:paraId="7E7EB666" w14:textId="77777777" w:rsidR="00D15A97" w:rsidRDefault="000873C4" w:rsidP="00974F8E">
      <w:pPr>
        <w:pStyle w:val="Heading3"/>
        <w:jc w:val="both"/>
      </w:pPr>
      <w:bookmarkStart w:id="6" w:name="_Toc282548091"/>
      <w:r>
        <w:t>Processus de gestion des contrats de maintenance</w:t>
      </w:r>
      <w:bookmarkEnd w:id="6"/>
    </w:p>
    <w:p w14:paraId="5E286ADA" w14:textId="77777777" w:rsidR="000873C4" w:rsidRPr="000873C4" w:rsidRDefault="000873C4" w:rsidP="00974F8E">
      <w:pPr>
        <w:jc w:val="both"/>
      </w:pPr>
    </w:p>
    <w:p w14:paraId="4F981A84" w14:textId="77777777" w:rsidR="00D15A97" w:rsidRDefault="00D15A97" w:rsidP="00974F8E">
      <w:pPr>
        <w:pStyle w:val="Heading4"/>
        <w:jc w:val="both"/>
      </w:pPr>
      <w:r w:rsidRPr="00D34BEE">
        <w:t>Opportunité de contrat de service</w:t>
      </w:r>
    </w:p>
    <w:p w14:paraId="193E1452" w14:textId="77777777" w:rsidR="00D15A97" w:rsidRDefault="00D15A97" w:rsidP="00974F8E">
      <w:pPr>
        <w:jc w:val="both"/>
      </w:pPr>
      <w:r>
        <w:t xml:space="preserve">Le but de cette phase préliminaire du processus global de gestion est d’analyser les données et le risques et de constituer une offre commerciale liée à une opportunité de contrat de service. Cette dernière représente le résultat potentiel d’un processus commercial (activités de prospection et démarchage commercial), d’un appel d’offres ou d’un processus travaux (l’entreprise ayant déjà effectué des travaux nécessitant une maintenance, une évolution potentielle du contrat réalisé). Cette phase donne lieu à une </w:t>
      </w:r>
      <w:r>
        <w:rPr>
          <w:b/>
        </w:rPr>
        <w:t>décision d’étudier</w:t>
      </w:r>
      <w:r>
        <w:t xml:space="preserve"> prise conjointement par le RA (Responsable d’affaires) et le RAM (Responsable d’activités de maintenance) avec la participation du DO (directeur opérationnel) et du COM (commercial). Cette </w:t>
      </w:r>
      <w:r>
        <w:rPr>
          <w:b/>
        </w:rPr>
        <w:t xml:space="preserve">décision </w:t>
      </w:r>
      <w:r>
        <w:t>repose sur l’étude de l’opportunité clientèle suivant des critères de décision internes bien définis ainsi que l’analyse du climat concurrentiel et des données client. Ladite décision est pilotée par un interlocuteur interne à SPIE, le PO (pilote de l’offre).</w:t>
      </w:r>
    </w:p>
    <w:p w14:paraId="7D9E4382" w14:textId="77777777" w:rsidR="00D15A97" w:rsidRDefault="00D15A97" w:rsidP="00974F8E">
      <w:pPr>
        <w:jc w:val="both"/>
        <w:rPr>
          <w:b/>
        </w:rPr>
      </w:pPr>
    </w:p>
    <w:p w14:paraId="3B90DB7F" w14:textId="77777777" w:rsidR="00D15A97" w:rsidRPr="00D34BEE" w:rsidRDefault="00D15A97" w:rsidP="00974F8E">
      <w:pPr>
        <w:pStyle w:val="Heading4"/>
        <w:jc w:val="both"/>
      </w:pPr>
      <w:r w:rsidRPr="00D34BEE">
        <w:t>Offre et Revue d’offre.</w:t>
      </w:r>
    </w:p>
    <w:p w14:paraId="3F4167FC" w14:textId="77777777" w:rsidR="00D15A97" w:rsidRDefault="00D15A97" w:rsidP="00974F8E">
      <w:pPr>
        <w:jc w:val="both"/>
      </w:pPr>
      <w:r>
        <w:t xml:space="preserve">Suite logique de la phase 1, ce sous processus se base sur la </w:t>
      </w:r>
      <w:r>
        <w:rPr>
          <w:b/>
        </w:rPr>
        <w:t xml:space="preserve">décision d’étudier </w:t>
      </w:r>
      <w:r>
        <w:t xml:space="preserve"> précédemment établie. Dans le cas d’un avis négatif, une confirmation ainsi qu’un courrier type de non réponse sont produits et envoyés au client sous la responsabilité du PO. Dans le cas d’un avis favorable, une collecte de données est entamée sous le patronage du PO. </w:t>
      </w:r>
      <w:r>
        <w:br/>
        <w:t xml:space="preserve">Cette collecte est axée sur les critères minimaux fixés par la direction et est complétée par une éventuelle visite de site. Les données collectées seront ainsi analysées sous différents angles grâce à la participation de plusieurs acteurs (QSE, JUR, ACH, MOY, RH, MAR) dans l’unique but de produire un rapport d’analyse de risques et faisabilité. </w:t>
      </w:r>
      <w:r>
        <w:br/>
        <w:t xml:space="preserve">A l’issue de cette analyse, une réponse destinée au client est établie. Dans le cas d’une réponse positive, le sous-processus administratif concernant la constitution du dossier de l’offre est entamé sous la responsabilité du PO. Cette phase est initiée par un </w:t>
      </w:r>
      <w:r>
        <w:rPr>
          <w:b/>
        </w:rPr>
        <w:t>chiffrage</w:t>
      </w:r>
      <w:r>
        <w:t xml:space="preserve"> au cours duquel un devis et une proposition de solutions chiffrée sont proposées. Une fois analysées par la </w:t>
      </w:r>
      <w:r>
        <w:lastRenderedPageBreak/>
        <w:t xml:space="preserve">RAM/DO/RA, une solution finale est retenue et soumise au PO afin de permettre la rédaction de </w:t>
      </w:r>
      <w:r w:rsidRPr="00683D0B">
        <w:rPr>
          <w:b/>
        </w:rPr>
        <w:t>l’offre initiale</w:t>
      </w:r>
      <w:r>
        <w:t xml:space="preserve"> agrémentée de conditions générales de vente et prestations de service. Cette offre sera soumise aux différents acteurs internes (RA, RAM, DO, COM) afin de la valider avant sa transmission (accompagnée d’un courrier) et d’entamer la négociation avec le client.</w:t>
      </w:r>
    </w:p>
    <w:p w14:paraId="4B3F0803" w14:textId="77777777" w:rsidR="00D15A97" w:rsidRDefault="00D15A97" w:rsidP="00974F8E">
      <w:pPr>
        <w:jc w:val="both"/>
      </w:pPr>
    </w:p>
    <w:p w14:paraId="4C233048" w14:textId="77777777" w:rsidR="00D15A97" w:rsidRPr="00D34BEE" w:rsidRDefault="00D15A97" w:rsidP="00974F8E">
      <w:pPr>
        <w:pStyle w:val="Heading4"/>
        <w:jc w:val="both"/>
      </w:pPr>
      <w:r w:rsidRPr="00D34BEE">
        <w:t>Négociation Client.</w:t>
      </w:r>
    </w:p>
    <w:p w14:paraId="7D002826" w14:textId="77777777" w:rsidR="00D15A97" w:rsidRDefault="00D15A97" w:rsidP="00974F8E">
      <w:pPr>
        <w:jc w:val="both"/>
      </w:pPr>
      <w:r>
        <w:t xml:space="preserve">Le bon déroulement de cette phase repose sur la qualité de l’offre transmise au client (résultante de la phase 2). Au cours de cet échange avec le client, le </w:t>
      </w:r>
      <w:r w:rsidRPr="0098314C">
        <w:rPr>
          <w:b/>
        </w:rPr>
        <w:t>périmètre du projet</w:t>
      </w:r>
      <w:r>
        <w:t xml:space="preserve"> sera éventuellement redéfini afin de mieux correspondre aux </w:t>
      </w:r>
      <w:r>
        <w:rPr>
          <w:i/>
        </w:rPr>
        <w:t xml:space="preserve">couts, délais </w:t>
      </w:r>
      <w:r>
        <w:t xml:space="preserve">et </w:t>
      </w:r>
      <w:r>
        <w:rPr>
          <w:i/>
        </w:rPr>
        <w:t>qualité</w:t>
      </w:r>
      <w:r>
        <w:t xml:space="preserve"> fixés par le client. Une fois le consensus atteint entre les différents acteurs du projet, le processus affaire de maintenance amorce sa 4eme phase.</w:t>
      </w:r>
    </w:p>
    <w:p w14:paraId="0A112C86" w14:textId="77777777" w:rsidR="00D15A97" w:rsidRDefault="00D15A97" w:rsidP="00974F8E">
      <w:pPr>
        <w:jc w:val="both"/>
      </w:pPr>
    </w:p>
    <w:p w14:paraId="4FE5C7C0" w14:textId="77777777" w:rsidR="00D15A97" w:rsidRPr="00D34BEE" w:rsidRDefault="00D15A97" w:rsidP="00974F8E">
      <w:pPr>
        <w:pStyle w:val="Heading4"/>
        <w:jc w:val="both"/>
      </w:pPr>
      <w:r w:rsidRPr="00D34BEE">
        <w:t>Commande et revue de commande.</w:t>
      </w:r>
    </w:p>
    <w:p w14:paraId="3D2CFDFF" w14:textId="77777777" w:rsidR="00D15A97" w:rsidRDefault="00D15A97" w:rsidP="00974F8E">
      <w:pPr>
        <w:jc w:val="both"/>
      </w:pPr>
      <w:r>
        <w:t xml:space="preserve">Cette phase débute par </w:t>
      </w:r>
      <w:r w:rsidRPr="0003076B">
        <w:rPr>
          <w:b/>
        </w:rPr>
        <w:t>l’enregistrement</w:t>
      </w:r>
      <w:r>
        <w:t xml:space="preserve"> par le SECM (secrétariat de maintenance) de l’offre validée avec le client au cours de la phase de négociation. Cet enregistrement donne lieu à un dossier de commande qui sera </w:t>
      </w:r>
      <w:r w:rsidRPr="0003076B">
        <w:rPr>
          <w:b/>
        </w:rPr>
        <w:t>diffusé</w:t>
      </w:r>
      <w:r>
        <w:rPr>
          <w:b/>
        </w:rPr>
        <w:t xml:space="preserve"> </w:t>
      </w:r>
      <w:r>
        <w:t xml:space="preserve">au service MAR et RAM. Ce dernier (en collaboration avec le PO) désigne un </w:t>
      </w:r>
      <w:r>
        <w:rPr>
          <w:b/>
        </w:rPr>
        <w:t xml:space="preserve">porteur opérationnel </w:t>
      </w:r>
      <w:r>
        <w:t xml:space="preserve">qui sera en charge de la commande pour le reste du processus. Une fois l’affectation validée, une </w:t>
      </w:r>
      <w:r w:rsidRPr="0003076B">
        <w:rPr>
          <w:b/>
        </w:rPr>
        <w:t>commission de la revue de commande</w:t>
      </w:r>
      <w:r>
        <w:t xml:space="preserve"> (constituée du PO, JUR, COM et DO) est convoquée par le RAM afin d’établir </w:t>
      </w:r>
      <w:r w:rsidRPr="0003076B">
        <w:rPr>
          <w:b/>
        </w:rPr>
        <w:t>une liste des écarts</w:t>
      </w:r>
      <w:r>
        <w:t xml:space="preserve"> constatés et de prendre en considération d’éventuelles nouvelles données. Cette liste accompagnée d’un plan d’action de validation permettra de valider la revue de commande tout en émettant une liste des réserves pour sécuriser le périmètre du projet. Ces données validées seront soumises au client au cours d’une séance de négociation afin de solliciter l’approbation du client concernant les réserves émises autour de la commande. Une fois la commande définitive validée, le contrat est référencé sous </w:t>
      </w:r>
      <w:r w:rsidRPr="00CD18D9">
        <w:rPr>
          <w:b/>
        </w:rPr>
        <w:t>ARCO</w:t>
      </w:r>
      <w:r>
        <w:t xml:space="preserve"> et la procédure de lancement est entamée.</w:t>
      </w:r>
    </w:p>
    <w:p w14:paraId="0218F309" w14:textId="77777777" w:rsidR="00D15A97" w:rsidRDefault="00D15A97" w:rsidP="00974F8E">
      <w:pPr>
        <w:jc w:val="both"/>
        <w:rPr>
          <w:b/>
        </w:rPr>
      </w:pPr>
    </w:p>
    <w:p w14:paraId="12305A1E" w14:textId="77777777" w:rsidR="00D15A97" w:rsidRPr="000873C4" w:rsidRDefault="00D15A97" w:rsidP="00974F8E">
      <w:pPr>
        <w:pStyle w:val="Heading4"/>
        <w:jc w:val="both"/>
      </w:pPr>
      <w:r w:rsidRPr="000873C4">
        <w:t>Lancement des prestations de services et travaux</w:t>
      </w:r>
    </w:p>
    <w:p w14:paraId="63FDED11" w14:textId="77777777" w:rsidR="00D15A97" w:rsidRDefault="00D15A97" w:rsidP="00974F8E">
      <w:pPr>
        <w:jc w:val="both"/>
      </w:pPr>
      <w:r>
        <w:t xml:space="preserve">Lors du lancement des prestations de service, il s’agit en premier lieu de considérer la commande, sa revue de commande, et le dossier contractuel d’étude. A l’aide des données internes récoltées auprès du QSE, de la gestion et RH, la </w:t>
      </w:r>
      <w:r w:rsidRPr="00A8060A">
        <w:rPr>
          <w:b/>
        </w:rPr>
        <w:t>passation de pouvoirs</w:t>
      </w:r>
      <w:r>
        <w:t xml:space="preserve"> s’effectue entre la partie amont de la réalisation et la partie réalisation effectuée en vue de prendre en compte le dossier complet, ce faisant créant le dossier d’affaires.</w:t>
      </w:r>
      <w:r>
        <w:br/>
        <w:t>Le dossier complet permettra alors l’analyse des exigences et des besoins. L’</w:t>
      </w:r>
      <w:r w:rsidRPr="00A8060A">
        <w:rPr>
          <w:b/>
        </w:rPr>
        <w:t>analyse</w:t>
      </w:r>
      <w:r>
        <w:t xml:space="preserve"> réalisée permet d’établir un </w:t>
      </w:r>
      <w:r w:rsidRPr="00A8060A">
        <w:rPr>
          <w:b/>
        </w:rPr>
        <w:t>dossier de synthèse des exigences contractuelles</w:t>
      </w:r>
      <w:r>
        <w:t xml:space="preserve"> ainsi qu’une liste de ressources à mobiliser pour mener à bien le contrat de service. Cette analyse permet dans un second temps la mise en place d’un organigramme regroupant l’ensemble des acteurs identifiés dans le cadre de ce contrat.</w:t>
      </w:r>
      <w:r>
        <w:br/>
        <w:t xml:space="preserve">Une fois les éléments précédents réunis (Dossier de synthèse, liste des ressources et organigramme), une </w:t>
      </w:r>
      <w:r w:rsidRPr="00A8060A">
        <w:rPr>
          <w:b/>
        </w:rPr>
        <w:t>réunion de lancement</w:t>
      </w:r>
      <w:r>
        <w:t xml:space="preserve"> est effectuée avec la participation de l’ensemble des acteurs afin d’établir un plan </w:t>
      </w:r>
      <w:r>
        <w:lastRenderedPageBreak/>
        <w:t xml:space="preserve">d’action par acteur et d’une analyse de risque prévisionnelle et provisoire. Les exigences relatives au planning précédemment effectué et joint au compte-rendu de lancement, établissent une </w:t>
      </w:r>
      <w:r w:rsidRPr="00A8060A">
        <w:rPr>
          <w:b/>
        </w:rPr>
        <w:t>mobilisation des ressources</w:t>
      </w:r>
      <w:r>
        <w:t xml:space="preserve"> disponibles et une organisation opérationnelle ce qui permet de jauger la conformité des habilitations et des formations requises.</w:t>
      </w:r>
      <w:r>
        <w:br/>
        <w:t xml:space="preserve">Il s’agira ensuite de </w:t>
      </w:r>
      <w:r w:rsidRPr="00AF5A4A">
        <w:rPr>
          <w:b/>
        </w:rPr>
        <w:t>concevoir les procédures consignées dans des documents opérationnels</w:t>
      </w:r>
      <w:r>
        <w:t>, bâtis à partir du dossier de synthèse et des spécifications que le client fournit. Une fois compilées, ces données décrivent les procédures de prise en charge, le plan de maintenance initial, le plan d’assurance qualité et le plan de prévention en fonction des besoins exprimés.</w:t>
      </w:r>
      <w:r>
        <w:br/>
        <w:t xml:space="preserve">Par les exigences contractuelles et par les règles de la filiale, les systèmes de </w:t>
      </w:r>
      <w:r w:rsidRPr="00AF5A4A">
        <w:rPr>
          <w:b/>
        </w:rPr>
        <w:t>gestion financière et technique sont initialisés.</w:t>
      </w:r>
      <w:r>
        <w:t xml:space="preserve"> Le compte est alors ouvert conformément aux règles de la filiale en utilisant SUPRA SERVICES / SUPRA OUVERTURE, ainsi que le système informatisé de gestion technique.</w:t>
      </w:r>
      <w:r>
        <w:br/>
        <w:t xml:space="preserve">Afin d’établir </w:t>
      </w:r>
      <w:r w:rsidRPr="00AF5A4A">
        <w:rPr>
          <w:b/>
        </w:rPr>
        <w:t>un rapport d’état des lieux</w:t>
      </w:r>
      <w:r>
        <w:t xml:space="preserve"> qui tienne compte des installations, des documents, des fournitures et des rechanges, ainsi que de l’organisation et des garanties, l’on traite alors les documents opérationnels mis au point </w:t>
      </w:r>
      <w:r w:rsidRPr="009802F7">
        <w:rPr>
          <w:b/>
        </w:rPr>
        <w:t>précédemment</w:t>
      </w:r>
      <w:r>
        <w:t>.</w:t>
      </w:r>
      <w:r>
        <w:br/>
        <w:t xml:space="preserve">Le rapport d’état des lieux complet et combiné avec le dossier contractuel permet de </w:t>
      </w:r>
      <w:r w:rsidRPr="009802F7">
        <w:rPr>
          <w:b/>
        </w:rPr>
        <w:t xml:space="preserve">prendre en charge </w:t>
      </w:r>
      <w:r>
        <w:t>l’état des installations, le matériel et la logistique. Le PV de prise en charge ainsi créé garantie une exonération des responsabilités selon l’analyse de risque et le PAQ. Cette situation solidifie alors les fondations d’une situation initiale connue et maîtrisée, prête à une réalisation concrète.</w:t>
      </w:r>
    </w:p>
    <w:p w14:paraId="1F7C908D" w14:textId="77777777" w:rsidR="00D15A97" w:rsidRDefault="00D15A97" w:rsidP="00974F8E">
      <w:pPr>
        <w:jc w:val="both"/>
        <w:rPr>
          <w:b/>
        </w:rPr>
      </w:pPr>
    </w:p>
    <w:p w14:paraId="08C22FDE" w14:textId="77777777" w:rsidR="00D15A97" w:rsidRPr="000873C4" w:rsidRDefault="00D15A97" w:rsidP="00974F8E">
      <w:pPr>
        <w:pStyle w:val="Heading4"/>
        <w:jc w:val="both"/>
      </w:pPr>
      <w:r w:rsidRPr="000873C4">
        <w:t>Réalisation (Exécution des prestations et gestion)</w:t>
      </w:r>
    </w:p>
    <w:p w14:paraId="1CB3056F" w14:textId="77777777" w:rsidR="00D15A97" w:rsidRDefault="00D15A97" w:rsidP="00974F8E">
      <w:pPr>
        <w:jc w:val="both"/>
      </w:pPr>
      <w:r>
        <w:t>Trois domaines parfaitement parallèles sont à analyser dans ce sous-processus :</w:t>
      </w:r>
    </w:p>
    <w:p w14:paraId="1AE42621" w14:textId="77777777" w:rsidR="00D15A97" w:rsidRDefault="00D15A97" w:rsidP="00974F8E">
      <w:pPr>
        <w:pStyle w:val="ListParagraph"/>
        <w:numPr>
          <w:ilvl w:val="0"/>
          <w:numId w:val="3"/>
        </w:numPr>
        <w:spacing w:after="160" w:line="259" w:lineRule="auto"/>
        <w:jc w:val="both"/>
      </w:pPr>
      <w:r w:rsidRPr="00006771">
        <w:rPr>
          <w:b/>
        </w:rPr>
        <w:t>L’exécution des travaux et prestations</w:t>
      </w:r>
      <w:r>
        <w:t> : Cette phase, sous le patronage du RAM, s’appuie sur l’ensemble des documents officiels validés et produits par les précédentes phases afin de réaliser les prestations et travaux conformément aux engagements de moyen ou de la tenue du résultats vis-à-vis du client.</w:t>
      </w:r>
    </w:p>
    <w:p w14:paraId="3D97794F" w14:textId="77777777" w:rsidR="00D15A97" w:rsidRDefault="00D15A97" w:rsidP="00974F8E">
      <w:pPr>
        <w:pStyle w:val="ListParagraph"/>
        <w:numPr>
          <w:ilvl w:val="0"/>
          <w:numId w:val="3"/>
        </w:numPr>
        <w:spacing w:after="160" w:line="259" w:lineRule="auto"/>
        <w:jc w:val="both"/>
      </w:pPr>
      <w:r w:rsidRPr="00006771">
        <w:rPr>
          <w:b/>
        </w:rPr>
        <w:t>Gestion de l’affaire</w:t>
      </w:r>
      <w:r>
        <w:t> : Cette phase, pilotée par le RA, veille au respect des conditions commerciales spécifiées par le contrat final notamment grâce au tableau de bord de l’affaire. Eventuellement, les éléments imprévus dans le cadre du contrat donnent lieu à des avenants (par conséquent, une revue d’offre) ou à des travaux induits (déclenchement d’un sous processus externe).</w:t>
      </w:r>
    </w:p>
    <w:p w14:paraId="7715A3D0" w14:textId="77777777" w:rsidR="00D15A97" w:rsidRDefault="00D15A97" w:rsidP="00974F8E">
      <w:pPr>
        <w:pStyle w:val="ListParagraph"/>
        <w:numPr>
          <w:ilvl w:val="0"/>
          <w:numId w:val="3"/>
        </w:numPr>
        <w:spacing w:after="160" w:line="259" w:lineRule="auto"/>
        <w:jc w:val="both"/>
      </w:pPr>
      <w:r w:rsidRPr="00445A27">
        <w:rPr>
          <w:b/>
        </w:rPr>
        <w:t>Gestion des activités et reporting</w:t>
      </w:r>
      <w:r>
        <w:t xml:space="preserve"> : En se basant sur les procédures de gestion et de reporting initialement spécifiées dans le PAQ, un tableau de bord des activités ainsi qu’un reporting client régulier sont établis en vue de préparer une </w:t>
      </w:r>
      <w:r w:rsidRPr="002D026E">
        <w:rPr>
          <w:b/>
        </w:rPr>
        <w:t>revue périodique</w:t>
      </w:r>
      <w:r>
        <w:t xml:space="preserve"> (potentielle) du contrat de maintenance débouchant sur une </w:t>
      </w:r>
      <w:r w:rsidRPr="002D026E">
        <w:rPr>
          <w:b/>
        </w:rPr>
        <w:t>évolution du contrat</w:t>
      </w:r>
      <w:r>
        <w:t>.</w:t>
      </w:r>
    </w:p>
    <w:p w14:paraId="143A53C8" w14:textId="77777777" w:rsidR="00D15A97" w:rsidRDefault="00D15A97" w:rsidP="00974F8E">
      <w:pPr>
        <w:jc w:val="both"/>
        <w:rPr>
          <w:b/>
        </w:rPr>
      </w:pPr>
    </w:p>
    <w:p w14:paraId="1CACE4D1" w14:textId="77777777" w:rsidR="00D15A97" w:rsidRPr="000873C4" w:rsidRDefault="00D15A97" w:rsidP="00974F8E">
      <w:pPr>
        <w:pStyle w:val="Heading4"/>
        <w:jc w:val="both"/>
      </w:pPr>
      <w:r w:rsidRPr="000873C4">
        <w:t xml:space="preserve">Evolution du contrat </w:t>
      </w:r>
    </w:p>
    <w:p w14:paraId="2FD2F281" w14:textId="77777777" w:rsidR="00D15A97" w:rsidRDefault="00D15A97" w:rsidP="00974F8E">
      <w:pPr>
        <w:jc w:val="both"/>
      </w:pPr>
      <w:r>
        <w:lastRenderedPageBreak/>
        <w:t>Cette phase vient directement après la phase de réalisation, elle consiste à prendre en considération  le Tableau de bord affaire et activités et les données comptables du système supra, ainsi que les différentes orientations internes et celles du client.</w:t>
      </w:r>
    </w:p>
    <w:p w14:paraId="4AAE0AC4" w14:textId="77777777" w:rsidR="00D15A97" w:rsidRDefault="00D15A97" w:rsidP="00974F8E">
      <w:pPr>
        <w:jc w:val="both"/>
      </w:pPr>
      <w:r>
        <w:t>L’analyse de ces données permettra de faire une analyse de risque suivi par un bilan d’affaire à fin de pouvoir décider de renouveler l’affaire ou non et de savoir sous quelle forme elle sera renouvelée (sous sa forme initiale ou sous une autre forme).</w:t>
      </w:r>
    </w:p>
    <w:p w14:paraId="11DFDB1F" w14:textId="77777777" w:rsidR="00D15A97" w:rsidRDefault="00D15A97" w:rsidP="00974F8E">
      <w:pPr>
        <w:jc w:val="both"/>
      </w:pPr>
    </w:p>
    <w:p w14:paraId="53E5E68A" w14:textId="77777777" w:rsidR="00D15A97" w:rsidRPr="000873C4" w:rsidRDefault="000873C4" w:rsidP="00974F8E">
      <w:pPr>
        <w:pStyle w:val="Heading4"/>
        <w:jc w:val="both"/>
      </w:pPr>
      <w:r>
        <w:t>S</w:t>
      </w:r>
      <w:r w:rsidR="00D15A97" w:rsidRPr="000873C4">
        <w:t xml:space="preserve">olde de l’affaire et du contrat </w:t>
      </w:r>
    </w:p>
    <w:p w14:paraId="35CA1167" w14:textId="77777777" w:rsidR="00D15A97" w:rsidRDefault="00D15A97" w:rsidP="00974F8E">
      <w:pPr>
        <w:jc w:val="both"/>
      </w:pPr>
      <w:r>
        <w:t>Cette phase débute par l’élaboration d’une revue de fin d’affaire  et plan d’action par une commission constituée de (</w:t>
      </w:r>
      <w:proofErr w:type="gramStart"/>
      <w:r>
        <w:t>RAM ,</w:t>
      </w:r>
      <w:proofErr w:type="gramEnd"/>
      <w:r>
        <w:t xml:space="preserve"> MAR , GEST ) . Cette phase fera appel à une deuxième phase qui consiste à solder les prestations et travaux achevées tout en reposant sur les listes des écarts constatées par le client et bien évidemment sur le plan d’action. </w:t>
      </w:r>
    </w:p>
    <w:p w14:paraId="240A6B05" w14:textId="77777777" w:rsidR="00D15A97" w:rsidRDefault="00D15A97" w:rsidP="00974F8E">
      <w:pPr>
        <w:jc w:val="both"/>
      </w:pPr>
      <w:r>
        <w:t>La phase suivante consiste à faire un état des lieux contradictoire tout en prenant en considération le compte rendu d’état des lieux initial. Cette phase donnera naissance à un PV d’</w:t>
      </w:r>
      <w:proofErr w:type="spellStart"/>
      <w:r>
        <w:t>etat</w:t>
      </w:r>
      <w:proofErr w:type="spellEnd"/>
      <w:r>
        <w:t xml:space="preserve"> des lieux contradictoire qui sera diffusé à une commission composé du </w:t>
      </w:r>
      <w:proofErr w:type="gramStart"/>
      <w:r>
        <w:t>( ROC</w:t>
      </w:r>
      <w:proofErr w:type="gramEnd"/>
      <w:r>
        <w:t xml:space="preserve"> , MET , ATM ) à fin de faire un traitement et une analyse des écarts sur état de lieu. </w:t>
      </w:r>
    </w:p>
    <w:p w14:paraId="3EB8670C" w14:textId="77777777" w:rsidR="00D15A97" w:rsidRDefault="00D15A97" w:rsidP="00974F8E">
      <w:pPr>
        <w:jc w:val="both"/>
      </w:pPr>
      <w:r>
        <w:t xml:space="preserve">La phase suivante est la phase de gestion de la garantie  qui consiste à déterminer une période de fin de garantie pour pouvoir fermer le compte de client et faire appel à la phase suivante du solde de l’affaire et archivage pour que l’affaire soit soldée et le dossier d’affaire soit archivé </w:t>
      </w:r>
    </w:p>
    <w:p w14:paraId="43561518" w14:textId="77777777" w:rsidR="000873C4" w:rsidRDefault="000873C4" w:rsidP="00974F8E">
      <w:pPr>
        <w:jc w:val="both"/>
      </w:pPr>
    </w:p>
    <w:p w14:paraId="58741C79" w14:textId="77777777" w:rsidR="00D15A97" w:rsidRPr="00D15A97" w:rsidRDefault="00D15A97" w:rsidP="00974F8E">
      <w:pPr>
        <w:jc w:val="both"/>
      </w:pPr>
    </w:p>
    <w:p w14:paraId="7975373A" w14:textId="77777777" w:rsidR="000873C4" w:rsidRPr="00F47D4B" w:rsidRDefault="000873C4" w:rsidP="00974F8E">
      <w:pPr>
        <w:jc w:val="both"/>
        <w:rPr>
          <w:rFonts w:ascii="Calibri" w:hAnsi="Calibri" w:cs="Arial"/>
          <w:color w:val="BFBFBF"/>
          <w:sz w:val="40"/>
          <w:szCs w:val="40"/>
        </w:rPr>
      </w:pPr>
    </w:p>
    <w:p w14:paraId="20D4B424" w14:textId="77777777" w:rsidR="000873C4" w:rsidRDefault="000873C4" w:rsidP="00974F8E">
      <w:pPr>
        <w:pStyle w:val="Heading3"/>
        <w:jc w:val="both"/>
      </w:pPr>
      <w:bookmarkStart w:id="7" w:name="_Toc282548092"/>
      <w:r>
        <w:t>Organisation générale de l’entreprise</w:t>
      </w:r>
      <w:bookmarkEnd w:id="7"/>
    </w:p>
    <w:p w14:paraId="1B0F9D86" w14:textId="77777777" w:rsidR="000873C4" w:rsidRDefault="000873C4" w:rsidP="00974F8E">
      <w:pPr>
        <w:jc w:val="both"/>
        <w:rPr>
          <w:rFonts w:ascii="Times" w:hAnsi="Times" w:cs="Times"/>
          <w:sz w:val="20"/>
          <w:szCs w:val="20"/>
          <w:lang w:val="en-US"/>
        </w:rPr>
      </w:pPr>
    </w:p>
    <w:p w14:paraId="411AEC5B" w14:textId="77777777" w:rsidR="000873C4" w:rsidRPr="0077569B" w:rsidRDefault="000873C4" w:rsidP="00974F8E">
      <w:pPr>
        <w:jc w:val="both"/>
        <w:rPr>
          <w:rFonts w:cs="Times"/>
        </w:rPr>
      </w:pPr>
      <w:r w:rsidRPr="0077569B">
        <w:rPr>
          <w:rFonts w:cs="Times"/>
        </w:rPr>
        <w:t>L’entreprise SPIE occupe plusieurs secteurs d’activités et est le leader européen des services énergétiques, systèmes de communication et des services dans le domaine du génie électrique mécanique et climatique.</w:t>
      </w:r>
    </w:p>
    <w:p w14:paraId="40EA2E42" w14:textId="77777777" w:rsidR="000873C4" w:rsidRDefault="000873C4" w:rsidP="00974F8E">
      <w:pPr>
        <w:jc w:val="both"/>
      </w:pPr>
    </w:p>
    <w:p w14:paraId="72FD7397" w14:textId="77777777" w:rsidR="000873C4" w:rsidRPr="00B7776A" w:rsidRDefault="000873C4" w:rsidP="00974F8E">
      <w:pPr>
        <w:jc w:val="both"/>
      </w:pPr>
    </w:p>
    <w:p w14:paraId="00484AFD" w14:textId="77777777" w:rsidR="000873C4" w:rsidRPr="00B7776A" w:rsidRDefault="000873C4" w:rsidP="00974F8E">
      <w:pPr>
        <w:pStyle w:val="Heading4"/>
        <w:jc w:val="both"/>
      </w:pPr>
      <w:r>
        <w:t>Organisation fonctionnelle</w:t>
      </w:r>
    </w:p>
    <w:p w14:paraId="70718B5F" w14:textId="77777777" w:rsidR="000873C4" w:rsidRPr="00B7776A" w:rsidRDefault="000873C4" w:rsidP="00974F8E">
      <w:pPr>
        <w:jc w:val="both"/>
      </w:pPr>
    </w:p>
    <w:p w14:paraId="4EFCB5F2"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L’organisation de SPIE repose sur des directions fonctionnelles, chargées d’impulser les politiques communes du Groupe. </w:t>
      </w:r>
    </w:p>
    <w:p w14:paraId="4FDCE57F"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685D1825"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proofErr w:type="spellStart"/>
      <w:r w:rsidRPr="00B7776A">
        <w:rPr>
          <w:rFonts w:cs="Times"/>
          <w:lang w:val="en-US"/>
        </w:rPr>
        <w:t>Président-Directeur</w:t>
      </w:r>
      <w:proofErr w:type="spellEnd"/>
      <w:r w:rsidRPr="00B7776A">
        <w:rPr>
          <w:rFonts w:cs="Times"/>
          <w:lang w:val="en-US"/>
        </w:rPr>
        <w:t xml:space="preserve"> </w:t>
      </w:r>
      <w:proofErr w:type="spellStart"/>
      <w:r w:rsidRPr="00B7776A">
        <w:rPr>
          <w:rFonts w:cs="Times"/>
          <w:lang w:val="en-US"/>
        </w:rPr>
        <w:t>Général</w:t>
      </w:r>
      <w:proofErr w:type="spellEnd"/>
    </w:p>
    <w:p w14:paraId="56742991"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 </w:t>
      </w:r>
      <w:proofErr w:type="spellStart"/>
      <w:r w:rsidRPr="00B7776A">
        <w:rPr>
          <w:rFonts w:cs="Times"/>
          <w:lang w:val="en-US"/>
        </w:rPr>
        <w:t>l’Audit</w:t>
      </w:r>
      <w:proofErr w:type="spellEnd"/>
      <w:r w:rsidRPr="00B7776A">
        <w:rPr>
          <w:rFonts w:cs="Times"/>
          <w:lang w:val="en-US"/>
        </w:rPr>
        <w:t xml:space="preserve"> interne  </w:t>
      </w:r>
    </w:p>
    <w:p w14:paraId="416B8F9E"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Direction Fusions et Acquisitions</w:t>
      </w:r>
    </w:p>
    <w:p w14:paraId="56718879"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 la Communication </w:t>
      </w:r>
    </w:p>
    <w:p w14:paraId="5C8D6F42"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Administrative et </w:t>
      </w:r>
      <w:proofErr w:type="spellStart"/>
      <w:r w:rsidRPr="00B7776A">
        <w:rPr>
          <w:rFonts w:cs="Times"/>
          <w:lang w:val="en-US"/>
        </w:rPr>
        <w:t>Financière</w:t>
      </w:r>
      <w:proofErr w:type="spellEnd"/>
    </w:p>
    <w:p w14:paraId="38F226FF"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Comptabilités et de la Fiscalité</w:t>
      </w:r>
    </w:p>
    <w:p w14:paraId="3CCECD51"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Financier</w:t>
      </w:r>
    </w:p>
    <w:p w14:paraId="64A77D9B"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Contrôle</w:t>
      </w:r>
      <w:proofErr w:type="spellEnd"/>
      <w:r w:rsidRPr="00B7776A">
        <w:rPr>
          <w:rFonts w:cs="Times"/>
          <w:lang w:val="en-US"/>
        </w:rPr>
        <w:t xml:space="preserve"> de </w:t>
      </w:r>
      <w:proofErr w:type="spellStart"/>
      <w:r w:rsidRPr="00B7776A">
        <w:rPr>
          <w:rFonts w:cs="Times"/>
          <w:lang w:val="en-US"/>
        </w:rPr>
        <w:t>Gestion</w:t>
      </w:r>
      <w:proofErr w:type="spellEnd"/>
    </w:p>
    <w:p w14:paraId="088A93B4"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lastRenderedPageBreak/>
        <w:t>Direction de la Trésorerie et du Financement</w:t>
      </w:r>
    </w:p>
    <w:p w14:paraId="4751258D"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w:t>
      </w:r>
      <w:proofErr w:type="spellStart"/>
      <w:r w:rsidRPr="00B7776A">
        <w:rPr>
          <w:rFonts w:cs="Times"/>
          <w:lang w:val="en-US"/>
        </w:rPr>
        <w:t>Juridique</w:t>
      </w:r>
      <w:proofErr w:type="spellEnd"/>
      <w:r w:rsidRPr="00B7776A">
        <w:rPr>
          <w:rFonts w:cs="Times"/>
          <w:lang w:val="en-US"/>
        </w:rPr>
        <w:t xml:space="preserve"> et Assurances</w:t>
      </w:r>
    </w:p>
    <w:p w14:paraId="0F1A5ECD"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proofErr w:type="spellStart"/>
      <w:r w:rsidRPr="00B7776A">
        <w:rPr>
          <w:rFonts w:cs="Times"/>
          <w:lang w:val="en-US"/>
        </w:rPr>
        <w:t>Directeur</w:t>
      </w:r>
      <w:proofErr w:type="spellEnd"/>
      <w:r w:rsidRPr="00B7776A">
        <w:rPr>
          <w:rFonts w:cs="Times"/>
          <w:lang w:val="en-US"/>
        </w:rPr>
        <w:t xml:space="preserve"> </w:t>
      </w:r>
      <w:proofErr w:type="spellStart"/>
      <w:r w:rsidRPr="00B7776A">
        <w:rPr>
          <w:rFonts w:cs="Times"/>
          <w:lang w:val="en-US"/>
        </w:rPr>
        <w:t>projet</w:t>
      </w:r>
      <w:proofErr w:type="spellEnd"/>
    </w:p>
    <w:p w14:paraId="01B3AA61" w14:textId="77777777" w:rsidR="000873C4" w:rsidRPr="0077569B"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rPr>
      </w:pPr>
      <w:r w:rsidRPr="0077569B">
        <w:rPr>
          <w:rFonts w:cs="Times"/>
        </w:rPr>
        <w:t>Directeur général adjoint, Stratégie et Développement</w:t>
      </w:r>
    </w:p>
    <w:p w14:paraId="649BFEC9"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Durable</w:t>
      </w:r>
    </w:p>
    <w:p w14:paraId="4F8A6406"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du Développement Commercial et du Marketing</w:t>
      </w:r>
    </w:p>
    <w:p w14:paraId="0B2C2674"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du </w:t>
      </w:r>
      <w:proofErr w:type="spellStart"/>
      <w:r w:rsidRPr="00B7776A">
        <w:rPr>
          <w:rFonts w:cs="Times"/>
          <w:lang w:val="en-US"/>
        </w:rPr>
        <w:t>Développement</w:t>
      </w:r>
      <w:proofErr w:type="spellEnd"/>
      <w:r w:rsidRPr="00B7776A">
        <w:rPr>
          <w:rFonts w:cs="Times"/>
          <w:lang w:val="en-US"/>
        </w:rPr>
        <w:t xml:space="preserve"> des Services</w:t>
      </w:r>
    </w:p>
    <w:p w14:paraId="37CBF5AD"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Systèmes et Technologies de l’Information</w:t>
      </w:r>
    </w:p>
    <w:p w14:paraId="269CB6E8"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des </w:t>
      </w:r>
      <w:proofErr w:type="spellStart"/>
      <w:r w:rsidRPr="00B7776A">
        <w:rPr>
          <w:rFonts w:cs="Times"/>
          <w:lang w:val="en-US"/>
        </w:rPr>
        <w:t>Achats</w:t>
      </w:r>
      <w:proofErr w:type="spellEnd"/>
      <w:r w:rsidRPr="00B7776A">
        <w:rPr>
          <w:rFonts w:cs="Times"/>
          <w:lang w:val="en-US"/>
        </w:rPr>
        <w:t xml:space="preserve"> </w:t>
      </w:r>
      <w:proofErr w:type="spellStart"/>
      <w:r w:rsidRPr="00B7776A">
        <w:rPr>
          <w:rFonts w:cs="Times"/>
          <w:lang w:val="en-US"/>
        </w:rPr>
        <w:t>Groupe</w:t>
      </w:r>
      <w:proofErr w:type="spellEnd"/>
    </w:p>
    <w:p w14:paraId="65219994"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 </w:t>
      </w:r>
      <w:proofErr w:type="spellStart"/>
      <w:r w:rsidRPr="00B7776A">
        <w:rPr>
          <w:rFonts w:cs="Times"/>
          <w:lang w:val="en-US"/>
        </w:rPr>
        <w:t>l’Immobilier</w:t>
      </w:r>
      <w:proofErr w:type="spellEnd"/>
      <w:r w:rsidRPr="00B7776A">
        <w:rPr>
          <w:rFonts w:cs="Times"/>
          <w:lang w:val="en-US"/>
        </w:rPr>
        <w:t xml:space="preserve"> </w:t>
      </w:r>
      <w:proofErr w:type="spellStart"/>
      <w:r w:rsidRPr="00B7776A">
        <w:rPr>
          <w:rFonts w:cs="Times"/>
          <w:lang w:val="en-US"/>
        </w:rPr>
        <w:t>Groupe</w:t>
      </w:r>
      <w:proofErr w:type="spellEnd"/>
    </w:p>
    <w:p w14:paraId="550D9E8D" w14:textId="77777777" w:rsidR="000873C4" w:rsidRPr="00B7776A" w:rsidRDefault="000873C4" w:rsidP="00974F8E">
      <w:pPr>
        <w:widowControl w:val="0"/>
        <w:numPr>
          <w:ilvl w:val="0"/>
          <w:numId w:val="1"/>
        </w:numPr>
        <w:tabs>
          <w:tab w:val="left" w:pos="20"/>
          <w:tab w:val="left" w:pos="320"/>
          <w:tab w:val="left" w:pos="720"/>
        </w:tabs>
        <w:autoSpaceDE w:val="0"/>
        <w:autoSpaceDN w:val="0"/>
        <w:adjustRightInd w:val="0"/>
        <w:ind w:left="300" w:hanging="300"/>
        <w:jc w:val="both"/>
        <w:rPr>
          <w:rFonts w:cs="Times"/>
          <w:lang w:val="en-US"/>
        </w:rPr>
      </w:pPr>
      <w:r w:rsidRPr="00B7776A">
        <w:rPr>
          <w:rFonts w:cs="Times"/>
          <w:lang w:val="en-US"/>
        </w:rPr>
        <w:t xml:space="preserve">Direction des </w:t>
      </w:r>
      <w:proofErr w:type="spellStart"/>
      <w:r w:rsidRPr="00B7776A">
        <w:rPr>
          <w:rFonts w:cs="Times"/>
          <w:lang w:val="en-US"/>
        </w:rPr>
        <w:t>Ressources</w:t>
      </w:r>
      <w:proofErr w:type="spellEnd"/>
      <w:r w:rsidRPr="00B7776A">
        <w:rPr>
          <w:rFonts w:cs="Times"/>
          <w:lang w:val="en-US"/>
        </w:rPr>
        <w:t xml:space="preserve"> </w:t>
      </w:r>
      <w:proofErr w:type="spellStart"/>
      <w:r w:rsidRPr="00B7776A">
        <w:rPr>
          <w:rFonts w:cs="Times"/>
          <w:lang w:val="en-US"/>
        </w:rPr>
        <w:t>Humaines</w:t>
      </w:r>
      <w:proofErr w:type="spellEnd"/>
    </w:p>
    <w:p w14:paraId="0688749F"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du Développement des Ressources Humaines</w:t>
      </w:r>
    </w:p>
    <w:p w14:paraId="3BEEB2BB" w14:textId="77777777" w:rsidR="000873C4" w:rsidRPr="0077569B"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rPr>
      </w:pPr>
      <w:r w:rsidRPr="0077569B">
        <w:rPr>
          <w:rFonts w:cs="Times"/>
        </w:rPr>
        <w:t>Direction des Rémunérations et Avantages sociaux</w:t>
      </w:r>
    </w:p>
    <w:p w14:paraId="4F4B87E6" w14:textId="77777777" w:rsidR="000873C4" w:rsidRPr="00B7776A" w:rsidRDefault="000873C4" w:rsidP="00974F8E">
      <w:pPr>
        <w:widowControl w:val="0"/>
        <w:numPr>
          <w:ilvl w:val="3"/>
          <w:numId w:val="1"/>
        </w:numPr>
        <w:tabs>
          <w:tab w:val="left" w:pos="1080"/>
          <w:tab w:val="left" w:pos="1380"/>
        </w:tabs>
        <w:autoSpaceDE w:val="0"/>
        <w:autoSpaceDN w:val="0"/>
        <w:adjustRightInd w:val="0"/>
        <w:ind w:left="1380" w:hanging="1380"/>
        <w:jc w:val="both"/>
        <w:rPr>
          <w:rFonts w:cs="Times"/>
          <w:lang w:val="en-US"/>
        </w:rPr>
      </w:pPr>
      <w:r w:rsidRPr="00B7776A">
        <w:rPr>
          <w:rFonts w:cs="Times"/>
          <w:lang w:val="en-US"/>
        </w:rPr>
        <w:t xml:space="preserve">Direction des Relations </w:t>
      </w:r>
      <w:proofErr w:type="spellStart"/>
      <w:r w:rsidRPr="00B7776A">
        <w:rPr>
          <w:rFonts w:cs="Times"/>
          <w:lang w:val="en-US"/>
        </w:rPr>
        <w:t>sociales</w:t>
      </w:r>
      <w:proofErr w:type="spellEnd"/>
      <w:r w:rsidRPr="00B7776A">
        <w:rPr>
          <w:rFonts w:cs="Times"/>
          <w:lang w:val="en-US"/>
        </w:rPr>
        <w:t xml:space="preserve"> France</w:t>
      </w:r>
    </w:p>
    <w:p w14:paraId="1FA965D6" w14:textId="77777777" w:rsidR="000873C4" w:rsidRDefault="000873C4" w:rsidP="00974F8E">
      <w:pPr>
        <w:widowControl w:val="0"/>
        <w:tabs>
          <w:tab w:val="left" w:pos="220"/>
          <w:tab w:val="left" w:pos="720"/>
        </w:tabs>
        <w:autoSpaceDE w:val="0"/>
        <w:autoSpaceDN w:val="0"/>
        <w:adjustRightInd w:val="0"/>
        <w:ind w:left="720" w:hanging="720"/>
        <w:jc w:val="both"/>
        <w:rPr>
          <w:rFonts w:ascii="Times" w:hAnsi="Times" w:cs="Times"/>
          <w:lang w:val="en-US"/>
        </w:rPr>
      </w:pPr>
    </w:p>
    <w:p w14:paraId="40B49012" w14:textId="77777777" w:rsidR="000873C4" w:rsidRDefault="00A34E0E" w:rsidP="00974F8E">
      <w:pPr>
        <w:widowControl w:val="0"/>
        <w:tabs>
          <w:tab w:val="left" w:pos="220"/>
          <w:tab w:val="left" w:pos="720"/>
        </w:tabs>
        <w:autoSpaceDE w:val="0"/>
        <w:autoSpaceDN w:val="0"/>
        <w:adjustRightInd w:val="0"/>
        <w:ind w:left="720" w:hanging="720"/>
        <w:jc w:val="both"/>
        <w:rPr>
          <w:rFonts w:ascii="Times" w:hAnsi="Times" w:cs="Times"/>
          <w:lang w:val="en-US"/>
        </w:rPr>
      </w:pPr>
      <w:r>
        <w:rPr>
          <w:rFonts w:ascii="Helvetica" w:hAnsi="Helvetica" w:cs="Helvetica"/>
          <w:noProof/>
          <w:kern w:val="1"/>
          <w:lang w:val="en-US"/>
        </w:rPr>
        <w:drawing>
          <wp:inline distT="0" distB="0" distL="0" distR="0" wp14:anchorId="023423D1" wp14:editId="254EBA75">
            <wp:extent cx="4779010" cy="351599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010" cy="3515995"/>
                    </a:xfrm>
                    <a:prstGeom prst="rect">
                      <a:avLst/>
                    </a:prstGeom>
                    <a:noFill/>
                    <a:ln>
                      <a:noFill/>
                    </a:ln>
                  </pic:spPr>
                </pic:pic>
              </a:graphicData>
            </a:graphic>
          </wp:inline>
        </w:drawing>
      </w:r>
    </w:p>
    <w:p w14:paraId="6A07C765" w14:textId="77777777" w:rsidR="000873C4" w:rsidRPr="007122F5" w:rsidRDefault="000873C4" w:rsidP="00974F8E">
      <w:pPr>
        <w:jc w:val="both"/>
      </w:pPr>
    </w:p>
    <w:p w14:paraId="47796B1F" w14:textId="77777777" w:rsidR="000873C4" w:rsidRPr="007122F5" w:rsidRDefault="000873C4" w:rsidP="00974F8E">
      <w:pPr>
        <w:jc w:val="both"/>
      </w:pPr>
    </w:p>
    <w:p w14:paraId="180F60A7" w14:textId="77777777" w:rsidR="000873C4" w:rsidRPr="007122F5" w:rsidRDefault="000873C4" w:rsidP="00974F8E">
      <w:pPr>
        <w:jc w:val="both"/>
      </w:pPr>
    </w:p>
    <w:p w14:paraId="20FB98B9" w14:textId="77777777" w:rsidR="000873C4" w:rsidRDefault="000873C4" w:rsidP="00974F8E">
      <w:pPr>
        <w:jc w:val="both"/>
      </w:pPr>
    </w:p>
    <w:p w14:paraId="6F1EB191" w14:textId="77777777" w:rsidR="000873C4" w:rsidRPr="007122F5" w:rsidRDefault="000873C4" w:rsidP="00974F8E">
      <w:pPr>
        <w:jc w:val="both"/>
      </w:pPr>
    </w:p>
    <w:p w14:paraId="078F0901" w14:textId="77777777" w:rsidR="000873C4" w:rsidRDefault="000873C4" w:rsidP="00974F8E">
      <w:pPr>
        <w:pStyle w:val="Heading4"/>
        <w:jc w:val="both"/>
        <w:rPr>
          <w:lang w:val="en-US"/>
        </w:rPr>
      </w:pPr>
      <w:r>
        <w:rPr>
          <w:lang w:val="en-US"/>
        </w:rPr>
        <w:t xml:space="preserve">Zoom </w:t>
      </w:r>
      <w:proofErr w:type="spellStart"/>
      <w:r>
        <w:rPr>
          <w:lang w:val="en-US"/>
        </w:rPr>
        <w:t>sur</w:t>
      </w:r>
      <w:proofErr w:type="spellEnd"/>
      <w:r>
        <w:rPr>
          <w:lang w:val="en-US"/>
        </w:rPr>
        <w:t xml:space="preserve"> le </w:t>
      </w:r>
      <w:proofErr w:type="spellStart"/>
      <w:r>
        <w:rPr>
          <w:lang w:val="en-US"/>
        </w:rPr>
        <w:t>domaine</w:t>
      </w:r>
      <w:proofErr w:type="spellEnd"/>
      <w:r>
        <w:rPr>
          <w:lang w:val="en-US"/>
        </w:rPr>
        <w:t xml:space="preserve"> </w:t>
      </w:r>
      <w:proofErr w:type="spellStart"/>
      <w:r>
        <w:rPr>
          <w:lang w:val="en-US"/>
        </w:rPr>
        <w:t>d’étude</w:t>
      </w:r>
      <w:proofErr w:type="spellEnd"/>
    </w:p>
    <w:p w14:paraId="1559329F" w14:textId="77777777" w:rsidR="000873C4" w:rsidRPr="00D15A97" w:rsidRDefault="000873C4" w:rsidP="00974F8E">
      <w:pPr>
        <w:jc w:val="both"/>
      </w:pPr>
    </w:p>
    <w:p w14:paraId="19F7CDA3" w14:textId="77777777" w:rsidR="000873C4" w:rsidRPr="00D15A97" w:rsidRDefault="000873C4" w:rsidP="00974F8E">
      <w:pPr>
        <w:widowControl w:val="0"/>
        <w:tabs>
          <w:tab w:val="left" w:pos="220"/>
          <w:tab w:val="left" w:pos="720"/>
        </w:tabs>
        <w:autoSpaceDE w:val="0"/>
        <w:autoSpaceDN w:val="0"/>
        <w:adjustRightInd w:val="0"/>
        <w:jc w:val="both"/>
        <w:rPr>
          <w:rFonts w:cs="Times"/>
          <w:b/>
          <w:sz w:val="28"/>
          <w:szCs w:val="28"/>
          <w:lang w:val="en-US"/>
        </w:rPr>
      </w:pPr>
      <w:proofErr w:type="spellStart"/>
      <w:r w:rsidRPr="00D15A97">
        <w:rPr>
          <w:rFonts w:cs="Times"/>
          <w:b/>
          <w:sz w:val="28"/>
          <w:szCs w:val="28"/>
          <w:lang w:val="en-US"/>
        </w:rPr>
        <w:t>Departement</w:t>
      </w:r>
      <w:proofErr w:type="spellEnd"/>
      <w:r w:rsidRPr="00D15A97">
        <w:rPr>
          <w:rFonts w:cs="Times"/>
          <w:b/>
          <w:sz w:val="28"/>
          <w:szCs w:val="28"/>
          <w:lang w:val="en-US"/>
        </w:rPr>
        <w:t xml:space="preserve"> maintenance</w:t>
      </w:r>
    </w:p>
    <w:p w14:paraId="5298B1D1"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SPIE propose un contrat de maintenance </w:t>
      </w:r>
      <w:proofErr w:type="spellStart"/>
      <w:r w:rsidRPr="0077569B">
        <w:rPr>
          <w:rFonts w:cs="Times"/>
        </w:rPr>
        <w:t>multitechnique</w:t>
      </w:r>
      <w:proofErr w:type="spellEnd"/>
      <w:r w:rsidRPr="0077569B">
        <w:rPr>
          <w:rFonts w:cs="Times"/>
        </w:rPr>
        <w:t xml:space="preserve"> adapté aux besoins de ses clients</w:t>
      </w:r>
    </w:p>
    <w:p w14:paraId="46EA8354"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Le département maintenance a pour mission de réaliser </w:t>
      </w:r>
      <w:proofErr w:type="gramStart"/>
      <w:r w:rsidRPr="0077569B">
        <w:rPr>
          <w:rFonts w:cs="Times"/>
        </w:rPr>
        <w:t>les opération</w:t>
      </w:r>
      <w:proofErr w:type="gramEnd"/>
      <w:r w:rsidRPr="0077569B">
        <w:rPr>
          <w:rFonts w:cs="Times"/>
        </w:rPr>
        <w:t xml:space="preserve"> de maintenance, de planifier la maintenance préventive et de réaliser cette maintenance auprès de chaque utilisateur. </w:t>
      </w:r>
    </w:p>
    <w:p w14:paraId="2DBD16A4"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 xml:space="preserve">Il est composé du </w:t>
      </w:r>
      <w:proofErr w:type="spellStart"/>
      <w:r w:rsidRPr="0077569B">
        <w:rPr>
          <w:rFonts w:cs="Times"/>
        </w:rPr>
        <w:t>secretariat</w:t>
      </w:r>
      <w:proofErr w:type="spellEnd"/>
      <w:r w:rsidRPr="0077569B">
        <w:rPr>
          <w:rFonts w:cs="Times"/>
        </w:rPr>
        <w:t xml:space="preserve"> maintenance (SECM).</w:t>
      </w:r>
    </w:p>
    <w:p w14:paraId="4A1A6559" w14:textId="77777777" w:rsidR="000873C4" w:rsidRPr="0077569B" w:rsidRDefault="000873C4" w:rsidP="00974F8E">
      <w:pPr>
        <w:widowControl w:val="0"/>
        <w:tabs>
          <w:tab w:val="left" w:pos="283"/>
        </w:tabs>
        <w:autoSpaceDE w:val="0"/>
        <w:autoSpaceDN w:val="0"/>
        <w:adjustRightInd w:val="0"/>
        <w:jc w:val="both"/>
        <w:rPr>
          <w:rFonts w:cs="Times"/>
          <w:b/>
          <w:sz w:val="28"/>
          <w:szCs w:val="28"/>
        </w:rPr>
      </w:pPr>
    </w:p>
    <w:p w14:paraId="71AEE404"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r w:rsidRPr="0077569B">
        <w:rPr>
          <w:rFonts w:cs="Times"/>
          <w:b/>
          <w:sz w:val="28"/>
          <w:szCs w:val="28"/>
        </w:rPr>
        <w:t xml:space="preserve">Service Systèmes d’information (et Transport) </w:t>
      </w:r>
    </w:p>
    <w:p w14:paraId="5D6E61BE"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Les systèmes d’informations sont conçus et développés au sein du département Système d’Information par 150 personnes dont 110 permanentes et représentent 18 M€ de chiffre d’affaire. Le travail est réparti en 3 plates-formes de  développement sur Lyon, Aix-en-Provence et Vallauris.</w:t>
      </w:r>
    </w:p>
    <w:p w14:paraId="6EA88C43"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département Systèmes d’information effectue la conception, le développement, l’intégration, et la mise en service des systèmes automatisés de production, des systèmes de traitement de l’Information, des solutions d’administration des systèmes et des prestations associées (Garantie, Formation, Soutien après Vente).</w:t>
      </w:r>
    </w:p>
    <w:p w14:paraId="5319E92A"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2412CFCB"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p>
    <w:p w14:paraId="00BA68EE" w14:textId="77777777" w:rsidR="000873C4" w:rsidRPr="0077569B" w:rsidRDefault="000873C4" w:rsidP="00974F8E">
      <w:pPr>
        <w:widowControl w:val="0"/>
        <w:tabs>
          <w:tab w:val="left" w:pos="220"/>
          <w:tab w:val="left" w:pos="720"/>
        </w:tabs>
        <w:autoSpaceDE w:val="0"/>
        <w:autoSpaceDN w:val="0"/>
        <w:adjustRightInd w:val="0"/>
        <w:jc w:val="both"/>
        <w:rPr>
          <w:rFonts w:cs="Times"/>
          <w:b/>
          <w:sz w:val="28"/>
          <w:szCs w:val="28"/>
        </w:rPr>
      </w:pPr>
    </w:p>
    <w:p w14:paraId="0A581F32" w14:textId="77777777" w:rsidR="000873C4" w:rsidRPr="00B7776A" w:rsidRDefault="000873C4" w:rsidP="00974F8E">
      <w:pPr>
        <w:widowControl w:val="0"/>
        <w:tabs>
          <w:tab w:val="left" w:pos="220"/>
          <w:tab w:val="left" w:pos="720"/>
        </w:tabs>
        <w:autoSpaceDE w:val="0"/>
        <w:autoSpaceDN w:val="0"/>
        <w:adjustRightInd w:val="0"/>
        <w:jc w:val="both"/>
        <w:rPr>
          <w:rFonts w:cs="Times"/>
          <w:b/>
          <w:sz w:val="28"/>
          <w:szCs w:val="28"/>
          <w:lang w:val="en-US"/>
        </w:rPr>
      </w:pPr>
      <w:r w:rsidRPr="00B7776A">
        <w:rPr>
          <w:rFonts w:cs="Times"/>
          <w:b/>
          <w:sz w:val="28"/>
          <w:szCs w:val="28"/>
          <w:lang w:val="en-US"/>
        </w:rPr>
        <w:t xml:space="preserve">Service </w:t>
      </w:r>
      <w:proofErr w:type="spellStart"/>
      <w:r w:rsidRPr="00B7776A">
        <w:rPr>
          <w:rFonts w:cs="Times"/>
          <w:b/>
          <w:sz w:val="28"/>
          <w:szCs w:val="28"/>
          <w:lang w:val="en-US"/>
        </w:rPr>
        <w:t>Achat</w:t>
      </w:r>
      <w:proofErr w:type="spellEnd"/>
      <w:r w:rsidRPr="00B7776A">
        <w:rPr>
          <w:rFonts w:cs="Times"/>
          <w:b/>
          <w:sz w:val="28"/>
          <w:szCs w:val="28"/>
          <w:lang w:val="en-US"/>
        </w:rPr>
        <w:t xml:space="preserve"> </w:t>
      </w:r>
    </w:p>
    <w:p w14:paraId="71B1857F"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Service Achats a en charge, dans une entreprise, de trouver sur le marché fournisseur les produits nécessaires à la production que ce soit comme matières premières ou composants ou comme matériels.</w:t>
      </w:r>
    </w:p>
    <w:p w14:paraId="425B57A7"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Le service achat a donc pour charge l’application de gestion des fournisseurs et des bons de commandes.</w:t>
      </w:r>
    </w:p>
    <w:p w14:paraId="453E834D"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0A3FEE74" w14:textId="77777777" w:rsidR="000873C4" w:rsidRPr="00B7776A" w:rsidRDefault="000873C4" w:rsidP="00974F8E">
      <w:pPr>
        <w:widowControl w:val="0"/>
        <w:tabs>
          <w:tab w:val="left" w:pos="220"/>
          <w:tab w:val="left" w:pos="720"/>
        </w:tabs>
        <w:autoSpaceDE w:val="0"/>
        <w:autoSpaceDN w:val="0"/>
        <w:adjustRightInd w:val="0"/>
        <w:jc w:val="both"/>
        <w:rPr>
          <w:rFonts w:cs="Times"/>
          <w:b/>
          <w:sz w:val="28"/>
          <w:szCs w:val="28"/>
          <w:lang w:val="en-US"/>
        </w:rPr>
      </w:pPr>
      <w:r w:rsidRPr="00B7776A">
        <w:rPr>
          <w:rFonts w:cs="Times"/>
          <w:b/>
          <w:sz w:val="28"/>
          <w:szCs w:val="28"/>
          <w:lang w:val="en-US"/>
        </w:rPr>
        <w:t xml:space="preserve">Direction QSE </w:t>
      </w:r>
    </w:p>
    <w:p w14:paraId="51AB8493"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La direction qualité, sureté, environnement a pour mission de veiller à la sécurisation des installations et des espaces d’exploitation sur le site et vis-à-vis de l’environnement</w:t>
      </w:r>
    </w:p>
    <w:p w14:paraId="3C09CA3A"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5E9FF034" w14:textId="77777777" w:rsidR="000873C4" w:rsidRPr="00B7776A" w:rsidRDefault="000873C4" w:rsidP="00974F8E">
      <w:pPr>
        <w:widowControl w:val="0"/>
        <w:tabs>
          <w:tab w:val="left" w:pos="220"/>
          <w:tab w:val="left" w:pos="720"/>
        </w:tabs>
        <w:autoSpaceDE w:val="0"/>
        <w:autoSpaceDN w:val="0"/>
        <w:adjustRightInd w:val="0"/>
        <w:jc w:val="both"/>
        <w:rPr>
          <w:rFonts w:cs="Times"/>
          <w:b/>
          <w:sz w:val="28"/>
          <w:szCs w:val="28"/>
          <w:lang w:val="en-US"/>
        </w:rPr>
      </w:pPr>
      <w:r w:rsidRPr="00B7776A">
        <w:rPr>
          <w:rFonts w:cs="Times"/>
          <w:b/>
          <w:sz w:val="28"/>
          <w:szCs w:val="28"/>
          <w:lang w:val="en-US"/>
        </w:rPr>
        <w:t xml:space="preserve">Service </w:t>
      </w:r>
      <w:proofErr w:type="spellStart"/>
      <w:r w:rsidRPr="00B7776A">
        <w:rPr>
          <w:rFonts w:cs="Times"/>
          <w:b/>
          <w:sz w:val="28"/>
          <w:szCs w:val="28"/>
          <w:lang w:val="en-US"/>
        </w:rPr>
        <w:t>Juridique</w:t>
      </w:r>
      <w:proofErr w:type="spellEnd"/>
    </w:p>
    <w:p w14:paraId="38CEF2A0"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Défendre les intérêts de la société dans laquelle il travaille ainsi qu’à délivrer les actes juridiques, tels que les contrats, avenants ou déclarations</w:t>
      </w:r>
    </w:p>
    <w:p w14:paraId="763EC800" w14:textId="77777777" w:rsidR="000873C4" w:rsidRPr="0077569B" w:rsidRDefault="000873C4" w:rsidP="00974F8E">
      <w:pPr>
        <w:widowControl w:val="0"/>
        <w:tabs>
          <w:tab w:val="left" w:pos="220"/>
          <w:tab w:val="left" w:pos="720"/>
        </w:tabs>
        <w:autoSpaceDE w:val="0"/>
        <w:autoSpaceDN w:val="0"/>
        <w:adjustRightInd w:val="0"/>
        <w:jc w:val="both"/>
        <w:rPr>
          <w:rFonts w:cs="Times"/>
        </w:rPr>
      </w:pPr>
    </w:p>
    <w:p w14:paraId="618BAD12" w14:textId="77777777" w:rsidR="000873C4" w:rsidRPr="00B7776A" w:rsidRDefault="000873C4" w:rsidP="00974F8E">
      <w:pPr>
        <w:widowControl w:val="0"/>
        <w:tabs>
          <w:tab w:val="left" w:pos="220"/>
          <w:tab w:val="left" w:pos="720"/>
        </w:tabs>
        <w:autoSpaceDE w:val="0"/>
        <w:autoSpaceDN w:val="0"/>
        <w:adjustRightInd w:val="0"/>
        <w:jc w:val="both"/>
        <w:rPr>
          <w:rFonts w:cs="Times"/>
          <w:b/>
          <w:sz w:val="28"/>
          <w:szCs w:val="28"/>
          <w:lang w:val="en-US"/>
        </w:rPr>
      </w:pPr>
      <w:r w:rsidRPr="00B7776A">
        <w:rPr>
          <w:rFonts w:cs="Times"/>
          <w:b/>
          <w:sz w:val="28"/>
          <w:szCs w:val="28"/>
          <w:lang w:val="en-US"/>
        </w:rPr>
        <w:t xml:space="preserve">Direction </w:t>
      </w:r>
      <w:proofErr w:type="spellStart"/>
      <w:r w:rsidRPr="00B7776A">
        <w:rPr>
          <w:rFonts w:cs="Times"/>
          <w:b/>
          <w:sz w:val="28"/>
          <w:szCs w:val="28"/>
          <w:lang w:val="en-US"/>
        </w:rPr>
        <w:t>Ressources</w:t>
      </w:r>
      <w:proofErr w:type="spellEnd"/>
      <w:r w:rsidRPr="00B7776A">
        <w:rPr>
          <w:rFonts w:cs="Times"/>
          <w:b/>
          <w:sz w:val="28"/>
          <w:szCs w:val="28"/>
          <w:lang w:val="en-US"/>
        </w:rPr>
        <w:t xml:space="preserve"> </w:t>
      </w:r>
      <w:proofErr w:type="spellStart"/>
      <w:r w:rsidRPr="00B7776A">
        <w:rPr>
          <w:rFonts w:cs="Times"/>
          <w:b/>
          <w:sz w:val="28"/>
          <w:szCs w:val="28"/>
          <w:lang w:val="en-US"/>
        </w:rPr>
        <w:t>Humaines</w:t>
      </w:r>
      <w:proofErr w:type="spellEnd"/>
    </w:p>
    <w:p w14:paraId="467B7C28" w14:textId="77777777" w:rsidR="000873C4" w:rsidRPr="0077569B" w:rsidRDefault="000873C4" w:rsidP="00974F8E">
      <w:pPr>
        <w:widowControl w:val="0"/>
        <w:tabs>
          <w:tab w:val="left" w:pos="220"/>
          <w:tab w:val="left" w:pos="720"/>
        </w:tabs>
        <w:autoSpaceDE w:val="0"/>
        <w:autoSpaceDN w:val="0"/>
        <w:adjustRightInd w:val="0"/>
        <w:jc w:val="both"/>
        <w:rPr>
          <w:rFonts w:cs="Times"/>
        </w:rPr>
      </w:pPr>
      <w:r w:rsidRPr="0077569B">
        <w:rPr>
          <w:rFonts w:cs="Times"/>
        </w:rPr>
        <w:t>La direction des ressources humaines recouvre l'ensemble des pratiques mises en œuvre pour administrer, mobiliser et développer les ressources humaines impliquées dans l'activité d'une organisation.</w:t>
      </w:r>
    </w:p>
    <w:p w14:paraId="0A56E499" w14:textId="77777777" w:rsidR="007122F5" w:rsidRDefault="007122F5" w:rsidP="00974F8E">
      <w:pPr>
        <w:pStyle w:val="Heading2"/>
        <w:numPr>
          <w:ilvl w:val="0"/>
          <w:numId w:val="0"/>
        </w:numPr>
        <w:ind w:left="1800"/>
        <w:jc w:val="both"/>
      </w:pPr>
    </w:p>
    <w:p w14:paraId="428C81CC" w14:textId="77777777" w:rsidR="0069172C" w:rsidRDefault="0069172C" w:rsidP="00974F8E">
      <w:pPr>
        <w:jc w:val="both"/>
      </w:pPr>
    </w:p>
    <w:p w14:paraId="235C3C23" w14:textId="77777777" w:rsidR="0069172C" w:rsidRDefault="0069172C" w:rsidP="00974F8E">
      <w:pPr>
        <w:jc w:val="both"/>
      </w:pPr>
    </w:p>
    <w:p w14:paraId="247BDA11" w14:textId="77777777" w:rsidR="0069172C" w:rsidRDefault="0069172C" w:rsidP="00974F8E">
      <w:pPr>
        <w:jc w:val="both"/>
      </w:pPr>
    </w:p>
    <w:p w14:paraId="3E697F5D" w14:textId="77777777" w:rsidR="0069172C" w:rsidRDefault="0069172C" w:rsidP="00974F8E">
      <w:pPr>
        <w:jc w:val="both"/>
      </w:pPr>
    </w:p>
    <w:p w14:paraId="7047EDAC" w14:textId="77777777" w:rsidR="0069172C" w:rsidRDefault="0069172C" w:rsidP="00974F8E">
      <w:pPr>
        <w:jc w:val="both"/>
      </w:pPr>
    </w:p>
    <w:p w14:paraId="1275C5FD" w14:textId="77777777" w:rsidR="0069172C" w:rsidRDefault="0069172C" w:rsidP="00974F8E">
      <w:pPr>
        <w:jc w:val="both"/>
      </w:pPr>
    </w:p>
    <w:p w14:paraId="4B3940F8" w14:textId="77777777" w:rsidR="0069172C" w:rsidRDefault="0069172C" w:rsidP="00974F8E">
      <w:pPr>
        <w:jc w:val="both"/>
      </w:pPr>
    </w:p>
    <w:p w14:paraId="6E7E3D90" w14:textId="77777777" w:rsidR="0069172C" w:rsidRDefault="0069172C" w:rsidP="00974F8E">
      <w:pPr>
        <w:jc w:val="both"/>
      </w:pPr>
    </w:p>
    <w:p w14:paraId="7C0CA47C" w14:textId="77777777" w:rsidR="0069172C" w:rsidRDefault="0069172C" w:rsidP="00974F8E">
      <w:pPr>
        <w:jc w:val="both"/>
      </w:pPr>
    </w:p>
    <w:p w14:paraId="0C0F2DE6" w14:textId="77777777" w:rsidR="0069172C" w:rsidRPr="0069172C" w:rsidRDefault="0069172C" w:rsidP="00974F8E">
      <w:pPr>
        <w:jc w:val="both"/>
      </w:pPr>
    </w:p>
    <w:p w14:paraId="3D6085FB" w14:textId="77777777" w:rsidR="007122F5" w:rsidRPr="007122F5" w:rsidRDefault="0069172C" w:rsidP="00974F8E">
      <w:pPr>
        <w:pStyle w:val="Heading2"/>
        <w:jc w:val="both"/>
      </w:pPr>
      <w:bookmarkStart w:id="8" w:name="_Toc282548093"/>
      <w:r>
        <w:lastRenderedPageBreak/>
        <w:t>Description du système informatique</w:t>
      </w:r>
      <w:bookmarkEnd w:id="8"/>
    </w:p>
    <w:p w14:paraId="3B00B537" w14:textId="77777777" w:rsidR="007122F5" w:rsidRPr="007122F5" w:rsidRDefault="007122F5" w:rsidP="00974F8E">
      <w:pPr>
        <w:jc w:val="both"/>
      </w:pPr>
    </w:p>
    <w:p w14:paraId="2534E050" w14:textId="77777777" w:rsidR="0069172C" w:rsidRDefault="0069172C" w:rsidP="00974F8E">
      <w:pPr>
        <w:pStyle w:val="Heading3"/>
        <w:jc w:val="both"/>
      </w:pPr>
      <w:bookmarkStart w:id="9" w:name="_Toc282548094"/>
      <w:r>
        <w:t>Applications existantes</w:t>
      </w:r>
      <w:bookmarkEnd w:id="9"/>
      <w:r>
        <w:t xml:space="preserve"> </w:t>
      </w:r>
    </w:p>
    <w:p w14:paraId="788E3506" w14:textId="77777777" w:rsidR="0077569B" w:rsidRPr="0077569B" w:rsidRDefault="0077569B" w:rsidP="00974F8E">
      <w:pPr>
        <w:jc w:val="both"/>
      </w:pPr>
    </w:p>
    <w:p w14:paraId="029530D4"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roofErr w:type="spellStart"/>
      <w:r w:rsidRPr="0077569B">
        <w:rPr>
          <w:rFonts w:cs="Helvetica Light"/>
          <w:b/>
          <w:spacing w:val="5"/>
          <w:kern w:val="1"/>
          <w:sz w:val="28"/>
          <w:szCs w:val="28"/>
        </w:rPr>
        <w:t>PeopleSoft</w:t>
      </w:r>
      <w:proofErr w:type="spellEnd"/>
    </w:p>
    <w:p w14:paraId="307EDC0E" w14:textId="77777777" w:rsidR="0069172C"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A3387A">
        <w:rPr>
          <w:rFonts w:cs="Helvetica"/>
          <w:color w:val="FF0000"/>
        </w:rPr>
        <w:t>Version Karim </w:t>
      </w:r>
      <w:proofErr w:type="gramStart"/>
      <w:r>
        <w:rPr>
          <w:rFonts w:cs="Helvetica"/>
        </w:rPr>
        <w:t>:</w:t>
      </w:r>
      <w:r w:rsidR="0069172C" w:rsidRPr="0077569B">
        <w:rPr>
          <w:rFonts w:cs="Helvetica"/>
        </w:rPr>
        <w:t>Application</w:t>
      </w:r>
      <w:proofErr w:type="gramEnd"/>
      <w:r w:rsidR="0069172C" w:rsidRPr="0077569B">
        <w:rPr>
          <w:rFonts w:cs="Helvetica"/>
        </w:rPr>
        <w:t xml:space="preserve"> centralisée avec des développements propres autour</w:t>
      </w:r>
    </w:p>
    <w:p w14:paraId="0DCCD0EB" w14:textId="77777777" w:rsidR="00783AF1"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A3387A">
        <w:rPr>
          <w:rFonts w:cs="Helvetica"/>
          <w:color w:val="FF0000"/>
        </w:rPr>
        <w:t>Version Yassine </w:t>
      </w:r>
      <w:r>
        <w:rPr>
          <w:rFonts w:cs="Helvetica"/>
        </w:rPr>
        <w:t xml:space="preserve">: </w:t>
      </w:r>
      <w:proofErr w:type="spellStart"/>
      <w:r>
        <w:rPr>
          <w:rFonts w:cs="Helvetica"/>
        </w:rPr>
        <w:t>PeopleSoft</w:t>
      </w:r>
      <w:proofErr w:type="spellEnd"/>
      <w:r>
        <w:rPr>
          <w:rFonts w:cs="Helvetica"/>
        </w:rPr>
        <w:t xml:space="preserve"> est un progiciel de gestion intégré</w:t>
      </w:r>
      <w:r w:rsidR="00783AF1">
        <w:rPr>
          <w:rFonts w:cs="Helvetica"/>
        </w:rPr>
        <w:t xml:space="preserve"> édité par l’entreprise éponyme. Ce progiciel est constitué de plusieurs modules concentrés principalement sur la gestion comptable (centralisation comptable, facturation …) et sur la gestion des ressources humaines (paie, carrière …).</w:t>
      </w:r>
    </w:p>
    <w:p w14:paraId="05778AF6" w14:textId="77777777" w:rsidR="0077569B" w:rsidRPr="0077569B" w:rsidRDefault="00783AF1"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rPr>
        <w:t xml:space="preserve">Intégré au progiciel en question, </w:t>
      </w:r>
      <w:proofErr w:type="spellStart"/>
      <w:r>
        <w:rPr>
          <w:rFonts w:cs="Helvetica"/>
        </w:rPr>
        <w:t>PeopleTools</w:t>
      </w:r>
      <w:proofErr w:type="spellEnd"/>
      <w:r>
        <w:rPr>
          <w:rFonts w:cs="Helvetica"/>
        </w:rPr>
        <w:t xml:space="preserve"> est un outil permettant de développer des modules spécifiques pour l’ERP. </w:t>
      </w:r>
    </w:p>
    <w:p w14:paraId="561AACB3"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spacing w:val="5"/>
          <w:kern w:val="1"/>
        </w:rPr>
      </w:pPr>
    </w:p>
    <w:p w14:paraId="586024BF"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Light"/>
          <w:b/>
          <w:spacing w:val="5"/>
          <w:kern w:val="1"/>
          <w:sz w:val="28"/>
          <w:szCs w:val="28"/>
        </w:rPr>
        <w:t>ADA/ADM</w:t>
      </w:r>
    </w:p>
    <w:p w14:paraId="7B6E856E" w14:textId="77777777" w:rsid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w:rPr>
        <w:t>Gestion des achats et des moyens : toute</w:t>
      </w:r>
      <w:r w:rsidR="0077569B">
        <w:rPr>
          <w:rFonts w:cs="Helvetica"/>
        </w:rPr>
        <w:t xml:space="preserve">s les commandes passent dans le </w:t>
      </w:r>
      <w:r w:rsidRPr="0077569B">
        <w:rPr>
          <w:rFonts w:cs="Helvetica"/>
        </w:rPr>
        <w:t>système, les véhicules, la facturation interne des véhicules, l’outillage en relation avec le service achat et moyen</w:t>
      </w:r>
      <w:r w:rsidR="0077569B">
        <w:rPr>
          <w:rFonts w:cs="Helvetica"/>
        </w:rPr>
        <w:t>.</w:t>
      </w:r>
    </w:p>
    <w:p w14:paraId="5A01C931" w14:textId="77777777" w:rsidR="0077569B" w:rsidRPr="0077569B"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p>
    <w:p w14:paraId="11903CF0"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rPr>
      </w:pPr>
      <w:r w:rsidRPr="0077569B">
        <w:rPr>
          <w:rFonts w:cs="Helvetica Light"/>
          <w:b/>
          <w:spacing w:val="5"/>
          <w:kern w:val="1"/>
          <w:sz w:val="28"/>
          <w:szCs w:val="28"/>
        </w:rPr>
        <w:t>Supra</w:t>
      </w:r>
    </w:p>
    <w:p w14:paraId="657E7862" w14:textId="77777777" w:rsid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w:t>
      </w:r>
      <w:proofErr w:type="gramStart"/>
      <w:r w:rsidRPr="0077569B">
        <w:rPr>
          <w:rFonts w:cs="Helvetica"/>
        </w:rPr>
        <w:t>vieux</w:t>
      </w:r>
      <w:proofErr w:type="gramEnd"/>
      <w:r w:rsidRPr="0077569B">
        <w:rPr>
          <w:rFonts w:cs="Helvetica"/>
        </w:rPr>
        <w:t xml:space="preserve"> outil) Suivi pour le responsable d’affaire (utilisé avec l’</w:t>
      </w:r>
      <w:proofErr w:type="spellStart"/>
      <w:r w:rsidRPr="0077569B">
        <w:rPr>
          <w:rFonts w:cs="Helvetica"/>
        </w:rPr>
        <w:t>erp</w:t>
      </w:r>
      <w:proofErr w:type="spellEnd"/>
      <w:r w:rsidRPr="0077569B">
        <w:rPr>
          <w:rFonts w:cs="Helvetica"/>
        </w:rPr>
        <w:t xml:space="preserve"> précédent et mis à jour) pour accéder à tout et faire ses prévisions. vision sur les commandes, sur les dépenses engagées (pas forcément facturées), heures dépensées par ses équipes (avec couts internes prédéfinis), capacité à créer des commandes, vision sur la facturation (factures des fournisseurs)</w:t>
      </w:r>
    </w:p>
    <w:p w14:paraId="3FDD4675" w14:textId="77777777" w:rsidR="0077569B" w:rsidRPr="0077569B" w:rsidRDefault="0077569B"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26E4BDD6" w14:textId="77777777" w:rsidR="0069172C" w:rsidRPr="0069172C"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lang w:val="en-US"/>
        </w:rPr>
      </w:pPr>
      <w:r w:rsidRPr="0069172C">
        <w:rPr>
          <w:rFonts w:cs="Helvetica Light"/>
          <w:b/>
          <w:spacing w:val="5"/>
          <w:kern w:val="1"/>
          <w:sz w:val="28"/>
          <w:szCs w:val="28"/>
          <w:lang w:val="en-US"/>
        </w:rPr>
        <w:t>ADV</w:t>
      </w:r>
    </w:p>
    <w:p w14:paraId="30539196"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Administration des ventes : outil qui permet d’enregistrer les commandes et suivre tout ce qui se rapporte à la facturation</w:t>
      </w:r>
    </w:p>
    <w:p w14:paraId="1104EEFA"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0550AB3D" w14:textId="77777777" w:rsidR="0069172C" w:rsidRPr="004B1664"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lang w:val="en-US"/>
        </w:rPr>
      </w:pPr>
      <w:r w:rsidRPr="004B1664">
        <w:rPr>
          <w:rFonts w:cs="Helvetica Light"/>
          <w:b/>
          <w:spacing w:val="5"/>
          <w:kern w:val="1"/>
          <w:sz w:val="28"/>
          <w:szCs w:val="28"/>
          <w:lang w:val="en-US"/>
        </w:rPr>
        <w:t>RHI</w:t>
      </w:r>
    </w:p>
    <w:p w14:paraId="02C60267"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notes de frais : pointages des techniciens et tout employé de </w:t>
      </w:r>
      <w:proofErr w:type="spellStart"/>
      <w:r w:rsidRPr="0077569B">
        <w:rPr>
          <w:rFonts w:cs="Helvetica"/>
        </w:rPr>
        <w:t>spie</w:t>
      </w:r>
      <w:proofErr w:type="spellEnd"/>
      <w:r w:rsidRPr="0077569B">
        <w:rPr>
          <w:rFonts w:cs="Helvetica"/>
        </w:rPr>
        <w:t xml:space="preserve"> pour suivre qui a travaillé sur quelle activité, chaque semaine chaque employé fait une feuille de pointage et affecte un numéro de compte à une activité, pour avoir le suivi des heures.</w:t>
      </w:r>
    </w:p>
    <w:p w14:paraId="0156E896"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Outil pas très souple, beaucoup de systèmes parallèles pour le suivi des </w:t>
      </w:r>
      <w:proofErr w:type="gramStart"/>
      <w:r w:rsidRPr="0077569B">
        <w:rPr>
          <w:rFonts w:cs="Helvetica"/>
        </w:rPr>
        <w:t>heures ,</w:t>
      </w:r>
      <w:proofErr w:type="gramEnd"/>
      <w:r w:rsidRPr="0077569B">
        <w:rPr>
          <w:rFonts w:cs="Helvetica"/>
        </w:rPr>
        <w:t xml:space="preserve"> pas très convivial d’en tirer quelque chose pour le responsable affaires ou contrats pour bien suivre , décortiquer son affaire avec les différents niveau de budgets sur la main d’</w:t>
      </w:r>
      <w:proofErr w:type="spellStart"/>
      <w:r w:rsidRPr="0077569B">
        <w:rPr>
          <w:rFonts w:cs="Helvetica"/>
        </w:rPr>
        <w:t>oeuvre</w:t>
      </w:r>
      <w:proofErr w:type="spellEnd"/>
      <w:r w:rsidRPr="0077569B">
        <w:rPr>
          <w:rFonts w:cs="Helvetica"/>
        </w:rPr>
        <w:t xml:space="preserve"> (très peu utilisé)</w:t>
      </w:r>
    </w:p>
    <w:p w14:paraId="7E257AB0"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-&gt; </w:t>
      </w:r>
      <w:proofErr w:type="gramStart"/>
      <w:r w:rsidRPr="0077569B">
        <w:rPr>
          <w:rFonts w:cs="Helvetica"/>
        </w:rPr>
        <w:t>macros ,</w:t>
      </w:r>
      <w:proofErr w:type="gramEnd"/>
      <w:r w:rsidRPr="0077569B">
        <w:rPr>
          <w:rFonts w:cs="Helvetica"/>
        </w:rPr>
        <w:t xml:space="preserve"> </w:t>
      </w:r>
      <w:proofErr w:type="spellStart"/>
      <w:r w:rsidRPr="0077569B">
        <w:rPr>
          <w:rFonts w:cs="Helvetica"/>
        </w:rPr>
        <w:t>excel</w:t>
      </w:r>
      <w:proofErr w:type="spellEnd"/>
      <w:r w:rsidRPr="0077569B">
        <w:rPr>
          <w:rFonts w:cs="Helvetica"/>
        </w:rPr>
        <w:t xml:space="preserve"> pour le suivi parallèle (solution à améliorer !).</w:t>
      </w:r>
    </w:p>
    <w:p w14:paraId="7EE0AB9D"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spacing w:val="5"/>
          <w:kern w:val="1"/>
        </w:rPr>
      </w:pPr>
    </w:p>
    <w:p w14:paraId="0C24929C"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line="288" w:lineRule="auto"/>
        <w:jc w:val="both"/>
        <w:rPr>
          <w:rFonts w:cs="Helvetica Light"/>
          <w:b/>
          <w:spacing w:val="5"/>
          <w:kern w:val="1"/>
          <w:sz w:val="28"/>
          <w:szCs w:val="28"/>
          <w:lang w:val="en-US"/>
        </w:rPr>
      </w:pPr>
      <w:r w:rsidRPr="0077569B">
        <w:rPr>
          <w:rFonts w:cs="Helvetica Light"/>
          <w:b/>
          <w:spacing w:val="5"/>
          <w:kern w:val="1"/>
          <w:sz w:val="28"/>
          <w:szCs w:val="28"/>
          <w:lang w:val="en-US"/>
        </w:rPr>
        <w:t>Clarify</w:t>
      </w:r>
    </w:p>
    <w:p w14:paraId="721925CA"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système qui enregistre les appels des clients et qui permet </w:t>
      </w:r>
      <w:r w:rsidRPr="0077569B">
        <w:rPr>
          <w:rFonts w:cs="Helvetica"/>
        </w:rPr>
        <w:lastRenderedPageBreak/>
        <w:t xml:space="preserve">d’avoir une vue pour les clients à distance, sur l’ensemble des demandes effectués ainsi que leur </w:t>
      </w:r>
      <w:proofErr w:type="spellStart"/>
      <w:r w:rsidRPr="0077569B">
        <w:rPr>
          <w:rFonts w:cs="Helvetica"/>
        </w:rPr>
        <w:t>status</w:t>
      </w:r>
      <w:proofErr w:type="spellEnd"/>
      <w:r w:rsidRPr="0077569B">
        <w:rPr>
          <w:rFonts w:cs="Helvetica"/>
        </w:rPr>
        <w:t xml:space="preserve"> (résolu, en cours …), techniciens reliés à des systèmes de centre d’appel.</w:t>
      </w:r>
    </w:p>
    <w:p w14:paraId="49CB9C49" w14:textId="77777777" w:rsidR="004B1664"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2337778F" w14:textId="77777777" w:rsidR="0069172C" w:rsidRPr="0077569B" w:rsidRDefault="0069172C"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21F27707" w14:textId="77777777" w:rsidR="0069172C" w:rsidRDefault="0069172C" w:rsidP="00974F8E">
      <w:pPr>
        <w:pStyle w:val="Heading3"/>
        <w:jc w:val="both"/>
        <w:rPr>
          <w:lang w:val="en-US"/>
        </w:rPr>
      </w:pPr>
      <w:bookmarkStart w:id="10" w:name="_Toc282548095"/>
      <w:r w:rsidRPr="0069172C">
        <w:rPr>
          <w:lang w:val="en-US"/>
        </w:rPr>
        <w:t>Architecture technique</w:t>
      </w:r>
      <w:bookmarkEnd w:id="10"/>
    </w:p>
    <w:p w14:paraId="6DCD055B" w14:textId="77777777" w:rsidR="004B1664" w:rsidRPr="004B1664" w:rsidRDefault="004B1664" w:rsidP="00974F8E">
      <w:pPr>
        <w:jc w:val="both"/>
      </w:pPr>
    </w:p>
    <w:p w14:paraId="6D536EA4" w14:textId="77777777" w:rsidR="007122F5" w:rsidRPr="0077569B" w:rsidRDefault="004B1664" w:rsidP="00974F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sidRPr="0077569B">
        <w:rPr>
          <w:rFonts w:cs="Helvetica"/>
        </w:rPr>
        <w:t xml:space="preserve">L’architecture technique de SPIE sud-est se compose d’un poste central, d’un système de radiocommunication (2Rp, 3Rp, </w:t>
      </w:r>
      <w:proofErr w:type="spellStart"/>
      <w:r w:rsidRPr="0077569B">
        <w:rPr>
          <w:rFonts w:cs="Helvetica"/>
        </w:rPr>
        <w:t>Tetra</w:t>
      </w:r>
      <w:proofErr w:type="spellEnd"/>
      <w:r w:rsidRPr="0077569B">
        <w:rPr>
          <w:rFonts w:cs="Helvetica"/>
        </w:rPr>
        <w:t xml:space="preserve">, GPRS, GSM-R), et d’équipements embarqués : </w:t>
      </w:r>
      <w:r w:rsidR="0069172C" w:rsidRPr="0077569B">
        <w:rPr>
          <w:rFonts w:cs="Helvetica"/>
        </w:rPr>
        <w:t>calculateur GPS</w:t>
      </w:r>
      <w:r w:rsidRPr="0077569B">
        <w:rPr>
          <w:rFonts w:cs="Helvetica"/>
        </w:rPr>
        <w:t>, journaux lumineux, girouettes.</w:t>
      </w:r>
    </w:p>
    <w:p w14:paraId="34C869B6" w14:textId="77777777" w:rsidR="007122F5" w:rsidRDefault="007122F5" w:rsidP="00974F8E">
      <w:pPr>
        <w:jc w:val="both"/>
      </w:pPr>
    </w:p>
    <w:p w14:paraId="078C46C2" w14:textId="77777777" w:rsidR="004B1664" w:rsidRDefault="004B1664" w:rsidP="00974F8E">
      <w:pPr>
        <w:jc w:val="both"/>
      </w:pPr>
    </w:p>
    <w:p w14:paraId="2B833993" w14:textId="77777777" w:rsidR="004B1664" w:rsidRPr="0069172C" w:rsidRDefault="004B1664" w:rsidP="00974F8E">
      <w:pPr>
        <w:pStyle w:val="Heading1"/>
        <w:jc w:val="both"/>
      </w:pPr>
      <w:bookmarkStart w:id="11" w:name="_Toc282548096"/>
      <w:proofErr w:type="spellStart"/>
      <w:r>
        <w:t>Benchmarking</w:t>
      </w:r>
      <w:bookmarkEnd w:id="11"/>
      <w:proofErr w:type="spellEnd"/>
    </w:p>
    <w:p w14:paraId="64447F9C" w14:textId="77777777" w:rsidR="007122F5" w:rsidRPr="0069172C" w:rsidRDefault="007122F5" w:rsidP="00974F8E">
      <w:pPr>
        <w:jc w:val="both"/>
      </w:pPr>
    </w:p>
    <w:p w14:paraId="32E08141" w14:textId="77777777" w:rsidR="003A57DB" w:rsidRDefault="003A57DB" w:rsidP="00974F8E">
      <w:pPr>
        <w:pStyle w:val="Heading2"/>
        <w:jc w:val="both"/>
      </w:pPr>
      <w:bookmarkStart w:id="12" w:name="_Toc282548097"/>
      <w:r w:rsidRPr="00463318">
        <w:t>Présentation ERP SAP ByD :</w:t>
      </w:r>
      <w:bookmarkEnd w:id="12"/>
    </w:p>
    <w:p w14:paraId="69CB5E92" w14:textId="77777777" w:rsidR="00783AF1" w:rsidRPr="00783AF1" w:rsidRDefault="00783AF1" w:rsidP="00974F8E">
      <w:pPr>
        <w:jc w:val="both"/>
      </w:pPr>
    </w:p>
    <w:p w14:paraId="39F7FD94" w14:textId="77777777" w:rsidR="003A57DB" w:rsidRPr="00463318" w:rsidRDefault="003A57DB" w:rsidP="00974F8E">
      <w:pPr>
        <w:jc w:val="both"/>
      </w:pPr>
      <w:r w:rsidRPr="00463318">
        <w:t>L’objectif de cette partie est d’étudier l’offre proposée par un ERP particulier : SAP ByD. Cette étude concernera la conformité des différents scénarios proposés par la plateforme avec le périmètre de travail défini par SPIE (à savoir les processus de maintenance et services)</w:t>
      </w:r>
    </w:p>
    <w:p w14:paraId="79C7D7E0" w14:textId="77777777" w:rsidR="003A57DB" w:rsidRDefault="003A57DB" w:rsidP="00974F8E">
      <w:pPr>
        <w:jc w:val="both"/>
      </w:pPr>
      <w:r w:rsidRPr="00463318">
        <w:t>SAP ByD se présente comme un ERP et BAS (Logiciel de Business Management) entièrement intégrés dans une plateforme Cloud développée par SAP AG. Cet SaaS bénéficie de tous les avantages de ce type de services Cloud : un déploiement rapide (client léger), externalisation de la maintenance et de l’hébergement ...</w:t>
      </w:r>
    </w:p>
    <w:p w14:paraId="02B1A6A9" w14:textId="77777777" w:rsidR="00783AF1" w:rsidRPr="00463318" w:rsidRDefault="00783AF1" w:rsidP="00974F8E">
      <w:pPr>
        <w:jc w:val="both"/>
      </w:pPr>
    </w:p>
    <w:p w14:paraId="745365A7" w14:textId="77777777" w:rsidR="00783AF1" w:rsidRDefault="003A57DB" w:rsidP="00974F8E">
      <w:pPr>
        <w:jc w:val="both"/>
      </w:pPr>
      <w:r w:rsidRPr="00463318">
        <w:t>En termes de couts, selon les formules retenues, les prix évoluent entre 9900 et 24900 euros pour les coûts d’installation et entre 79 et 149 euros pour les licences d’utilisation (par utilisateur et par mois). Cette offre ne comprend aucun coût de maintenance, du fait que l’application fonctionne en mode hébergé.</w:t>
      </w:r>
      <w:r w:rsidRPr="00463318">
        <w:br/>
        <w:t xml:space="preserve">La simulation ci-dessous (comparant les deux solutions </w:t>
      </w:r>
      <w:proofErr w:type="spellStart"/>
      <w:r w:rsidRPr="00463318">
        <w:t>MySAP</w:t>
      </w:r>
      <w:proofErr w:type="spellEnd"/>
      <w:r w:rsidRPr="00463318">
        <w:t xml:space="preserve"> All In One et ByD) nous montre que, dans le meilleur des cas, le coût de SAP ByD pour 100 utilisateurs correspond à l’équivalent de 3.5 informaticiens à temps plein sur 5 ans. En choisissant SAP, les entreprises font le choix, en général, de l’abandon définitif de développements spécifiques, à forte consommation de main d’œuvre, au profit d’une informatique homogène. </w:t>
      </w:r>
    </w:p>
    <w:p w14:paraId="3E6FA3B8" w14:textId="77777777" w:rsidR="003A57DB" w:rsidRDefault="003A57DB" w:rsidP="00974F8E">
      <w:pPr>
        <w:jc w:val="both"/>
        <w:rPr>
          <w:i/>
        </w:rPr>
      </w:pPr>
      <w:r w:rsidRPr="00463318">
        <w:br/>
      </w:r>
      <w:r w:rsidRPr="00463318">
        <w:rPr>
          <w:i/>
        </w:rPr>
        <w:t>(L’hypothèse retenue est celle d’informaticiens payés sur la base de 3000 euros bruts mensuels, soit un coût annuel incluant les charges patronales de 52200 euros, source EXIA.CESI)</w:t>
      </w:r>
    </w:p>
    <w:p w14:paraId="5BE8918C" w14:textId="77777777" w:rsidR="008127FC" w:rsidRDefault="008127FC" w:rsidP="00974F8E">
      <w:pPr>
        <w:jc w:val="both"/>
        <w:rPr>
          <w:i/>
        </w:rPr>
      </w:pPr>
    </w:p>
    <w:p w14:paraId="0424A18C" w14:textId="77777777" w:rsidR="008127FC" w:rsidRDefault="008127FC" w:rsidP="003A57DB">
      <w:pPr>
        <w:rPr>
          <w:i/>
        </w:rPr>
      </w:pPr>
    </w:p>
    <w:p w14:paraId="0C562ABD" w14:textId="77777777" w:rsidR="008127FC" w:rsidRDefault="008127FC" w:rsidP="003A57DB">
      <w:pPr>
        <w:rPr>
          <w:i/>
        </w:rPr>
      </w:pPr>
    </w:p>
    <w:p w14:paraId="60B254F2" w14:textId="77777777" w:rsidR="004F1F01" w:rsidRDefault="004F1F01" w:rsidP="003A57DB">
      <w:pPr>
        <w:rPr>
          <w:i/>
        </w:rPr>
      </w:pPr>
    </w:p>
    <w:p w14:paraId="3471C246" w14:textId="77777777" w:rsidR="004F1F01" w:rsidRPr="00463318" w:rsidRDefault="004F1F01" w:rsidP="003A57DB"/>
    <w:tbl>
      <w:tblPr>
        <w:tblW w:w="8439"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382"/>
        <w:gridCol w:w="2789"/>
        <w:gridCol w:w="2268"/>
      </w:tblGrid>
      <w:tr w:rsidR="003A57DB" w:rsidRPr="00594101" w14:paraId="167B2269"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0B36C2A9" w14:textId="77777777" w:rsidR="003A57DB" w:rsidRPr="00594101" w:rsidRDefault="003A57DB" w:rsidP="003A57DB">
            <w:pPr>
              <w:spacing w:line="270" w:lineRule="atLeast"/>
              <w:jc w:val="center"/>
              <w:rPr>
                <w:rFonts w:ascii="Arial" w:eastAsia="Times New Roman" w:hAnsi="Arial" w:cs="Arial"/>
                <w:b/>
                <w:bCs/>
                <w:color w:val="333333"/>
                <w:sz w:val="30"/>
                <w:szCs w:val="30"/>
                <w:lang w:eastAsia="fr-FR"/>
              </w:rPr>
            </w:pP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D68EF5"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szCs w:val="30"/>
                <w:lang w:eastAsia="fr-FR"/>
              </w:rPr>
              <w:br/>
            </w:r>
            <w:r w:rsidRPr="00594101">
              <w:rPr>
                <w:rFonts w:ascii="Arial" w:eastAsia="Times New Roman" w:hAnsi="Arial" w:cs="Arial"/>
                <w:b/>
                <w:bCs/>
                <w:color w:val="333333"/>
                <w:sz w:val="30"/>
                <w:lang w:eastAsia="fr-FR"/>
              </w:rPr>
              <w:t>All In One</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372460" w14:textId="77777777" w:rsidR="003A57DB" w:rsidRPr="00594101" w:rsidRDefault="003A57DB" w:rsidP="003A57DB">
            <w:pPr>
              <w:spacing w:line="270" w:lineRule="atLeast"/>
              <w:jc w:val="center"/>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 xml:space="preserve">Business </w:t>
            </w:r>
            <w:proofErr w:type="spellStart"/>
            <w:r w:rsidRPr="00594101">
              <w:rPr>
                <w:rFonts w:ascii="Arial" w:eastAsia="Times New Roman" w:hAnsi="Arial" w:cs="Arial"/>
                <w:b/>
                <w:bCs/>
                <w:color w:val="333333"/>
                <w:sz w:val="30"/>
                <w:lang w:eastAsia="fr-FR"/>
              </w:rPr>
              <w:t>ByDesign</w:t>
            </w:r>
            <w:proofErr w:type="spellEnd"/>
          </w:p>
        </w:tc>
      </w:tr>
      <w:tr w:rsidR="003A57DB" w:rsidRPr="00594101" w14:paraId="3292EB10"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E3DE14"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initial</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CB6721"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4029DD"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24900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060F3076"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508E3E"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Licences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6DBAA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soit</w:t>
            </w:r>
            <w:r w:rsidRPr="00594101">
              <w:rPr>
                <w:rFonts w:ascii="Arial" w:eastAsia="Times New Roman" w:hAnsi="Arial" w:cs="Arial"/>
                <w:color w:val="333333"/>
                <w:sz w:val="30"/>
                <w:lang w:eastAsia="fr-FR"/>
              </w:rPr>
              <w:t> </w:t>
            </w:r>
            <w:r w:rsidRPr="00594101">
              <w:rPr>
                <w:rFonts w:ascii="Arial" w:eastAsia="Times New Roman" w:hAnsi="Arial" w:cs="Arial"/>
                <w:b/>
                <w:bCs/>
                <w:color w:val="333333"/>
                <w:sz w:val="30"/>
                <w:lang w:eastAsia="fr-FR"/>
              </w:rPr>
              <w:t>400</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000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9ED2F1"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149 x 100 x 12</w:t>
            </w:r>
            <w:proofErr w:type="gramStart"/>
            <w:r w:rsidRPr="00594101">
              <w:rPr>
                <w:rFonts w:ascii="Arial" w:eastAsia="Times New Roman" w:hAnsi="Arial" w:cs="Arial"/>
                <w:color w:val="333333"/>
                <w:sz w:val="30"/>
                <w:szCs w:val="30"/>
                <w:lang w:eastAsia="fr-FR"/>
              </w:rPr>
              <w:t>,</w:t>
            </w:r>
            <w:proofErr w:type="gramEnd"/>
            <w:r>
              <w:rPr>
                <w:rFonts w:ascii="Arial" w:eastAsia="Times New Roman" w:hAnsi="Arial" w:cs="Arial"/>
                <w:color w:val="333333"/>
                <w:sz w:val="30"/>
                <w:szCs w:val="30"/>
                <w:lang w:eastAsia="fr-FR"/>
              </w:rPr>
              <w:br/>
            </w:r>
            <w:r w:rsidRPr="00594101">
              <w:rPr>
                <w:rFonts w:ascii="Arial" w:eastAsia="Times New Roman" w:hAnsi="Arial" w:cs="Arial"/>
                <w:color w:val="333333"/>
                <w:sz w:val="30"/>
                <w:szCs w:val="30"/>
                <w:lang w:eastAsia="fr-FR"/>
              </w:rPr>
              <w:t>soit</w:t>
            </w:r>
            <w:r>
              <w:rPr>
                <w:rFonts w:ascii="Arial" w:eastAsia="Times New Roman" w:hAnsi="Arial" w:cs="Arial"/>
                <w:color w:val="333333"/>
                <w:sz w:val="30"/>
                <w:szCs w:val="30"/>
                <w:lang w:eastAsia="fr-FR"/>
              </w:rPr>
              <w:t xml:space="preserve"> </w:t>
            </w:r>
            <w:r w:rsidRPr="00594101">
              <w:rPr>
                <w:rFonts w:ascii="Arial" w:eastAsia="Times New Roman" w:hAnsi="Arial" w:cs="Arial"/>
                <w:b/>
                <w:bCs/>
                <w:color w:val="333333"/>
                <w:sz w:val="30"/>
                <w:lang w:eastAsia="fr-FR"/>
              </w:rPr>
              <w:t>178</w:t>
            </w:r>
            <w:r>
              <w:rPr>
                <w:rFonts w:ascii="Arial" w:eastAsia="Times New Roman" w:hAnsi="Arial" w:cs="Arial"/>
                <w:b/>
                <w:bCs/>
                <w:color w:val="333333"/>
                <w:sz w:val="30"/>
                <w:lang w:eastAsia="fr-FR"/>
              </w:rPr>
              <w:t xml:space="preserve"> </w:t>
            </w:r>
            <w:r w:rsidRPr="00594101">
              <w:rPr>
                <w:rFonts w:ascii="Arial" w:eastAsia="Times New Roman" w:hAnsi="Arial" w:cs="Arial"/>
                <w:b/>
                <w:bCs/>
                <w:color w:val="333333"/>
                <w:sz w:val="30"/>
                <w:lang w:eastAsia="fr-FR"/>
              </w:rPr>
              <w:t>800</w:t>
            </w:r>
            <w:r w:rsidRPr="00594101">
              <w:rPr>
                <w:rFonts w:ascii="Arial" w:eastAsia="Times New Roman" w:hAnsi="Arial" w:cs="Arial"/>
                <w:color w:val="333333"/>
                <w:sz w:val="30"/>
                <w:lang w:eastAsia="fr-FR"/>
              </w:rPr>
              <w:t> </w:t>
            </w:r>
            <w:r w:rsidRPr="00594101">
              <w:rPr>
                <w:rFonts w:ascii="Arial" w:eastAsia="Times New Roman" w:hAnsi="Arial" w:cs="Arial"/>
                <w:color w:val="333333"/>
                <w:sz w:val="30"/>
                <w:szCs w:val="30"/>
                <w:lang w:eastAsia="fr-FR"/>
              </w:rPr>
              <w:t>€</w:t>
            </w:r>
          </w:p>
        </w:tc>
      </w:tr>
      <w:tr w:rsidR="003A57DB" w:rsidRPr="00594101" w14:paraId="1A99CBF3"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C2C83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Support par an</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883D1A"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4000 x 100 x 0.22, soit 88</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9CD4BB" w14:textId="77777777" w:rsidR="003A57DB" w:rsidRPr="00594101" w:rsidRDefault="003A57DB"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Néant</w:t>
            </w:r>
          </w:p>
        </w:tc>
      </w:tr>
      <w:tr w:rsidR="003A57DB" w:rsidRPr="00594101" w14:paraId="72906601"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31DDB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14081B"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64</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87BDFE"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561</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300 €</w:t>
            </w:r>
          </w:p>
        </w:tc>
      </w:tr>
      <w:tr w:rsidR="003A57DB" w:rsidRPr="00594101" w14:paraId="3DCE5367"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A61F10"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028102" w14:textId="77777777" w:rsidR="003A57DB" w:rsidRPr="00594101" w:rsidRDefault="003A57DB" w:rsidP="001D69F8">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2 </w:t>
            </w:r>
            <w:r w:rsidR="001D69F8">
              <w:rPr>
                <w:rFonts w:ascii="Arial" w:eastAsia="Times New Roman" w:hAnsi="Arial" w:cs="Arial"/>
                <w:color w:val="333333"/>
                <w:sz w:val="30"/>
                <w:szCs w:val="30"/>
                <w:lang w:eastAsia="fr-FR"/>
              </w:rPr>
              <w:t>8</w:t>
            </w:r>
            <w:r w:rsidRPr="00594101">
              <w:rPr>
                <w:rFonts w:ascii="Arial" w:eastAsia="Times New Roman" w:hAnsi="Arial" w:cs="Arial"/>
                <w:color w:val="333333"/>
                <w:sz w:val="30"/>
                <w:szCs w:val="30"/>
                <w:lang w:eastAsia="fr-FR"/>
              </w:rPr>
              <w:t>40</w:t>
            </w:r>
            <w:r>
              <w:rPr>
                <w:rFonts w:ascii="Arial" w:eastAsia="Times New Roman" w:hAnsi="Arial" w:cs="Arial"/>
                <w:color w:val="333333"/>
                <w:sz w:val="30"/>
                <w:szCs w:val="30"/>
                <w:lang w:eastAsia="fr-FR"/>
              </w:rPr>
              <w:t xml:space="preserve"> </w:t>
            </w:r>
            <w:r w:rsidRPr="00594101">
              <w:rPr>
                <w:rFonts w:ascii="Arial" w:eastAsia="Times New Roman" w:hAnsi="Arial" w:cs="Arial"/>
                <w:color w:val="333333"/>
                <w:sz w:val="30"/>
                <w:szCs w:val="30"/>
                <w:lang w:eastAsia="fr-FR"/>
              </w:rPr>
              <w:t>000 €</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1BD52F" w14:textId="77777777" w:rsidR="003A57DB" w:rsidRPr="00594101" w:rsidRDefault="00503F94" w:rsidP="003A57DB">
            <w:pPr>
              <w:spacing w:line="270" w:lineRule="atLeast"/>
              <w:rPr>
                <w:rFonts w:ascii="Arial" w:eastAsia="Times New Roman" w:hAnsi="Arial" w:cs="Arial"/>
                <w:color w:val="333333"/>
                <w:sz w:val="30"/>
                <w:szCs w:val="30"/>
                <w:lang w:eastAsia="fr-FR"/>
              </w:rPr>
            </w:pPr>
            <w:r w:rsidRPr="00503F94">
              <w:rPr>
                <w:rFonts w:ascii="Arial" w:eastAsia="Times New Roman" w:hAnsi="Arial" w:cs="Arial"/>
                <w:b/>
                <w:bCs/>
                <w:color w:val="333333"/>
                <w:sz w:val="30"/>
                <w:lang w:eastAsia="fr-FR"/>
              </w:rPr>
              <w:t>918</w:t>
            </w:r>
            <w:r>
              <w:rPr>
                <w:rFonts w:ascii="Arial" w:eastAsia="Times New Roman" w:hAnsi="Arial" w:cs="Arial"/>
                <w:b/>
                <w:bCs/>
                <w:color w:val="333333"/>
                <w:sz w:val="30"/>
                <w:lang w:eastAsia="fr-FR"/>
              </w:rPr>
              <w:t xml:space="preserve"> </w:t>
            </w:r>
            <w:r w:rsidRPr="00503F94">
              <w:rPr>
                <w:rFonts w:ascii="Arial" w:eastAsia="Times New Roman" w:hAnsi="Arial" w:cs="Arial"/>
                <w:b/>
                <w:bCs/>
                <w:color w:val="333333"/>
                <w:sz w:val="30"/>
                <w:lang w:eastAsia="fr-FR"/>
              </w:rPr>
              <w:t>900 €</w:t>
            </w:r>
          </w:p>
        </w:tc>
      </w:tr>
      <w:tr w:rsidR="003A57DB" w:rsidRPr="00594101" w14:paraId="5F33F728" w14:textId="77777777" w:rsidTr="00A3387A">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625C67"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Coût total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7FA7EB" w14:textId="77777777" w:rsidR="003A57DB" w:rsidRPr="00594101" w:rsidRDefault="001D69F8" w:rsidP="001D69F8">
            <w:pPr>
              <w:spacing w:line="270" w:lineRule="atLeast"/>
              <w:rPr>
                <w:rFonts w:ascii="Arial" w:eastAsia="Times New Roman" w:hAnsi="Arial" w:cs="Arial"/>
                <w:color w:val="333333"/>
                <w:sz w:val="30"/>
                <w:szCs w:val="30"/>
                <w:lang w:eastAsia="fr-FR"/>
              </w:rPr>
            </w:pPr>
            <w:r>
              <w:rPr>
                <w:rFonts w:ascii="Arial" w:eastAsia="Times New Roman" w:hAnsi="Arial" w:cs="Arial"/>
                <w:bCs/>
                <w:color w:val="333333"/>
                <w:sz w:val="30"/>
                <w:lang w:eastAsia="fr-FR"/>
              </w:rPr>
              <w:t>5</w:t>
            </w:r>
            <w:r w:rsidR="003A57DB" w:rsidRPr="004852E7">
              <w:rPr>
                <w:rFonts w:ascii="Arial" w:eastAsia="Times New Roman" w:hAnsi="Arial" w:cs="Arial"/>
                <w:bCs/>
                <w:color w:val="333333"/>
                <w:sz w:val="30"/>
                <w:lang w:eastAsia="fr-FR"/>
              </w:rPr>
              <w:t> </w:t>
            </w:r>
            <w:r>
              <w:rPr>
                <w:rFonts w:ascii="Arial" w:eastAsia="Times New Roman" w:hAnsi="Arial" w:cs="Arial"/>
                <w:bCs/>
                <w:color w:val="333333"/>
                <w:sz w:val="30"/>
                <w:lang w:eastAsia="fr-FR"/>
              </w:rPr>
              <w:t>2</w:t>
            </w:r>
            <w:r w:rsidR="003A57DB" w:rsidRPr="004852E7">
              <w:rPr>
                <w:rFonts w:ascii="Arial" w:eastAsia="Times New Roman" w:hAnsi="Arial" w:cs="Arial"/>
                <w:bCs/>
                <w:color w:val="333333"/>
                <w:sz w:val="30"/>
                <w:lang w:eastAsia="fr-FR"/>
              </w:rPr>
              <w:t>80 000</w:t>
            </w:r>
            <w:r w:rsidR="003A57DB" w:rsidRPr="004852E7">
              <w:rPr>
                <w:rFonts w:ascii="Arial" w:eastAsia="Times New Roman" w:hAnsi="Arial" w:cs="Arial"/>
                <w:color w:val="333333"/>
                <w:sz w:val="30"/>
                <w:lang w:eastAsia="fr-FR"/>
              </w:rPr>
              <w:t> </w:t>
            </w:r>
            <w:r w:rsidR="003A57DB" w:rsidRPr="00594101">
              <w:rPr>
                <w:rFonts w:ascii="Arial" w:eastAsia="Times New Roman" w:hAnsi="Arial" w:cs="Arial"/>
                <w:color w:val="333333"/>
                <w:sz w:val="30"/>
                <w:szCs w:val="30"/>
                <w:lang w:eastAsia="fr-FR"/>
              </w:rPr>
              <w:t>€</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59CDAC" w14:textId="77777777" w:rsidR="003A57DB" w:rsidRPr="00594101" w:rsidRDefault="00503F94" w:rsidP="003A57DB">
            <w:pPr>
              <w:spacing w:line="270" w:lineRule="atLeast"/>
              <w:rPr>
                <w:rFonts w:ascii="Arial" w:eastAsia="Times New Roman" w:hAnsi="Arial" w:cs="Arial"/>
                <w:b/>
                <w:color w:val="333333"/>
                <w:sz w:val="30"/>
                <w:szCs w:val="30"/>
                <w:lang w:eastAsia="fr-FR"/>
              </w:rPr>
            </w:pPr>
            <w:r w:rsidRPr="00503F94">
              <w:rPr>
                <w:rFonts w:ascii="Arial" w:eastAsia="Times New Roman" w:hAnsi="Arial" w:cs="Arial"/>
                <w:b/>
                <w:color w:val="333333"/>
                <w:sz w:val="30"/>
                <w:szCs w:val="30"/>
                <w:lang w:eastAsia="fr-FR"/>
              </w:rPr>
              <w:t>1</w:t>
            </w:r>
            <w:r>
              <w:rPr>
                <w:rFonts w:ascii="Arial" w:eastAsia="Times New Roman" w:hAnsi="Arial" w:cs="Arial"/>
                <w:b/>
                <w:color w:val="333333"/>
                <w:sz w:val="30"/>
                <w:szCs w:val="30"/>
                <w:lang w:eastAsia="fr-FR"/>
              </w:rPr>
              <w:t> </w:t>
            </w:r>
            <w:r w:rsidRPr="00503F94">
              <w:rPr>
                <w:rFonts w:ascii="Arial" w:eastAsia="Times New Roman" w:hAnsi="Arial" w:cs="Arial"/>
                <w:b/>
                <w:color w:val="333333"/>
                <w:sz w:val="30"/>
                <w:szCs w:val="30"/>
                <w:lang w:eastAsia="fr-FR"/>
              </w:rPr>
              <w:t>812</w:t>
            </w:r>
            <w:r>
              <w:rPr>
                <w:rFonts w:ascii="Arial" w:eastAsia="Times New Roman" w:hAnsi="Arial" w:cs="Arial"/>
                <w:b/>
                <w:color w:val="333333"/>
                <w:sz w:val="30"/>
                <w:szCs w:val="30"/>
                <w:lang w:eastAsia="fr-FR"/>
              </w:rPr>
              <w:t xml:space="preserve"> </w:t>
            </w:r>
            <w:r w:rsidRPr="00503F94">
              <w:rPr>
                <w:rFonts w:ascii="Arial" w:eastAsia="Times New Roman" w:hAnsi="Arial" w:cs="Arial"/>
                <w:b/>
                <w:color w:val="333333"/>
                <w:sz w:val="30"/>
                <w:szCs w:val="30"/>
                <w:lang w:eastAsia="fr-FR"/>
              </w:rPr>
              <w:t>900 €</w:t>
            </w:r>
          </w:p>
        </w:tc>
      </w:tr>
      <w:tr w:rsidR="003A57DB" w:rsidRPr="00594101" w14:paraId="1D6DC033"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D91CB"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3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EF17E7" w14:textId="77777777" w:rsidR="003A57DB" w:rsidRPr="00594101" w:rsidRDefault="008404C4"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11.90</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74B5C2" w14:textId="77777777" w:rsidR="003A57DB" w:rsidRPr="00594101" w:rsidRDefault="003A57DB" w:rsidP="00503F94">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w:t>
            </w:r>
            <w:r w:rsidR="00503F94">
              <w:rPr>
                <w:rFonts w:ascii="Arial" w:eastAsia="Times New Roman" w:hAnsi="Arial" w:cs="Arial"/>
                <w:b/>
                <w:bCs/>
                <w:color w:val="333333"/>
                <w:sz w:val="30"/>
                <w:lang w:eastAsia="fr-FR"/>
              </w:rPr>
              <w:t>58</w:t>
            </w:r>
          </w:p>
        </w:tc>
      </w:tr>
      <w:tr w:rsidR="003A57DB" w:rsidRPr="00594101" w14:paraId="388E65D0"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732D83"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5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A5AAEB" w14:textId="77777777" w:rsidR="003A57DB" w:rsidRPr="00594101" w:rsidRDefault="001D69F8" w:rsidP="003A57DB">
            <w:pPr>
              <w:spacing w:line="270" w:lineRule="atLeast"/>
              <w:rPr>
                <w:rFonts w:ascii="Arial" w:eastAsia="Times New Roman" w:hAnsi="Arial" w:cs="Arial"/>
                <w:color w:val="333333"/>
                <w:sz w:val="30"/>
                <w:szCs w:val="30"/>
                <w:lang w:eastAsia="fr-FR"/>
              </w:rPr>
            </w:pPr>
            <w:r>
              <w:rPr>
                <w:rFonts w:ascii="Arial" w:eastAsia="Times New Roman" w:hAnsi="Arial" w:cs="Arial"/>
                <w:color w:val="333333"/>
                <w:sz w:val="30"/>
                <w:szCs w:val="30"/>
                <w:lang w:eastAsia="fr-FR"/>
              </w:rPr>
              <w:t>10.88</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9AD947"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b/>
                <w:bCs/>
                <w:color w:val="333333"/>
                <w:sz w:val="30"/>
                <w:lang w:eastAsia="fr-FR"/>
              </w:rPr>
              <w:t>3.52</w:t>
            </w:r>
          </w:p>
        </w:tc>
      </w:tr>
      <w:tr w:rsidR="003A57DB" w:rsidRPr="00594101" w14:paraId="0928A1A0" w14:textId="77777777" w:rsidTr="00A3387A">
        <w:trPr>
          <w:trHeight w:val="57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E4C17E" w14:textId="77777777" w:rsidR="003A57DB" w:rsidRPr="00594101" w:rsidRDefault="003A57DB" w:rsidP="003A57DB">
            <w:pPr>
              <w:spacing w:line="270" w:lineRule="atLeast"/>
              <w:rPr>
                <w:rFonts w:ascii="Arial" w:eastAsia="Times New Roman" w:hAnsi="Arial" w:cs="Arial"/>
                <w:color w:val="333333"/>
                <w:sz w:val="30"/>
                <w:szCs w:val="30"/>
                <w:lang w:eastAsia="fr-FR"/>
              </w:rPr>
            </w:pPr>
            <w:r w:rsidRPr="00594101">
              <w:rPr>
                <w:rFonts w:ascii="Arial" w:eastAsia="Times New Roman" w:hAnsi="Arial" w:cs="Arial"/>
                <w:color w:val="333333"/>
                <w:sz w:val="30"/>
                <w:szCs w:val="30"/>
                <w:lang w:eastAsia="fr-FR"/>
              </w:rPr>
              <w:t>Equivalent salariés par an (*) sur 10 ans</w:t>
            </w:r>
          </w:p>
        </w:tc>
        <w:tc>
          <w:tcPr>
            <w:tcW w:w="278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DFCBF3" w14:textId="77777777" w:rsidR="003A57DB" w:rsidRPr="001D69F8" w:rsidRDefault="001D69F8" w:rsidP="003A57DB">
            <w:pPr>
              <w:spacing w:line="270" w:lineRule="atLeast"/>
              <w:rPr>
                <w:rFonts w:ascii="Arial" w:eastAsia="Times New Roman" w:hAnsi="Arial" w:cs="Arial"/>
                <w:color w:val="333333"/>
                <w:sz w:val="30"/>
                <w:szCs w:val="30"/>
                <w:lang w:eastAsia="fr-FR"/>
              </w:rPr>
            </w:pPr>
            <w:r w:rsidRPr="001D69F8">
              <w:rPr>
                <w:rFonts w:ascii="Arial" w:eastAsia="Times New Roman" w:hAnsi="Arial" w:cs="Arial"/>
                <w:bCs/>
                <w:color w:val="333333"/>
                <w:sz w:val="30"/>
                <w:lang w:eastAsia="fr-FR"/>
              </w:rPr>
              <w:t>10.11</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A00691" w14:textId="77777777" w:rsidR="003A57DB" w:rsidRPr="001D69F8" w:rsidRDefault="003A57DB" w:rsidP="003A57DB">
            <w:pPr>
              <w:spacing w:line="270" w:lineRule="atLeast"/>
              <w:rPr>
                <w:rFonts w:ascii="Arial" w:eastAsia="Times New Roman" w:hAnsi="Arial" w:cs="Arial"/>
                <w:b/>
                <w:color w:val="333333"/>
                <w:sz w:val="30"/>
                <w:szCs w:val="30"/>
                <w:lang w:eastAsia="fr-FR"/>
              </w:rPr>
            </w:pPr>
            <w:r w:rsidRPr="001D69F8">
              <w:rPr>
                <w:rFonts w:ascii="Arial" w:eastAsia="Times New Roman" w:hAnsi="Arial" w:cs="Arial"/>
                <w:b/>
                <w:color w:val="333333"/>
                <w:sz w:val="30"/>
                <w:szCs w:val="30"/>
                <w:lang w:eastAsia="fr-FR"/>
              </w:rPr>
              <w:t>3.47</w:t>
            </w:r>
          </w:p>
        </w:tc>
      </w:tr>
    </w:tbl>
    <w:p w14:paraId="76CD2C65" w14:textId="77777777" w:rsidR="003A57DB" w:rsidRDefault="003A57DB" w:rsidP="003A57DB"/>
    <w:p w14:paraId="382D2484" w14:textId="77777777" w:rsidR="003A57DB" w:rsidRPr="00463318" w:rsidRDefault="003A57DB" w:rsidP="00974F8E">
      <w:pPr>
        <w:jc w:val="both"/>
      </w:pPr>
      <w:r w:rsidRPr="00463318">
        <w:t xml:space="preserve">Intégrés à l’offre initiale de SAP ByD, des scénarios de gestion offrent une approche globale et standard concernant les processus mis en œuvre dans les différents domaines de gestion (Comptabilité, Stock, RH …). Nous nous intéresserons plus particulièrement au scénario FIELD SERVICE &amp; REPAIR, se rattachant à la gestion des contrats de maintenance et services. </w:t>
      </w:r>
    </w:p>
    <w:p w14:paraId="36DE9F51" w14:textId="77777777" w:rsidR="00463318" w:rsidRPr="00463318" w:rsidRDefault="00463318" w:rsidP="00974F8E">
      <w:pPr>
        <w:pStyle w:val="Heading1"/>
        <w:numPr>
          <w:ilvl w:val="0"/>
          <w:numId w:val="0"/>
        </w:numPr>
        <w:ind w:left="360"/>
        <w:jc w:val="both"/>
        <w:rPr>
          <w:rStyle w:val="Heading1Char"/>
          <w:rFonts w:ascii="Cambria" w:hAnsi="Cambria"/>
          <w:b/>
          <w:sz w:val="24"/>
          <w:szCs w:val="24"/>
        </w:rPr>
      </w:pPr>
    </w:p>
    <w:p w14:paraId="1592A538" w14:textId="77777777" w:rsidR="00463318" w:rsidRPr="00463318" w:rsidRDefault="003A57DB" w:rsidP="00974F8E">
      <w:pPr>
        <w:pStyle w:val="Heading2"/>
        <w:jc w:val="both"/>
        <w:rPr>
          <w:rStyle w:val="Heading1Char"/>
          <w:rFonts w:asciiTheme="majorHAnsi" w:hAnsiTheme="majorHAnsi"/>
          <w:b w:val="0"/>
          <w:szCs w:val="40"/>
        </w:rPr>
      </w:pPr>
      <w:bookmarkStart w:id="13" w:name="_Toc282548098"/>
      <w:r w:rsidRPr="00463318">
        <w:rPr>
          <w:rStyle w:val="Heading1Char"/>
          <w:rFonts w:asciiTheme="majorHAnsi" w:hAnsiTheme="majorHAnsi"/>
          <w:b w:val="0"/>
          <w:szCs w:val="40"/>
        </w:rPr>
        <w:t xml:space="preserve">Présentation du </w:t>
      </w:r>
      <w:r w:rsidR="00463318" w:rsidRPr="00463318">
        <w:rPr>
          <w:rStyle w:val="Heading1Char"/>
          <w:rFonts w:asciiTheme="majorHAnsi" w:hAnsiTheme="majorHAnsi"/>
          <w:b w:val="0"/>
          <w:szCs w:val="40"/>
        </w:rPr>
        <w:t>Scénario Service et réparation</w:t>
      </w:r>
      <w:bookmarkEnd w:id="13"/>
    </w:p>
    <w:p w14:paraId="35D91110" w14:textId="77777777" w:rsidR="003A57DB" w:rsidRPr="00463318" w:rsidRDefault="003A57DB" w:rsidP="00974F8E">
      <w:pPr>
        <w:jc w:val="both"/>
      </w:pPr>
      <w:r w:rsidRPr="00463318">
        <w:br/>
        <w:t>Le scénario de gestion Service et réparation permet à l’entreprise d’assurer des services de réparation et de maintenance sur site, au centre de services interne ou celui d’un fournisseur. Ce service propose la gestion des demandes de service, la planification des ordres de service et des activités liées, le traitement, la confirmation et la facturation des services.</w:t>
      </w:r>
    </w:p>
    <w:p w14:paraId="637063BC" w14:textId="77777777" w:rsidR="003A57DB" w:rsidRDefault="003A57DB" w:rsidP="00974F8E">
      <w:pPr>
        <w:jc w:val="both"/>
      </w:pPr>
      <w:r w:rsidRPr="00463318">
        <w:t xml:space="preserve">Ce scénario présente des similitudes incontestables avec le processus de base établi par SPIE : il regroupe en effet les sous-processus majeurs identifiés, à savoir la réception de l’offre, la négociation avec le client, la planification de la commande, le lancement et la réalisation des services. Cependant, les deux processus diffèrent en ce qui concerne l’aboutissement de la </w:t>
      </w:r>
      <w:r w:rsidRPr="00463318">
        <w:lastRenderedPageBreak/>
        <w:t>commande, le détail des sous-processus ainsi que les intervenants sollicités lors du déroulement du scénario (celui de SPIE étant plus riche et complet).</w:t>
      </w:r>
    </w:p>
    <w:p w14:paraId="69AF03BA" w14:textId="77777777" w:rsidR="00A3387A" w:rsidRPr="00463318" w:rsidRDefault="00A3387A" w:rsidP="00974F8E">
      <w:pPr>
        <w:jc w:val="both"/>
      </w:pPr>
    </w:p>
    <w:p w14:paraId="7A2EEE01" w14:textId="77777777" w:rsidR="003A57DB" w:rsidRPr="00463318" w:rsidRDefault="003A57DB" w:rsidP="00974F8E">
      <w:pPr>
        <w:jc w:val="both"/>
      </w:pPr>
      <w:r w:rsidRPr="00463318">
        <w:t xml:space="preserve">De plus, ce scénario présente des avantages qui peuvent répondre aux attentes formulées par SPIE. Tout d’abord, en termes de </w:t>
      </w:r>
      <w:r w:rsidRPr="00463318">
        <w:rPr>
          <w:b/>
        </w:rPr>
        <w:t xml:space="preserve">nomadisme, </w:t>
      </w:r>
      <w:r w:rsidRPr="00463318">
        <w:t xml:space="preserve">ce processus intègre la gestion d’une solution mobile pour appareils nomades (Windows Mobile) via une solution partenaire. Ensuite, en termes de </w:t>
      </w:r>
      <w:r w:rsidRPr="00463318">
        <w:rPr>
          <w:b/>
        </w:rPr>
        <w:t>satisfaction client</w:t>
      </w:r>
      <w:r w:rsidRPr="00463318">
        <w:t>, le processus améliore ce point en intégrant une gestion des droits à garantie afin de mieux traiter les réclamations. Enfin, l’analyse et reporting intégrés permettent d’améliorer le suivi et la mise en place d’indicateurs clés utiles lors du suivi des ordres de services.</w:t>
      </w:r>
    </w:p>
    <w:p w14:paraId="756D8ABB" w14:textId="77777777" w:rsidR="003A57DB" w:rsidRPr="00463318" w:rsidRDefault="003A57DB" w:rsidP="00974F8E">
      <w:pPr>
        <w:jc w:val="both"/>
        <w:rPr>
          <w:b/>
          <w:color w:val="FF0000"/>
          <w:sz w:val="32"/>
          <w:szCs w:val="32"/>
        </w:rPr>
      </w:pPr>
      <w:r w:rsidRPr="00463318">
        <w:t>&lt;&lt; CAPTURE DU SCENARIO (PowerPoint) &gt;&gt;</w:t>
      </w:r>
      <w:r w:rsidR="00463318" w:rsidRPr="00463318">
        <w:rPr>
          <w:b/>
          <w:color w:val="FF0000"/>
          <w:sz w:val="32"/>
          <w:szCs w:val="32"/>
        </w:rPr>
        <w:t>Yassine Je te laisse insérer ici l’image</w:t>
      </w:r>
    </w:p>
    <w:p w14:paraId="06701735" w14:textId="77777777" w:rsidR="003A57DB" w:rsidRPr="00463318" w:rsidRDefault="003A57DB" w:rsidP="00974F8E">
      <w:pPr>
        <w:jc w:val="both"/>
      </w:pPr>
      <w:r w:rsidRPr="00463318">
        <w:t xml:space="preserve">Pour conclure, cette analyse du scénario de gestion présenté par SAP ByD suggère tout naturellement des modifications organisationnelles et procédurales en vue d’intégrer cet ERP dans l’environnement de SPIE Sud-Est. </w:t>
      </w:r>
    </w:p>
    <w:p w14:paraId="1536F5B1" w14:textId="77777777" w:rsidR="007122F5" w:rsidRPr="00463318" w:rsidRDefault="007122F5" w:rsidP="007122F5"/>
    <w:p w14:paraId="787C4BEF" w14:textId="77777777" w:rsidR="007122F5" w:rsidRDefault="00463318" w:rsidP="00463318">
      <w:pPr>
        <w:pStyle w:val="Heading2"/>
      </w:pPr>
      <w:bookmarkStart w:id="14" w:name="_Toc282548099"/>
      <w:r>
        <w:t>Concurrence</w:t>
      </w:r>
      <w:bookmarkEnd w:id="14"/>
    </w:p>
    <w:p w14:paraId="5379F859" w14:textId="77777777" w:rsidR="003D0D32" w:rsidRPr="003D0D32" w:rsidRDefault="003D0D32" w:rsidP="00974F8E">
      <w:pPr>
        <w:spacing w:before="100" w:beforeAutospacing="1" w:after="100" w:afterAutospacing="1"/>
        <w:jc w:val="both"/>
        <w:outlineLvl w:val="1"/>
        <w:rPr>
          <w:rFonts w:eastAsia="Arial Unicode MS" w:cs="Arial Unicode MS"/>
          <w:color w:val="000000"/>
          <w:bdr w:val="nil"/>
          <w:lang w:eastAsia="fr-FR"/>
        </w:rPr>
      </w:pPr>
      <w:r w:rsidRPr="003D0D32">
        <w:rPr>
          <w:rFonts w:eastAsia="Arial Unicode MS" w:cs="Arial Unicode MS"/>
          <w:color w:val="000000"/>
          <w:bdr w:val="nil"/>
          <w:lang w:eastAsia="fr-FR"/>
        </w:rPr>
        <w:t>Cette partie représente l'étude de l'existant externe, autrement dit, la recherche de bonnes pratiques mis en place par des organisations externes reconnues. Ces organisations peuvent être des concurrents directs à SPIE et donc occuper le même métier. Mais il est tout à fait légitime d'étudier d'autres entreprises dont le cœur de métier est différent à partir du moment où elles possèdent des processus en commun.</w:t>
      </w:r>
    </w:p>
    <w:p w14:paraId="09395729" w14:textId="77777777" w:rsidR="003D0D32" w:rsidRPr="003D0D32" w:rsidRDefault="003D0D32" w:rsidP="00974F8E">
      <w:pPr>
        <w:spacing w:before="100" w:beforeAutospacing="1" w:after="100" w:afterAutospacing="1"/>
        <w:jc w:val="both"/>
        <w:outlineLvl w:val="1"/>
        <w:rPr>
          <w:rFonts w:eastAsia="Arial Unicode MS" w:cs="Arial Unicode MS"/>
          <w:color w:val="000000"/>
          <w:bdr w:val="nil"/>
          <w:lang w:eastAsia="fr-FR"/>
        </w:rPr>
      </w:pPr>
      <w:r w:rsidRPr="003D0D32">
        <w:rPr>
          <w:rFonts w:eastAsia="Arial Unicode MS" w:cs="Arial Unicode MS"/>
          <w:color w:val="000000"/>
          <w:bdr w:val="nil"/>
          <w:lang w:eastAsia="fr-FR"/>
        </w:rPr>
        <w:t xml:space="preserve">L’orientation de notre analyse comparative est de type </w:t>
      </w:r>
      <w:proofErr w:type="spellStart"/>
      <w:r>
        <w:rPr>
          <w:rFonts w:eastAsia="Arial Unicode MS" w:cs="Arial Unicode MS"/>
          <w:color w:val="000000"/>
          <w:bdr w:val="nil"/>
          <w:lang w:eastAsia="fr-FR"/>
        </w:rPr>
        <w:t>b</w:t>
      </w:r>
      <w:r w:rsidRPr="003D0D32">
        <w:rPr>
          <w:rFonts w:eastAsia="Arial Unicode MS" w:cs="Arial Unicode MS"/>
          <w:color w:val="000000"/>
          <w:bdr w:val="nil"/>
          <w:lang w:eastAsia="fr-FR"/>
        </w:rPr>
        <w:t>enchmarking</w:t>
      </w:r>
      <w:proofErr w:type="spellEnd"/>
      <w:r w:rsidRPr="003D0D32">
        <w:rPr>
          <w:rFonts w:eastAsia="Arial Unicode MS" w:cs="Arial Unicode MS"/>
          <w:color w:val="000000"/>
          <w:bdr w:val="nil"/>
          <w:lang w:eastAsia="fr-FR"/>
        </w:rPr>
        <w:t xml:space="preserve"> </w:t>
      </w:r>
      <w:r w:rsidR="00974F8E">
        <w:rPr>
          <w:rFonts w:eastAsia="Arial Unicode MS" w:cs="Arial Unicode MS"/>
          <w:color w:val="000000"/>
          <w:bdr w:val="nil"/>
          <w:lang w:eastAsia="fr-FR"/>
        </w:rPr>
        <w:t>c</w:t>
      </w:r>
      <w:r w:rsidR="00974F8E" w:rsidRPr="003D0D32">
        <w:rPr>
          <w:rFonts w:eastAsia="Arial Unicode MS" w:cs="Arial Unicode MS"/>
          <w:color w:val="000000"/>
          <w:bdr w:val="nil"/>
          <w:lang w:eastAsia="fr-FR"/>
        </w:rPr>
        <w:t xml:space="preserve">ompétitif. </w:t>
      </w:r>
      <w:r w:rsidRPr="003D0D32">
        <w:rPr>
          <w:rFonts w:eastAsia="Arial Unicode MS" w:cs="Arial Unicode MS"/>
          <w:color w:val="000000"/>
          <w:bdr w:val="nil"/>
          <w:lang w:eastAsia="fr-FR"/>
        </w:rPr>
        <w:t xml:space="preserve">Ce type de </w:t>
      </w:r>
      <w:proofErr w:type="spellStart"/>
      <w:r w:rsidRPr="003D0D32">
        <w:rPr>
          <w:rFonts w:eastAsia="Arial Unicode MS" w:cs="Arial Unicode MS"/>
          <w:color w:val="000000"/>
          <w:bdr w:val="nil"/>
          <w:lang w:eastAsia="fr-FR"/>
        </w:rPr>
        <w:t>benchmarking</w:t>
      </w:r>
      <w:proofErr w:type="spellEnd"/>
      <w:r w:rsidRPr="003D0D32">
        <w:rPr>
          <w:rFonts w:eastAsia="Arial Unicode MS" w:cs="Arial Unicode MS"/>
          <w:color w:val="000000"/>
          <w:bdr w:val="nil"/>
          <w:lang w:eastAsia="fr-FR"/>
        </w:rPr>
        <w:t xml:space="preserve"> consiste à  comparer les produits, les services, les processus d’une entreprise avec le meilleur des concurrents présent sur le marché. </w:t>
      </w:r>
      <w:r>
        <w:rPr>
          <w:rFonts w:eastAsia="Arial Unicode MS" w:cs="Arial Unicode MS"/>
          <w:color w:val="000000"/>
          <w:bdr w:val="nil"/>
          <w:lang w:eastAsia="fr-FR"/>
        </w:rPr>
        <w:t xml:space="preserve">Ce </w:t>
      </w:r>
      <w:proofErr w:type="spellStart"/>
      <w:r>
        <w:rPr>
          <w:rFonts w:eastAsia="Arial Unicode MS" w:cs="Arial Unicode MS"/>
          <w:color w:val="000000"/>
          <w:bdr w:val="nil"/>
          <w:lang w:eastAsia="fr-FR"/>
        </w:rPr>
        <w:t>b</w:t>
      </w:r>
      <w:r w:rsidRPr="003D0D32">
        <w:rPr>
          <w:rFonts w:eastAsia="Arial Unicode MS" w:cs="Arial Unicode MS"/>
          <w:color w:val="000000"/>
          <w:bdr w:val="nil"/>
          <w:lang w:eastAsia="fr-FR"/>
        </w:rPr>
        <w:t>enchmarking</w:t>
      </w:r>
      <w:proofErr w:type="spellEnd"/>
      <w:r w:rsidRPr="003D0D32">
        <w:rPr>
          <w:rFonts w:eastAsia="Arial Unicode MS" w:cs="Arial Unicode MS"/>
          <w:color w:val="000000"/>
          <w:bdr w:val="nil"/>
          <w:lang w:eastAsia="fr-FR"/>
        </w:rPr>
        <w:t xml:space="preserve"> est plus difficile à exécuter et exige beaucoup de savoir-faire. La difficulté essentielle ici est l'obtention d'information sur les méthodes des concurrents.</w:t>
      </w:r>
    </w:p>
    <w:p w14:paraId="77D177CA" w14:textId="77777777" w:rsidR="003D0D32" w:rsidRPr="003D0D32" w:rsidRDefault="003D0D32" w:rsidP="00974F8E">
      <w:pPr>
        <w:spacing w:before="100" w:beforeAutospacing="1" w:after="100" w:afterAutospacing="1"/>
        <w:jc w:val="both"/>
        <w:outlineLvl w:val="1"/>
        <w:rPr>
          <w:rFonts w:eastAsia="Arial Unicode MS" w:cs="Arial Unicode MS"/>
          <w:color w:val="000000"/>
          <w:bdr w:val="nil"/>
          <w:lang w:eastAsia="fr-FR"/>
        </w:rPr>
      </w:pPr>
      <w:r>
        <w:rPr>
          <w:rFonts w:eastAsia="Arial Unicode MS" w:cs="Arial Unicode MS"/>
          <w:color w:val="000000"/>
          <w:bdr w:val="nil"/>
          <w:lang w:eastAsia="fr-FR"/>
        </w:rPr>
        <w:t>SPIE sud-est</w:t>
      </w:r>
      <w:r w:rsidRPr="003D0D32">
        <w:rPr>
          <w:rFonts w:eastAsia="Arial Unicode MS" w:cs="Arial Unicode MS"/>
          <w:color w:val="000000"/>
          <w:bdr w:val="nil"/>
          <w:lang w:eastAsia="fr-FR"/>
        </w:rPr>
        <w:t xml:space="preserve"> a plusieurs concurrents sur le marché à savoir principalement : </w:t>
      </w:r>
    </w:p>
    <w:p w14:paraId="39ED6D8E" w14:textId="77777777" w:rsidR="003D0D32" w:rsidRDefault="003D0D32" w:rsidP="00974F8E">
      <w:pPr>
        <w:spacing w:before="100" w:beforeAutospacing="1" w:after="100" w:afterAutospacing="1"/>
        <w:jc w:val="both"/>
        <w:outlineLvl w:val="1"/>
        <w:rPr>
          <w:rFonts w:eastAsia="Arial Unicode MS" w:cs="Arial Unicode MS"/>
          <w:color w:val="000000"/>
          <w:bdr w:val="nil"/>
          <w:lang w:eastAsia="fr-FR"/>
        </w:rPr>
      </w:pPr>
      <w:r w:rsidRPr="003D0D32">
        <w:rPr>
          <w:rFonts w:cs="LMRoman10-Regular"/>
          <w:b/>
        </w:rPr>
        <w:t>Bouygues :</w:t>
      </w:r>
      <w:r w:rsidRPr="003D0D32">
        <w:rPr>
          <w:rFonts w:cs="LMRoman10-Regular"/>
        </w:rPr>
        <w:t xml:space="preserve"> </w:t>
      </w:r>
      <w:r w:rsidRPr="003D0D32">
        <w:rPr>
          <w:rFonts w:eastAsia="Arial Unicode MS" w:cs="Arial Unicode MS"/>
          <w:color w:val="000000"/>
          <w:bdr w:val="nil"/>
          <w:lang w:eastAsia="fr-FR"/>
        </w:rPr>
        <w:t>Créé en 1952 par Francis Bouygues, Bouygues est un groupe industriel diversifié, structuré par une forte culture d’entreprise et dont les métiers s’organisent autour de trois activités : la Construction avec Bouygues Construction (BTP et Energies &amp; Services), Bouygues Immobilier et Colas (Routes), les Télécoms avec Bouygues Telecom et les Médias avec TF1.</w:t>
      </w:r>
    </w:p>
    <w:p w14:paraId="6490AD16" w14:textId="77777777" w:rsidR="003D0D32" w:rsidRDefault="003D0D32" w:rsidP="00974F8E">
      <w:pPr>
        <w:pStyle w:val="Heading2"/>
        <w:numPr>
          <w:ilvl w:val="0"/>
          <w:numId w:val="0"/>
        </w:numPr>
        <w:jc w:val="both"/>
        <w:rPr>
          <w:rFonts w:ascii="Cambria" w:eastAsia="Arial Unicode MS" w:hAnsi="Cambria" w:cs="Arial Unicode MS"/>
          <w:color w:val="000000"/>
          <w:sz w:val="24"/>
          <w:szCs w:val="24"/>
          <w:bdr w:val="nil"/>
        </w:rPr>
      </w:pPr>
      <w:r w:rsidRPr="003D0D32">
        <w:rPr>
          <w:rFonts w:ascii="Cambria" w:eastAsiaTheme="minorHAnsi" w:hAnsi="Cambria" w:cs="LMRoman10-Regular"/>
          <w:b/>
          <w:sz w:val="24"/>
          <w:szCs w:val="24"/>
        </w:rPr>
        <w:t>VINCI Construction :</w:t>
      </w:r>
      <w:r w:rsidRPr="003D0D32">
        <w:rPr>
          <w:rFonts w:ascii="Cambria" w:hAnsi="Cambria" w:cs="LMRoman10-Regular"/>
          <w:sz w:val="24"/>
          <w:szCs w:val="24"/>
        </w:rPr>
        <w:t xml:space="preserve"> </w:t>
      </w:r>
      <w:r w:rsidRPr="003D0D32">
        <w:rPr>
          <w:rFonts w:ascii="Cambria" w:eastAsia="Arial Unicode MS" w:hAnsi="Cambria" w:cs="Arial Unicode MS"/>
          <w:color w:val="000000"/>
          <w:sz w:val="24"/>
          <w:szCs w:val="24"/>
          <w:bdr w:val="nil"/>
        </w:rPr>
        <w:t>Premier groupe frança</w:t>
      </w:r>
      <w:r>
        <w:rPr>
          <w:rFonts w:ascii="Cambria" w:eastAsia="Arial Unicode MS" w:hAnsi="Cambria" w:cs="Arial Unicode MS"/>
          <w:color w:val="000000"/>
          <w:sz w:val="24"/>
          <w:szCs w:val="24"/>
          <w:bdr w:val="nil"/>
        </w:rPr>
        <w:t xml:space="preserve">is et acteur mondial de premier </w:t>
      </w:r>
      <w:r w:rsidRPr="003D0D32">
        <w:rPr>
          <w:rFonts w:ascii="Cambria" w:eastAsia="Arial Unicode MS" w:hAnsi="Cambria" w:cs="Arial Unicode MS"/>
          <w:color w:val="000000"/>
          <w:sz w:val="24"/>
          <w:szCs w:val="24"/>
          <w:bdr w:val="nil"/>
        </w:rPr>
        <w:t xml:space="preserve">plan de la construction, </w:t>
      </w:r>
      <w:r w:rsidR="008127FC">
        <w:fldChar w:fldCharType="begin"/>
      </w:r>
      <w:r w:rsidR="008127FC">
        <w:instrText xml:space="preserve"> HYPERLINK "http://www.vinci-construction.com" \t "_blank" </w:instrText>
      </w:r>
      <w:r w:rsidR="008127FC">
        <w:fldChar w:fldCharType="separate"/>
      </w:r>
      <w:r w:rsidRPr="003D0D32">
        <w:rPr>
          <w:rFonts w:ascii="Cambria" w:eastAsia="Arial Unicode MS" w:hAnsi="Cambria" w:cs="Arial Unicode MS"/>
          <w:color w:val="000000"/>
          <w:sz w:val="24"/>
          <w:szCs w:val="24"/>
          <w:bdr w:val="nil"/>
        </w:rPr>
        <w:t>VINCI Construction</w:t>
      </w:r>
      <w:r w:rsidR="008127FC">
        <w:rPr>
          <w:rFonts w:ascii="Cambria" w:eastAsia="Arial Unicode MS" w:hAnsi="Cambria" w:cs="Arial Unicode MS"/>
          <w:color w:val="000000"/>
          <w:sz w:val="24"/>
          <w:szCs w:val="24"/>
          <w:bdr w:val="nil"/>
        </w:rPr>
        <w:fldChar w:fldCharType="end"/>
      </w:r>
      <w:r w:rsidRPr="003D0D32">
        <w:rPr>
          <w:rFonts w:ascii="Cambria" w:eastAsia="Arial Unicode MS" w:hAnsi="Cambria" w:cs="Arial Unicode MS"/>
          <w:color w:val="000000"/>
          <w:sz w:val="24"/>
          <w:szCs w:val="24"/>
          <w:bdr w:val="nil"/>
        </w:rPr>
        <w:t xml:space="preserve"> réunit 830 sociétés consolidées et 69 </w:t>
      </w:r>
    </w:p>
    <w:p w14:paraId="1D4D104B" w14:textId="77777777" w:rsidR="003D0D32" w:rsidRDefault="003D0D32" w:rsidP="00974F8E">
      <w:pPr>
        <w:pStyle w:val="Heading2"/>
        <w:numPr>
          <w:ilvl w:val="0"/>
          <w:numId w:val="0"/>
        </w:numPr>
        <w:jc w:val="both"/>
        <w:rPr>
          <w:rFonts w:ascii="Cambria" w:eastAsia="Arial Unicode MS" w:hAnsi="Cambria" w:cs="Arial Unicode MS"/>
          <w:color w:val="000000"/>
          <w:sz w:val="24"/>
          <w:szCs w:val="24"/>
          <w:bdr w:val="nil"/>
        </w:rPr>
      </w:pPr>
      <w:r w:rsidRPr="003D0D32">
        <w:rPr>
          <w:rFonts w:ascii="Cambria" w:eastAsia="Arial Unicode MS" w:hAnsi="Cambria" w:cs="Arial Unicode MS"/>
          <w:color w:val="000000"/>
          <w:sz w:val="24"/>
          <w:szCs w:val="24"/>
          <w:bdr w:val="nil"/>
        </w:rPr>
        <w:t>000 collaborateurs dans une centaine de pa</w:t>
      </w:r>
      <w:r>
        <w:rPr>
          <w:rFonts w:ascii="Cambria" w:eastAsia="Arial Unicode MS" w:hAnsi="Cambria" w:cs="Arial Unicode MS"/>
          <w:color w:val="000000"/>
          <w:sz w:val="24"/>
          <w:szCs w:val="24"/>
          <w:bdr w:val="nil"/>
        </w:rPr>
        <w:t xml:space="preserve">ys. Ses expertises s’étendent à </w:t>
      </w:r>
      <w:r w:rsidRPr="003D0D32">
        <w:rPr>
          <w:rFonts w:ascii="Cambria" w:eastAsia="Arial Unicode MS" w:hAnsi="Cambria" w:cs="Arial Unicode MS"/>
          <w:color w:val="000000"/>
          <w:sz w:val="24"/>
          <w:szCs w:val="24"/>
          <w:bdr w:val="nil"/>
        </w:rPr>
        <w:t>l’ensemble des métiers du bâtime</w:t>
      </w:r>
      <w:r>
        <w:rPr>
          <w:rFonts w:ascii="Cambria" w:eastAsia="Arial Unicode MS" w:hAnsi="Cambria" w:cs="Arial Unicode MS"/>
          <w:color w:val="000000"/>
          <w:sz w:val="24"/>
          <w:szCs w:val="24"/>
          <w:bdr w:val="nil"/>
        </w:rPr>
        <w:t xml:space="preserve">nt, du génie civil, des travaux </w:t>
      </w:r>
      <w:r w:rsidRPr="003D0D32">
        <w:rPr>
          <w:rFonts w:ascii="Cambria" w:eastAsia="Arial Unicode MS" w:hAnsi="Cambria" w:cs="Arial Unicode MS"/>
          <w:color w:val="000000"/>
          <w:sz w:val="24"/>
          <w:szCs w:val="24"/>
          <w:bdr w:val="nil"/>
        </w:rPr>
        <w:t>h</w:t>
      </w:r>
      <w:r>
        <w:rPr>
          <w:rFonts w:ascii="Cambria" w:eastAsia="Arial Unicode MS" w:hAnsi="Cambria" w:cs="Arial Unicode MS"/>
          <w:color w:val="000000"/>
          <w:sz w:val="24"/>
          <w:szCs w:val="24"/>
          <w:bdr w:val="nil"/>
        </w:rPr>
        <w:t xml:space="preserve">ydrauliques et </w:t>
      </w:r>
      <w:r w:rsidRPr="003D0D32">
        <w:rPr>
          <w:rFonts w:ascii="Cambria" w:eastAsia="Arial Unicode MS" w:hAnsi="Cambria" w:cs="Arial Unicode MS"/>
          <w:color w:val="000000"/>
          <w:sz w:val="24"/>
          <w:szCs w:val="24"/>
          <w:bdr w:val="nil"/>
        </w:rPr>
        <w:t>des métiers de spécialités associés à la construction.</w:t>
      </w:r>
    </w:p>
    <w:p w14:paraId="3076C4EB" w14:textId="77777777" w:rsidR="003D0D32" w:rsidRPr="003D0D32" w:rsidRDefault="003D0D32" w:rsidP="003D0D32"/>
    <w:p w14:paraId="576D43A3" w14:textId="77777777" w:rsidR="003D0D32" w:rsidRPr="003D0D32" w:rsidRDefault="003D0D32" w:rsidP="003D0D32">
      <w:pPr>
        <w:autoSpaceDE w:val="0"/>
        <w:autoSpaceDN w:val="0"/>
        <w:adjustRightInd w:val="0"/>
        <w:rPr>
          <w:rFonts w:eastAsia="Arial Unicode MS" w:cs="Arial Unicode MS"/>
          <w:color w:val="000000"/>
          <w:bdr w:val="nil"/>
          <w:lang w:eastAsia="fr-FR"/>
        </w:rPr>
      </w:pPr>
      <w:r w:rsidRPr="003D0D32">
        <w:rPr>
          <w:rFonts w:eastAsia="Arial Unicode MS" w:cs="Arial Unicode MS"/>
          <w:color w:val="000000"/>
          <w:bdr w:val="nil"/>
          <w:lang w:eastAsia="fr-FR"/>
        </w:rPr>
        <w:lastRenderedPageBreak/>
        <w:t>Étant donné les contraintes, notamment la difficulté d'accès aux informations utiles sur internet pour des raisons de confidentialité, nous ne pourrons pas faire une comparaison approfondie sur le fonctionnement interne des entreprises concurrentes. Il faudrait donc disposer de plus de temps et de sources d’informations autre qu’Internet pour  avoir un vrai comparatif de la concurrence et obtenir des détails sur leurs processus métiers.</w:t>
      </w:r>
    </w:p>
    <w:p w14:paraId="15C89D02" w14:textId="77777777" w:rsidR="003D0D32" w:rsidRPr="003D0D32" w:rsidRDefault="003D0D32" w:rsidP="003D0D32">
      <w:pPr>
        <w:autoSpaceDE w:val="0"/>
        <w:autoSpaceDN w:val="0"/>
        <w:adjustRightInd w:val="0"/>
        <w:rPr>
          <w:rFonts w:cs="Arial"/>
        </w:rPr>
      </w:pPr>
    </w:p>
    <w:p w14:paraId="4C3C1291" w14:textId="77777777" w:rsidR="003D0D32" w:rsidRPr="003D0D32" w:rsidRDefault="003D0D32" w:rsidP="003D0D32">
      <w:pPr>
        <w:autoSpaceDE w:val="0"/>
        <w:autoSpaceDN w:val="0"/>
        <w:adjustRightInd w:val="0"/>
        <w:rPr>
          <w:rFonts w:eastAsia="Arial Unicode MS" w:cs="Arial Unicode MS"/>
          <w:color w:val="000000"/>
          <w:bdr w:val="nil"/>
          <w:lang w:eastAsia="fr-FR"/>
        </w:rPr>
      </w:pPr>
      <w:r w:rsidRPr="003D0D32">
        <w:rPr>
          <w:rFonts w:eastAsia="Arial Unicode MS" w:cs="Arial Unicode MS"/>
          <w:color w:val="000000"/>
          <w:bdr w:val="nil"/>
          <w:lang w:eastAsia="fr-FR"/>
        </w:rPr>
        <w:t>Par contre, une toute autre approche permettra d'obtenir des résultats équivalents en comparant l’aspect organisationnel et fonctionnel de l’entreprise THALES, le concurrent principal de S</w:t>
      </w:r>
      <w:r>
        <w:rPr>
          <w:rFonts w:eastAsia="Arial Unicode MS" w:cs="Arial Unicode MS"/>
          <w:color w:val="000000"/>
          <w:bdr w:val="nil"/>
          <w:lang w:eastAsia="fr-FR"/>
        </w:rPr>
        <w:t>PIE</w:t>
      </w:r>
      <w:r w:rsidRPr="003D0D32">
        <w:rPr>
          <w:rFonts w:eastAsia="Arial Unicode MS" w:cs="Arial Unicode MS"/>
          <w:color w:val="000000"/>
          <w:bdr w:val="nil"/>
          <w:lang w:eastAsia="fr-FR"/>
        </w:rPr>
        <w:t>.</w:t>
      </w:r>
    </w:p>
    <w:p w14:paraId="37A13166" w14:textId="77777777" w:rsidR="00463318" w:rsidRPr="003D0D32" w:rsidRDefault="00463318" w:rsidP="00463318">
      <w:pPr>
        <w:autoSpaceDE w:val="0"/>
        <w:autoSpaceDN w:val="0"/>
        <w:adjustRightInd w:val="0"/>
        <w:rPr>
          <w:rFonts w:cs="Arial"/>
        </w:rPr>
      </w:pPr>
    </w:p>
    <w:p w14:paraId="3DF0DF09" w14:textId="77777777" w:rsidR="00463318" w:rsidRDefault="00463318" w:rsidP="00463318">
      <w:pPr>
        <w:pStyle w:val="Heading3"/>
        <w:rPr>
          <w:lang w:eastAsia="fr-FR"/>
        </w:rPr>
      </w:pPr>
      <w:bookmarkStart w:id="15" w:name="_Toc282548100"/>
      <w:r w:rsidRPr="00463318">
        <w:rPr>
          <w:lang w:eastAsia="fr-FR"/>
        </w:rPr>
        <w:t>THALES</w:t>
      </w:r>
      <w:bookmarkEnd w:id="15"/>
      <w:r w:rsidRPr="00463318">
        <w:rPr>
          <w:lang w:eastAsia="fr-FR"/>
        </w:rPr>
        <w:t xml:space="preserve">  </w:t>
      </w:r>
    </w:p>
    <w:p w14:paraId="5CA932F6" w14:textId="77777777" w:rsidR="00463318" w:rsidRPr="00463318" w:rsidRDefault="00463318" w:rsidP="00463318">
      <w:pPr>
        <w:rPr>
          <w:lang w:eastAsia="fr-FR"/>
        </w:rPr>
      </w:pPr>
    </w:p>
    <w:p w14:paraId="6214E746" w14:textId="77777777" w:rsidR="00463318" w:rsidRDefault="00463318" w:rsidP="00463318">
      <w:pPr>
        <w:pStyle w:val="Heading4"/>
      </w:pPr>
      <w:proofErr w:type="gramStart"/>
      <w:r w:rsidRPr="008B74C7">
        <w:t>présentation</w:t>
      </w:r>
      <w:proofErr w:type="gramEnd"/>
      <w:r w:rsidRPr="008B74C7">
        <w:t xml:space="preserve"> </w:t>
      </w:r>
      <w:r>
        <w:t xml:space="preserve">du groupe </w:t>
      </w:r>
    </w:p>
    <w:p w14:paraId="56F95573" w14:textId="77777777" w:rsidR="00463318" w:rsidRPr="00463318" w:rsidRDefault="00463318" w:rsidP="00974F8E">
      <w:pPr>
        <w:pStyle w:val="NormalWeb"/>
        <w:jc w:val="both"/>
        <w:rPr>
          <w:rFonts w:ascii="Cambria" w:eastAsia="Arial Unicode MS" w:hAnsi="Cambria" w:cs="Arial Unicode MS"/>
          <w:color w:val="000000"/>
          <w:sz w:val="24"/>
          <w:szCs w:val="24"/>
          <w:bdr w:val="nil"/>
        </w:rPr>
      </w:pPr>
      <w:r w:rsidRPr="00463318">
        <w:rPr>
          <w:rFonts w:ascii="Cambria" w:eastAsia="Arial Unicode MS" w:hAnsi="Cambria" w:cs="Arial Unicode MS"/>
          <w:color w:val="000000"/>
          <w:sz w:val="24"/>
          <w:szCs w:val="24"/>
          <w:bdr w:val="nil"/>
        </w:rPr>
        <w:t xml:space="preserve">Présent dans 56 pays et employant 67 000 collaborateurs, Thales est leader mondial des systèmes d’information critiques sur les marchés de la défense et de la sécurité, de l’aérospatial et du transport. Il existe depuis 1968, avec la naissance de Thomson-CSF. </w:t>
      </w:r>
    </w:p>
    <w:p w14:paraId="365001A2" w14:textId="77777777" w:rsidR="00463318" w:rsidRPr="00463318" w:rsidRDefault="00463318" w:rsidP="00974F8E">
      <w:pPr>
        <w:pStyle w:val="NormalWeb"/>
        <w:jc w:val="both"/>
        <w:rPr>
          <w:rFonts w:eastAsia="Arial Unicode MS" w:hAnsi="Arial Unicode MS" w:cs="Arial Unicode MS"/>
          <w:color w:val="000000"/>
          <w:bdr w:val="nil"/>
        </w:rPr>
      </w:pPr>
      <w:r w:rsidRPr="00463318">
        <w:rPr>
          <w:rFonts w:ascii="Cambria" w:eastAsia="Arial Unicode MS" w:hAnsi="Cambria" w:cs="Arial Unicode MS"/>
          <w:color w:val="000000"/>
          <w:sz w:val="24"/>
          <w:szCs w:val="24"/>
          <w:bdr w:val="nil"/>
        </w:rPr>
        <w:t>Thalès est avant tout implanté en France avec plus de 35 000 employées. Mais de plus en plus, elle se délocalise dans d’autres pays comme l’Arabie Saoudite, l’Afrique du Sud, la Chine et bien d’autres. Thalès représente actuellement 67 000 employés à travers le monde</w:t>
      </w:r>
      <w:r>
        <w:rPr>
          <w:rFonts w:eastAsia="Arial Unicode MS" w:hAnsi="Arial Unicode MS" w:cs="Arial Unicode MS"/>
          <w:color w:val="000000"/>
          <w:bdr w:val="nil"/>
        </w:rPr>
        <w:t>.</w:t>
      </w:r>
    </w:p>
    <w:p w14:paraId="365B6A0F" w14:textId="77777777" w:rsidR="00463318" w:rsidRPr="00463318" w:rsidRDefault="00463318" w:rsidP="00463318">
      <w:pPr>
        <w:pStyle w:val="Heading4"/>
      </w:pPr>
      <w:r w:rsidRPr="00463318">
        <w:t xml:space="preserve">Organisation fonctionnelle : </w:t>
      </w:r>
    </w:p>
    <w:p w14:paraId="6C00A2DB" w14:textId="77777777" w:rsidR="00463318" w:rsidRPr="00355613" w:rsidRDefault="00463318" w:rsidP="00463318">
      <w:pPr>
        <w:pStyle w:val="ListParagraph"/>
        <w:rPr>
          <w:u w:val="single"/>
        </w:rPr>
      </w:pPr>
    </w:p>
    <w:p w14:paraId="6F748A7D" w14:textId="77777777" w:rsidR="00463318" w:rsidRPr="00463318" w:rsidRDefault="00463318" w:rsidP="00463318">
      <w:pPr>
        <w:pStyle w:val="Pardfaut"/>
        <w:tabs>
          <w:tab w:val="left" w:pos="220"/>
          <w:tab w:val="left" w:pos="720"/>
        </w:tabs>
        <w:rPr>
          <w:rFonts w:ascii="Cambria" w:hAnsi="Cambria"/>
          <w:sz w:val="24"/>
          <w:szCs w:val="24"/>
        </w:rPr>
      </w:pPr>
      <w:r w:rsidRPr="00463318">
        <w:rPr>
          <w:rFonts w:ascii="Cambria" w:hAnsi="Cambria"/>
          <w:sz w:val="24"/>
          <w:szCs w:val="24"/>
        </w:rPr>
        <w:t xml:space="preserve">L’organisation de Thales repose sur 6 directions fonctionnelles, chargées d’impulser les politiques communes du Groupe. </w:t>
      </w:r>
    </w:p>
    <w:p w14:paraId="64F1E301" w14:textId="77777777" w:rsidR="00463318" w:rsidRDefault="00463318" w:rsidP="00463318">
      <w:pPr>
        <w:pStyle w:val="Pardfaut"/>
        <w:tabs>
          <w:tab w:val="left" w:pos="220"/>
          <w:tab w:val="left" w:pos="720"/>
        </w:tabs>
        <w:rPr>
          <w:rFonts w:ascii="Times"/>
          <w:sz w:val="20"/>
          <w:szCs w:val="20"/>
        </w:rPr>
      </w:pPr>
    </w:p>
    <w:p w14:paraId="2E9E9879" w14:textId="77777777" w:rsidR="00463318" w:rsidRDefault="00463318" w:rsidP="00463318">
      <w:pPr>
        <w:pStyle w:val="Pardfaut"/>
        <w:tabs>
          <w:tab w:val="left" w:pos="220"/>
          <w:tab w:val="left" w:pos="720"/>
        </w:tabs>
        <w:rPr>
          <w:rFonts w:ascii="Times"/>
          <w:sz w:val="20"/>
          <w:szCs w:val="20"/>
        </w:rPr>
      </w:pPr>
    </w:p>
    <w:p w14:paraId="154C1E25" w14:textId="77777777" w:rsidR="00463318" w:rsidRDefault="00A34E0E" w:rsidP="00463318">
      <w:pPr>
        <w:pStyle w:val="Pardfaut"/>
        <w:tabs>
          <w:tab w:val="left" w:pos="220"/>
          <w:tab w:val="left" w:pos="720"/>
        </w:tabs>
        <w:rPr>
          <w:rFonts w:ascii="Times" w:eastAsia="Times" w:hAnsi="Times" w:cs="Times"/>
          <w:sz w:val="20"/>
          <w:szCs w:val="20"/>
        </w:rPr>
      </w:pPr>
      <w:r>
        <w:rPr>
          <w:noProof/>
          <w:bdr w:val="none" w:sz="0" w:space="0" w:color="auto"/>
          <w:lang w:val="en-US"/>
        </w:rPr>
        <mc:AlternateContent>
          <mc:Choice Requires="wps">
            <w:drawing>
              <wp:anchor distT="0" distB="0" distL="114300" distR="114300" simplePos="0" relativeHeight="251660288" behindDoc="0" locked="0" layoutInCell="1" allowOverlap="1" wp14:anchorId="5853D074" wp14:editId="2270DA98">
                <wp:simplePos x="0" y="0"/>
                <wp:positionH relativeFrom="margin">
                  <wp:posOffset>12700</wp:posOffset>
                </wp:positionH>
                <wp:positionV relativeFrom="paragraph">
                  <wp:posOffset>26670</wp:posOffset>
                </wp:positionV>
                <wp:extent cx="2389505" cy="875030"/>
                <wp:effectExtent l="0" t="0" r="23495" b="13970"/>
                <wp:wrapNone/>
                <wp:docPr id="43" name="Rectangle à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75030"/>
                        </a:xfrm>
                        <a:prstGeom prst="roundRect">
                          <a:avLst/>
                        </a:prstGeom>
                        <a:noFill/>
                        <a:ln w="25400" cap="flat" cmpd="sng" algn="ctr">
                          <a:solidFill>
                            <a:srgbClr val="4F81BD">
                              <a:shade val="50000"/>
                            </a:srgbClr>
                          </a:solidFill>
                          <a:prstDash val="solid"/>
                        </a:ln>
                        <a:effectLst/>
                      </wps:spPr>
                      <wps:txbx>
                        <w:txbxContent>
                          <w:p w14:paraId="619A354E" w14:textId="77777777" w:rsidR="00EA409C" w:rsidRPr="00463318" w:rsidRDefault="00EA409C" w:rsidP="00463318">
                            <w:pPr>
                              <w:jc w:val="center"/>
                              <w:rPr>
                                <w:color w:val="000000"/>
                              </w:rPr>
                            </w:pPr>
                            <w:r w:rsidRPr="00463318">
                              <w:rPr>
                                <w:color w:val="000000"/>
                              </w:rPr>
                              <w:t>Direction Développement international (DI)</w:t>
                            </w:r>
                          </w:p>
                          <w:p w14:paraId="73FBD403"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1F017FC3" w14:textId="77777777" w:rsidR="00EA409C" w:rsidRPr="00463318" w:rsidRDefault="00EA409C" w:rsidP="00463318">
                            <w:pPr>
                              <w:rPr>
                                <w:color w:val="000000"/>
                              </w:rPr>
                            </w:pPr>
                          </w:p>
                          <w:p w14:paraId="178F1B4F" w14:textId="77777777" w:rsidR="00EA409C" w:rsidRPr="00463318" w:rsidRDefault="00EA409C" w:rsidP="00463318">
                            <w:pPr>
                              <w:rPr>
                                <w:color w:val="000000"/>
                              </w:rPr>
                            </w:pPr>
                          </w:p>
                          <w:p w14:paraId="68175367"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5DA9BD25" id="Rectangle à coins arrondis 10" o:spid="_x0000_s1026" style="position:absolute;margin-left:1pt;margin-top:2.1pt;width:188.15pt;height:68.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" filled="f" strokecolor="#385d8a" strokeweight="2pt">
                <v:path arrowok="t"/>
                <v:textbox>
                  <w:txbxContent>
                    <w:p w14:paraId="393556AC" w14:textId="77777777" w:rsidR="00EA409C" w:rsidRPr="00463318" w:rsidRDefault="00EA409C" w:rsidP="00463318">
                      <w:pPr>
                        <w:jc w:val="center"/>
                        <w:rPr>
                          <w:color w:val="000000"/>
                        </w:rPr>
                      </w:pPr>
                      <w:r w:rsidRPr="00463318">
                        <w:rPr>
                          <w:color w:val="000000"/>
                        </w:rPr>
                        <w:t>Direction Développement international (DI)</w:t>
                      </w:r>
                    </w:p>
                    <w:p w14:paraId="4E4ADA0D"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P.Sourisse</w:t>
                      </w:r>
                      <w:proofErr w:type="spellEnd"/>
                    </w:p>
                    <w:p w14:paraId="289C0F33" w14:textId="77777777" w:rsidR="00EA409C" w:rsidRPr="00463318" w:rsidRDefault="00EA409C" w:rsidP="00463318">
                      <w:pPr>
                        <w:rPr>
                          <w:color w:val="000000"/>
                        </w:rPr>
                      </w:pPr>
                    </w:p>
                    <w:p w14:paraId="05FFCF47" w14:textId="77777777" w:rsidR="00EA409C" w:rsidRPr="00463318" w:rsidRDefault="00EA409C" w:rsidP="00463318">
                      <w:pPr>
                        <w:rPr>
                          <w:color w:val="000000"/>
                        </w:rPr>
                      </w:pPr>
                    </w:p>
                    <w:p w14:paraId="41BF8FAA" w14:textId="77777777" w:rsidR="00EA409C" w:rsidRDefault="00EA409C" w:rsidP="00463318">
                      <w:pPr>
                        <w:jc w:val="center"/>
                      </w:pPr>
                    </w:p>
                  </w:txbxContent>
                </v:textbox>
                <w10:wrap anchorx="margin"/>
              </v:roundrect>
            </w:pict>
          </mc:Fallback>
        </mc:AlternateContent>
      </w:r>
      <w:r>
        <w:rPr>
          <w:noProof/>
          <w:bdr w:val="none" w:sz="0" w:space="0" w:color="auto"/>
          <w:lang w:val="en-US"/>
        </w:rPr>
        <mc:AlternateContent>
          <mc:Choice Requires="wps">
            <w:drawing>
              <wp:anchor distT="0" distB="0" distL="114300" distR="114300" simplePos="0" relativeHeight="251659264" behindDoc="0" locked="0" layoutInCell="1" allowOverlap="1" wp14:anchorId="5E7EB4A3" wp14:editId="3DE4ACA1">
                <wp:simplePos x="0" y="0"/>
                <wp:positionH relativeFrom="column">
                  <wp:posOffset>3098800</wp:posOffset>
                </wp:positionH>
                <wp:positionV relativeFrom="paragraph">
                  <wp:posOffset>10795</wp:posOffset>
                </wp:positionV>
                <wp:extent cx="2374900" cy="890905"/>
                <wp:effectExtent l="0" t="0" r="38100" b="23495"/>
                <wp:wrapNone/>
                <wp:docPr id="42" name="Rectangle à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0" cy="890905"/>
                        </a:xfrm>
                        <a:prstGeom prst="roundRect">
                          <a:avLst/>
                        </a:prstGeom>
                        <a:noFill/>
                        <a:ln w="25400" cap="flat" cmpd="sng" algn="ctr">
                          <a:solidFill>
                            <a:srgbClr val="4F81BD">
                              <a:shade val="50000"/>
                            </a:srgbClr>
                          </a:solidFill>
                          <a:prstDash val="solid"/>
                        </a:ln>
                        <a:effectLst/>
                      </wps:spPr>
                      <wps:txbx>
                        <w:txbxContent>
                          <w:p w14:paraId="0B64F0A1" w14:textId="77777777" w:rsidR="00EA409C" w:rsidRPr="00463318" w:rsidRDefault="00EA409C" w:rsidP="00463318">
                            <w:pPr>
                              <w:jc w:val="center"/>
                              <w:rPr>
                                <w:color w:val="000000"/>
                              </w:rPr>
                            </w:pPr>
                            <w:r w:rsidRPr="00463318">
                              <w:rPr>
                                <w:color w:val="000000"/>
                              </w:rPr>
                              <w:t>Direction de stratégie, Recherche et Technologie (DSRT)</w:t>
                            </w:r>
                          </w:p>
                          <w:p w14:paraId="3A7001DE" w14:textId="77777777" w:rsidR="00EA409C" w:rsidRPr="00463318" w:rsidRDefault="00EA409C"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76047005" w14:textId="77777777" w:rsidR="00EA409C" w:rsidRPr="00463318" w:rsidRDefault="00EA409C" w:rsidP="00463318">
                            <w:pPr>
                              <w:rPr>
                                <w:color w:val="000000"/>
                              </w:rPr>
                            </w:pPr>
                          </w:p>
                          <w:p w14:paraId="234A6FDF" w14:textId="77777777" w:rsidR="00EA409C" w:rsidRPr="00463318" w:rsidRDefault="00EA409C" w:rsidP="00463318">
                            <w:pPr>
                              <w:rPr>
                                <w:color w:val="000000"/>
                              </w:rPr>
                            </w:pPr>
                          </w:p>
                          <w:p w14:paraId="79B281D2"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C083582" id="Rectangle à coins arrondis 9" o:spid="_x0000_s1027" style="position:absolute;margin-left:244pt;margin-top:.85pt;width:187pt;height:7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" filled="f" strokecolor="#385d8a" strokeweight="2pt">
                <v:path arrowok="t"/>
                <v:textbox>
                  <w:txbxContent>
                    <w:p w14:paraId="6495D62D" w14:textId="77777777" w:rsidR="00EA409C" w:rsidRPr="00463318" w:rsidRDefault="00EA409C" w:rsidP="00463318">
                      <w:pPr>
                        <w:jc w:val="center"/>
                        <w:rPr>
                          <w:color w:val="000000"/>
                        </w:rPr>
                      </w:pPr>
                      <w:r w:rsidRPr="00463318">
                        <w:rPr>
                          <w:color w:val="000000"/>
                        </w:rPr>
                        <w:t>Direction de stratégie, Recherche et Technologie (DSRT)</w:t>
                      </w:r>
                    </w:p>
                    <w:p w14:paraId="6346659F" w14:textId="77777777" w:rsidR="00EA409C" w:rsidRPr="00463318" w:rsidRDefault="00EA409C" w:rsidP="00463318">
                      <w:pPr>
                        <w:jc w:val="center"/>
                        <w:rPr>
                          <w:color w:val="000000"/>
                        </w:rPr>
                      </w:pPr>
                      <w:r w:rsidRPr="00463318">
                        <w:rPr>
                          <w:color w:val="000000"/>
                        </w:rPr>
                        <w:t xml:space="preserve">Directeur Général : H </w:t>
                      </w:r>
                      <w:proofErr w:type="spellStart"/>
                      <w:r w:rsidRPr="00463318">
                        <w:rPr>
                          <w:color w:val="000000"/>
                        </w:rPr>
                        <w:t>Multon</w:t>
                      </w:r>
                      <w:proofErr w:type="spellEnd"/>
                      <w:r w:rsidRPr="00463318">
                        <w:rPr>
                          <w:color w:val="000000"/>
                        </w:rPr>
                        <w:t xml:space="preserve"> </w:t>
                      </w:r>
                    </w:p>
                    <w:p w14:paraId="1EB56678" w14:textId="77777777" w:rsidR="00EA409C" w:rsidRPr="00463318" w:rsidRDefault="00EA409C" w:rsidP="00463318">
                      <w:pPr>
                        <w:rPr>
                          <w:color w:val="000000"/>
                        </w:rPr>
                      </w:pPr>
                    </w:p>
                    <w:p w14:paraId="3028DE0A" w14:textId="77777777" w:rsidR="00EA409C" w:rsidRPr="00463318" w:rsidRDefault="00EA409C" w:rsidP="00463318">
                      <w:pPr>
                        <w:rPr>
                          <w:color w:val="000000"/>
                        </w:rPr>
                      </w:pPr>
                    </w:p>
                    <w:p w14:paraId="2ADAF44F" w14:textId="77777777" w:rsidR="00EA409C" w:rsidRDefault="00EA409C" w:rsidP="00463318">
                      <w:pPr>
                        <w:jc w:val="center"/>
                      </w:pPr>
                    </w:p>
                  </w:txbxContent>
                </v:textbox>
              </v:roundrect>
            </w:pict>
          </mc:Fallback>
        </mc:AlternateContent>
      </w:r>
    </w:p>
    <w:p w14:paraId="242D3029" w14:textId="77777777" w:rsidR="00463318" w:rsidRPr="00463318" w:rsidRDefault="00463318" w:rsidP="00463318">
      <w:pPr>
        <w:tabs>
          <w:tab w:val="left" w:pos="6657"/>
        </w:tabs>
        <w:rPr>
          <w:color w:val="000000"/>
        </w:rPr>
      </w:pPr>
      <w:r w:rsidRPr="00355613">
        <w:t xml:space="preserve"> </w:t>
      </w:r>
      <w:r>
        <w:tab/>
      </w:r>
    </w:p>
    <w:p w14:paraId="749D49A4" w14:textId="77777777" w:rsidR="00463318" w:rsidRDefault="00463318" w:rsidP="00463318">
      <w:r w:rsidRPr="00355613">
        <w:t xml:space="preserve"> </w:t>
      </w:r>
    </w:p>
    <w:p w14:paraId="511F13FC" w14:textId="77777777" w:rsidR="00463318" w:rsidRDefault="00463318" w:rsidP="00463318">
      <w:r w:rsidRPr="00355613">
        <w:t xml:space="preserve"> </w:t>
      </w:r>
    </w:p>
    <w:p w14:paraId="304E8AAE" w14:textId="77777777" w:rsidR="00463318" w:rsidRDefault="00463318" w:rsidP="00463318"/>
    <w:p w14:paraId="502B10C6" w14:textId="77777777" w:rsidR="00463318" w:rsidRDefault="00A34E0E" w:rsidP="00463318">
      <w:r>
        <w:rPr>
          <w:noProof/>
          <w:lang w:val="en-US"/>
        </w:rPr>
        <mc:AlternateContent>
          <mc:Choice Requires="wps">
            <w:drawing>
              <wp:anchor distT="0" distB="0" distL="114300" distR="114300" simplePos="0" relativeHeight="251662336" behindDoc="0" locked="0" layoutInCell="1" allowOverlap="1" wp14:anchorId="08BF670C" wp14:editId="31E0E092">
                <wp:simplePos x="0" y="0"/>
                <wp:positionH relativeFrom="margin">
                  <wp:posOffset>3114040</wp:posOffset>
                </wp:positionH>
                <wp:positionV relativeFrom="paragraph">
                  <wp:posOffset>635</wp:posOffset>
                </wp:positionV>
                <wp:extent cx="2389505" cy="828040"/>
                <wp:effectExtent l="0" t="0" r="23495" b="35560"/>
                <wp:wrapNone/>
                <wp:docPr id="41" name="Rectangle à coins arrondi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12700" cap="flat" cmpd="sng" algn="ctr">
                          <a:solidFill>
                            <a:srgbClr val="5B9BD5">
                              <a:shade val="50000"/>
                            </a:srgbClr>
                          </a:solidFill>
                          <a:prstDash val="solid"/>
                          <a:miter lim="800000"/>
                        </a:ln>
                        <a:effectLst/>
                      </wps:spPr>
                      <wps:txbx>
                        <w:txbxContent>
                          <w:p w14:paraId="25F21D2F" w14:textId="77777777" w:rsidR="00EA409C" w:rsidRPr="00463318" w:rsidRDefault="00EA409C" w:rsidP="00463318">
                            <w:pPr>
                              <w:jc w:val="center"/>
                              <w:rPr>
                                <w:color w:val="000000"/>
                              </w:rPr>
                            </w:pPr>
                            <w:r w:rsidRPr="00463318">
                              <w:rPr>
                                <w:color w:val="000000"/>
                              </w:rPr>
                              <w:t>Direction  Finances et systèmes d’information (FI)</w:t>
                            </w:r>
                          </w:p>
                          <w:p w14:paraId="5456673E"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11C3A731" w14:textId="77777777" w:rsidR="00EA409C" w:rsidRPr="00463318" w:rsidRDefault="00EA409C" w:rsidP="00463318">
                            <w:pPr>
                              <w:rPr>
                                <w:color w:val="000000"/>
                              </w:rPr>
                            </w:pPr>
                          </w:p>
                          <w:p w14:paraId="19F1CB56" w14:textId="77777777" w:rsidR="00EA409C" w:rsidRPr="00463318" w:rsidRDefault="00EA409C" w:rsidP="00463318">
                            <w:pPr>
                              <w:rPr>
                                <w:color w:val="000000"/>
                              </w:rPr>
                            </w:pPr>
                          </w:p>
                          <w:p w14:paraId="6C124F1F"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BE85F69" id="Rectangle à coins arrondis 12" o:spid="_x0000_s1028" style="position:absolute;margin-left:245.2pt;margin-top:.05pt;width:188.15pt;height:6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" filled="f" strokecolor="#41719c" strokeweight="1pt">
                <v:stroke joinstyle="miter"/>
                <v:path arrowok="t"/>
                <v:textbox>
                  <w:txbxContent>
                    <w:p w14:paraId="73AED62B" w14:textId="77777777" w:rsidR="00EA409C" w:rsidRPr="00463318" w:rsidRDefault="00EA409C" w:rsidP="00463318">
                      <w:pPr>
                        <w:jc w:val="center"/>
                        <w:rPr>
                          <w:color w:val="000000"/>
                        </w:rPr>
                      </w:pPr>
                      <w:r w:rsidRPr="00463318">
                        <w:rPr>
                          <w:color w:val="000000"/>
                        </w:rPr>
                        <w:t>Direction  Finances et systèmes d’information (FI)</w:t>
                      </w:r>
                    </w:p>
                    <w:p w14:paraId="155B12C1" w14:textId="77777777" w:rsidR="00EA409C" w:rsidRPr="00463318" w:rsidRDefault="00EA409C" w:rsidP="00463318">
                      <w:pPr>
                        <w:jc w:val="center"/>
                        <w:rPr>
                          <w:color w:val="000000"/>
                        </w:rPr>
                      </w:pPr>
                      <w:r w:rsidRPr="00463318">
                        <w:rPr>
                          <w:color w:val="000000"/>
                        </w:rPr>
                        <w:t xml:space="preserve">Directeur Général : </w:t>
                      </w:r>
                      <w:proofErr w:type="spellStart"/>
                      <w:r w:rsidRPr="00463318">
                        <w:rPr>
                          <w:color w:val="000000"/>
                        </w:rPr>
                        <w:t>P.Bouchiat</w:t>
                      </w:r>
                      <w:proofErr w:type="spellEnd"/>
                    </w:p>
                    <w:p w14:paraId="61EB3593" w14:textId="77777777" w:rsidR="00EA409C" w:rsidRPr="00463318" w:rsidRDefault="00EA409C" w:rsidP="00463318">
                      <w:pPr>
                        <w:rPr>
                          <w:color w:val="000000"/>
                        </w:rPr>
                      </w:pPr>
                    </w:p>
                    <w:p w14:paraId="177342D7" w14:textId="77777777" w:rsidR="00EA409C" w:rsidRPr="00463318" w:rsidRDefault="00EA409C" w:rsidP="00463318">
                      <w:pPr>
                        <w:rPr>
                          <w:color w:val="000000"/>
                        </w:rPr>
                      </w:pPr>
                    </w:p>
                    <w:p w14:paraId="3BD7DDF0" w14:textId="77777777" w:rsidR="00EA409C" w:rsidRDefault="00EA409C" w:rsidP="00463318">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61312" behindDoc="0" locked="0" layoutInCell="1" allowOverlap="1" wp14:anchorId="1B141722" wp14:editId="6CC841E0">
                <wp:simplePos x="0" y="0"/>
                <wp:positionH relativeFrom="margin">
                  <wp:posOffset>0</wp:posOffset>
                </wp:positionH>
                <wp:positionV relativeFrom="paragraph">
                  <wp:posOffset>0</wp:posOffset>
                </wp:positionV>
                <wp:extent cx="2389505" cy="828040"/>
                <wp:effectExtent l="0" t="0" r="23495" b="35560"/>
                <wp:wrapNone/>
                <wp:docPr id="40" name="Rectangle à coins arrondi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828040"/>
                        </a:xfrm>
                        <a:prstGeom prst="roundRect">
                          <a:avLst/>
                        </a:prstGeom>
                        <a:noFill/>
                        <a:ln w="25400" cap="flat" cmpd="sng" algn="ctr">
                          <a:solidFill>
                            <a:srgbClr val="4F81BD">
                              <a:shade val="50000"/>
                            </a:srgbClr>
                          </a:solidFill>
                          <a:prstDash val="solid"/>
                        </a:ln>
                        <a:effectLst/>
                      </wps:spPr>
                      <wps:txbx>
                        <w:txbxContent>
                          <w:p w14:paraId="5D964C1D" w14:textId="77777777" w:rsidR="00EA409C" w:rsidRPr="00463318" w:rsidRDefault="00EA409C" w:rsidP="00463318">
                            <w:pPr>
                              <w:jc w:val="center"/>
                              <w:rPr>
                                <w:color w:val="000000"/>
                              </w:rPr>
                            </w:pPr>
                            <w:r w:rsidRPr="00463318">
                              <w:rPr>
                                <w:color w:val="000000"/>
                              </w:rPr>
                              <w:t>Direction Ressources Humaines (DI)</w:t>
                            </w:r>
                          </w:p>
                          <w:p w14:paraId="69F2D617" w14:textId="77777777" w:rsidR="00EA409C" w:rsidRPr="00463318" w:rsidRDefault="00EA409C" w:rsidP="00463318">
                            <w:pPr>
                              <w:jc w:val="center"/>
                              <w:rPr>
                                <w:color w:val="000000"/>
                              </w:rPr>
                            </w:pPr>
                            <w:r w:rsidRPr="00463318">
                              <w:rPr>
                                <w:color w:val="000000"/>
                              </w:rPr>
                              <w:t>Directeur Général : J.B. Levy</w:t>
                            </w:r>
                          </w:p>
                          <w:p w14:paraId="240C1D3A" w14:textId="77777777" w:rsidR="00EA409C" w:rsidRPr="00463318" w:rsidRDefault="00EA409C" w:rsidP="00463318">
                            <w:pPr>
                              <w:rPr>
                                <w:color w:val="000000"/>
                              </w:rPr>
                            </w:pPr>
                          </w:p>
                          <w:p w14:paraId="7FCA10FC" w14:textId="77777777" w:rsidR="00EA409C" w:rsidRPr="00463318" w:rsidRDefault="00EA409C" w:rsidP="00463318">
                            <w:pPr>
                              <w:rPr>
                                <w:color w:val="000000"/>
                              </w:rPr>
                            </w:pPr>
                          </w:p>
                          <w:p w14:paraId="05FA885D"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E534A2C" id="Rectangle à coins arrondis 11" o:spid="_x0000_s1029" style="position:absolute;margin-left:0;margin-top:0;width:188.15pt;height:6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" filled="f" strokecolor="#385d8a" strokeweight="2pt">
                <v:path arrowok="t"/>
                <v:textbox>
                  <w:txbxContent>
                    <w:p w14:paraId="79F39F03" w14:textId="77777777" w:rsidR="00EA409C" w:rsidRPr="00463318" w:rsidRDefault="00EA409C" w:rsidP="00463318">
                      <w:pPr>
                        <w:jc w:val="center"/>
                        <w:rPr>
                          <w:color w:val="000000"/>
                        </w:rPr>
                      </w:pPr>
                      <w:r w:rsidRPr="00463318">
                        <w:rPr>
                          <w:color w:val="000000"/>
                        </w:rPr>
                        <w:t>Direction Ressources Humaines (DI)</w:t>
                      </w:r>
                    </w:p>
                    <w:p w14:paraId="12282AD5" w14:textId="77777777" w:rsidR="00EA409C" w:rsidRPr="00463318" w:rsidRDefault="00EA409C" w:rsidP="00463318">
                      <w:pPr>
                        <w:jc w:val="center"/>
                        <w:rPr>
                          <w:color w:val="000000"/>
                        </w:rPr>
                      </w:pPr>
                      <w:r w:rsidRPr="00463318">
                        <w:rPr>
                          <w:color w:val="000000"/>
                        </w:rPr>
                        <w:t>Directeur Général : J.B. Levy</w:t>
                      </w:r>
                    </w:p>
                    <w:p w14:paraId="29FFE0DB" w14:textId="77777777" w:rsidR="00EA409C" w:rsidRPr="00463318" w:rsidRDefault="00EA409C" w:rsidP="00463318">
                      <w:pPr>
                        <w:rPr>
                          <w:color w:val="000000"/>
                        </w:rPr>
                      </w:pPr>
                    </w:p>
                    <w:p w14:paraId="5862033B" w14:textId="77777777" w:rsidR="00EA409C" w:rsidRPr="00463318" w:rsidRDefault="00EA409C" w:rsidP="00463318">
                      <w:pPr>
                        <w:rPr>
                          <w:color w:val="000000"/>
                        </w:rPr>
                      </w:pPr>
                    </w:p>
                    <w:p w14:paraId="4322C7D3" w14:textId="77777777" w:rsidR="00EA409C" w:rsidRDefault="00EA409C" w:rsidP="00463318">
                      <w:pPr>
                        <w:jc w:val="center"/>
                      </w:pPr>
                    </w:p>
                  </w:txbxContent>
                </v:textbox>
                <w10:wrap anchorx="margin"/>
              </v:roundrect>
            </w:pict>
          </mc:Fallback>
        </mc:AlternateContent>
      </w:r>
    </w:p>
    <w:p w14:paraId="1F2F546C" w14:textId="77777777" w:rsidR="00463318" w:rsidRDefault="00463318" w:rsidP="00463318"/>
    <w:p w14:paraId="75C67A90" w14:textId="77777777" w:rsidR="00463318" w:rsidRDefault="00463318" w:rsidP="00463318">
      <w:r>
        <w:t xml:space="preserve"> </w:t>
      </w:r>
    </w:p>
    <w:p w14:paraId="5A58E384" w14:textId="77777777" w:rsidR="00463318" w:rsidRDefault="00463318" w:rsidP="00463318"/>
    <w:p w14:paraId="1F1D2CE0" w14:textId="77777777" w:rsidR="00463318" w:rsidRDefault="00463318" w:rsidP="00463318"/>
    <w:p w14:paraId="3D4F52C2" w14:textId="77777777" w:rsidR="00463318" w:rsidRDefault="00A34E0E" w:rsidP="00463318">
      <w:r>
        <w:rPr>
          <w:noProof/>
          <w:lang w:val="en-US"/>
        </w:rPr>
        <mc:AlternateContent>
          <mc:Choice Requires="wps">
            <w:drawing>
              <wp:anchor distT="0" distB="0" distL="114300" distR="114300" simplePos="0" relativeHeight="251664384" behindDoc="0" locked="0" layoutInCell="1" allowOverlap="1" wp14:anchorId="59941600" wp14:editId="211CDFEF">
                <wp:simplePos x="0" y="0"/>
                <wp:positionH relativeFrom="margin">
                  <wp:posOffset>3131185</wp:posOffset>
                </wp:positionH>
                <wp:positionV relativeFrom="paragraph">
                  <wp:posOffset>6985</wp:posOffset>
                </wp:positionV>
                <wp:extent cx="2389505" cy="774700"/>
                <wp:effectExtent l="0" t="0" r="23495" b="38100"/>
                <wp:wrapNone/>
                <wp:docPr id="39" name="Rectangle à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091B4F1E" w14:textId="77777777" w:rsidR="00EA409C" w:rsidRPr="00463318" w:rsidRDefault="00EA409C" w:rsidP="00463318">
                            <w:pPr>
                              <w:jc w:val="center"/>
                              <w:rPr>
                                <w:color w:val="000000"/>
                              </w:rPr>
                            </w:pPr>
                            <w:r w:rsidRPr="00463318">
                              <w:rPr>
                                <w:color w:val="000000"/>
                              </w:rPr>
                              <w:t>Direction Opérations et Performance(OP)</w:t>
                            </w:r>
                          </w:p>
                          <w:p w14:paraId="77B6E991"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3F2B5E4E" w14:textId="77777777" w:rsidR="00EA409C" w:rsidRPr="00463318" w:rsidRDefault="00EA409C" w:rsidP="00463318">
                            <w:pPr>
                              <w:rPr>
                                <w:color w:val="000000"/>
                              </w:rPr>
                            </w:pPr>
                          </w:p>
                          <w:p w14:paraId="7DCDAF46" w14:textId="77777777" w:rsidR="00EA409C" w:rsidRPr="00463318" w:rsidRDefault="00EA409C" w:rsidP="00463318">
                            <w:pPr>
                              <w:rPr>
                                <w:color w:val="000000"/>
                              </w:rPr>
                            </w:pPr>
                          </w:p>
                          <w:p w14:paraId="56CA0192"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6547F78" id="Rectangle à coins arrondis 14" o:spid="_x0000_s1030" style="position:absolute;margin-left:246.55pt;margin-top:.55pt;width:188.15pt;height:6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" filled="f" strokecolor="#385d8a" strokeweight="2pt">
                <v:path arrowok="t"/>
                <v:textbox>
                  <w:txbxContent>
                    <w:p w14:paraId="6E92FE7D" w14:textId="77777777" w:rsidR="00EA409C" w:rsidRPr="00463318" w:rsidRDefault="00EA409C" w:rsidP="00463318">
                      <w:pPr>
                        <w:jc w:val="center"/>
                        <w:rPr>
                          <w:color w:val="000000"/>
                        </w:rPr>
                      </w:pPr>
                      <w:r w:rsidRPr="00463318">
                        <w:rPr>
                          <w:color w:val="000000"/>
                        </w:rPr>
                        <w:t>Direction Opérations et Performance(OP)</w:t>
                      </w:r>
                    </w:p>
                    <w:p w14:paraId="1839F3C1"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caine</w:t>
                      </w:r>
                      <w:proofErr w:type="spellEnd"/>
                    </w:p>
                    <w:p w14:paraId="0248EDC9" w14:textId="77777777" w:rsidR="00EA409C" w:rsidRPr="00463318" w:rsidRDefault="00EA409C" w:rsidP="00463318">
                      <w:pPr>
                        <w:rPr>
                          <w:color w:val="000000"/>
                        </w:rPr>
                      </w:pPr>
                    </w:p>
                    <w:p w14:paraId="42D6F41D" w14:textId="77777777" w:rsidR="00EA409C" w:rsidRPr="00463318" w:rsidRDefault="00EA409C" w:rsidP="00463318">
                      <w:pPr>
                        <w:rPr>
                          <w:color w:val="000000"/>
                        </w:rPr>
                      </w:pPr>
                    </w:p>
                    <w:p w14:paraId="4B5FC9F0" w14:textId="77777777" w:rsidR="00EA409C" w:rsidRDefault="00EA409C" w:rsidP="00463318">
                      <w:pPr>
                        <w:jc w:val="center"/>
                      </w:pPr>
                    </w:p>
                  </w:txbxContent>
                </v:textbox>
                <w10:wrap anchorx="margin"/>
              </v:roundrect>
            </w:pict>
          </mc:Fallback>
        </mc:AlternateContent>
      </w:r>
      <w:r>
        <w:rPr>
          <w:noProof/>
          <w:lang w:val="en-US"/>
        </w:rPr>
        <mc:AlternateContent>
          <mc:Choice Requires="wps">
            <w:drawing>
              <wp:anchor distT="0" distB="0" distL="114300" distR="114300" simplePos="0" relativeHeight="251663360" behindDoc="0" locked="0" layoutInCell="1" allowOverlap="1" wp14:anchorId="6BC796CF" wp14:editId="62F16BDF">
                <wp:simplePos x="0" y="0"/>
                <wp:positionH relativeFrom="margin">
                  <wp:posOffset>12700</wp:posOffset>
                </wp:positionH>
                <wp:positionV relativeFrom="paragraph">
                  <wp:posOffset>6985</wp:posOffset>
                </wp:positionV>
                <wp:extent cx="2389505" cy="774700"/>
                <wp:effectExtent l="0" t="0" r="23495" b="38100"/>
                <wp:wrapNone/>
                <wp:docPr id="38" name="Rectangle à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9505" cy="774700"/>
                        </a:xfrm>
                        <a:prstGeom prst="roundRect">
                          <a:avLst/>
                        </a:prstGeom>
                        <a:noFill/>
                        <a:ln w="25400" cap="flat" cmpd="sng" algn="ctr">
                          <a:solidFill>
                            <a:srgbClr val="4F81BD">
                              <a:shade val="50000"/>
                            </a:srgbClr>
                          </a:solidFill>
                          <a:prstDash val="solid"/>
                        </a:ln>
                        <a:effectLst/>
                      </wps:spPr>
                      <wps:txbx>
                        <w:txbxContent>
                          <w:p w14:paraId="265DD1CA" w14:textId="77777777" w:rsidR="00EA409C" w:rsidRPr="00463318" w:rsidRDefault="00EA409C" w:rsidP="00463318">
                            <w:pPr>
                              <w:jc w:val="center"/>
                              <w:rPr>
                                <w:color w:val="000000"/>
                              </w:rPr>
                            </w:pPr>
                            <w:r w:rsidRPr="00463318">
                              <w:rPr>
                                <w:color w:val="000000"/>
                              </w:rPr>
                              <w:t>Direction secrétariat Général  (SG)</w:t>
                            </w:r>
                          </w:p>
                          <w:p w14:paraId="7845F9C9"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2F8C9832" w14:textId="77777777" w:rsidR="00EA409C" w:rsidRPr="00463318" w:rsidRDefault="00EA409C" w:rsidP="00463318">
                            <w:pPr>
                              <w:rPr>
                                <w:color w:val="000000"/>
                              </w:rPr>
                            </w:pPr>
                          </w:p>
                          <w:p w14:paraId="3FB77986" w14:textId="77777777" w:rsidR="00EA409C" w:rsidRPr="00463318" w:rsidRDefault="00EA409C" w:rsidP="00463318">
                            <w:pPr>
                              <w:rPr>
                                <w:color w:val="000000"/>
                              </w:rPr>
                            </w:pPr>
                          </w:p>
                          <w:p w14:paraId="7CBDEED4"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861FA19" id="Rectangle à coins arrondis 13" o:spid="_x0000_s1031" style="position:absolute;margin-left:1pt;margin-top:.55pt;width:188.15pt;height:6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" filled="f" strokecolor="#385d8a" strokeweight="2pt">
                <v:path arrowok="t"/>
                <v:textbox>
                  <w:txbxContent>
                    <w:p w14:paraId="18C28CB3" w14:textId="77777777" w:rsidR="00EA409C" w:rsidRPr="00463318" w:rsidRDefault="00EA409C" w:rsidP="00463318">
                      <w:pPr>
                        <w:jc w:val="center"/>
                        <w:rPr>
                          <w:color w:val="000000"/>
                        </w:rPr>
                      </w:pPr>
                      <w:r w:rsidRPr="00463318">
                        <w:rPr>
                          <w:color w:val="000000"/>
                        </w:rPr>
                        <w:t>Direction secrétariat Général  (SG)</w:t>
                      </w:r>
                    </w:p>
                    <w:p w14:paraId="7A9C663F" w14:textId="77777777" w:rsidR="00EA409C" w:rsidRPr="00463318" w:rsidRDefault="00EA409C" w:rsidP="00463318">
                      <w:pPr>
                        <w:jc w:val="center"/>
                        <w:rPr>
                          <w:color w:val="000000"/>
                        </w:rPr>
                      </w:pPr>
                      <w:r w:rsidRPr="00463318">
                        <w:rPr>
                          <w:color w:val="000000"/>
                        </w:rPr>
                        <w:t xml:space="preserve">Directeur Général : P. </w:t>
                      </w:r>
                      <w:proofErr w:type="spellStart"/>
                      <w:r w:rsidRPr="00463318">
                        <w:rPr>
                          <w:color w:val="000000"/>
                        </w:rPr>
                        <w:t>Logak</w:t>
                      </w:r>
                      <w:proofErr w:type="spellEnd"/>
                    </w:p>
                    <w:p w14:paraId="5D0B7A11" w14:textId="77777777" w:rsidR="00EA409C" w:rsidRPr="00463318" w:rsidRDefault="00EA409C" w:rsidP="00463318">
                      <w:pPr>
                        <w:rPr>
                          <w:color w:val="000000"/>
                        </w:rPr>
                      </w:pPr>
                    </w:p>
                    <w:p w14:paraId="1C56CFB2" w14:textId="77777777" w:rsidR="00EA409C" w:rsidRPr="00463318" w:rsidRDefault="00EA409C" w:rsidP="00463318">
                      <w:pPr>
                        <w:rPr>
                          <w:color w:val="000000"/>
                        </w:rPr>
                      </w:pPr>
                    </w:p>
                    <w:p w14:paraId="496A9A42" w14:textId="77777777" w:rsidR="00EA409C" w:rsidRDefault="00EA409C" w:rsidP="00463318">
                      <w:pPr>
                        <w:jc w:val="center"/>
                      </w:pPr>
                    </w:p>
                  </w:txbxContent>
                </v:textbox>
                <w10:wrap anchorx="margin"/>
              </v:roundrect>
            </w:pict>
          </mc:Fallback>
        </mc:AlternateContent>
      </w:r>
      <w:r w:rsidR="00463318">
        <w:t xml:space="preserve">  </w:t>
      </w:r>
    </w:p>
    <w:p w14:paraId="2726BDF6" w14:textId="77777777" w:rsidR="00463318" w:rsidRDefault="00463318" w:rsidP="00463318"/>
    <w:p w14:paraId="145245E9" w14:textId="77777777" w:rsidR="00463318" w:rsidRDefault="00463318" w:rsidP="00463318">
      <w:pPr>
        <w:rPr>
          <w:b/>
          <w:bCs/>
        </w:rPr>
      </w:pPr>
    </w:p>
    <w:p w14:paraId="3350B052" w14:textId="77777777" w:rsidR="00463318" w:rsidRDefault="00463318" w:rsidP="00463318">
      <w:pPr>
        <w:rPr>
          <w:b/>
          <w:bCs/>
          <w:u w:val="single"/>
        </w:rPr>
      </w:pPr>
    </w:p>
    <w:p w14:paraId="398907DD" w14:textId="77777777" w:rsidR="00463318" w:rsidRDefault="00463318" w:rsidP="00463318">
      <w:pPr>
        <w:rPr>
          <w:b/>
          <w:bCs/>
          <w:u w:val="single"/>
        </w:rPr>
      </w:pPr>
    </w:p>
    <w:p w14:paraId="58FF8D77" w14:textId="77777777" w:rsidR="00463318" w:rsidRDefault="00463318" w:rsidP="00463318">
      <w:pPr>
        <w:rPr>
          <w:b/>
          <w:bCs/>
          <w:u w:val="single"/>
        </w:rPr>
      </w:pPr>
    </w:p>
    <w:p w14:paraId="5EE2E273" w14:textId="77777777" w:rsidR="00463318" w:rsidRDefault="00463318" w:rsidP="00463318">
      <w:pPr>
        <w:pStyle w:val="Heading4"/>
      </w:pPr>
      <w:r w:rsidRPr="00D53EA7">
        <w:lastRenderedPageBreak/>
        <w:t xml:space="preserve">Missions et Responsabilités des </w:t>
      </w:r>
      <w:r>
        <w:t xml:space="preserve"> d</w:t>
      </w:r>
      <w:r w:rsidRPr="00D53EA7">
        <w:t xml:space="preserve">irections </w:t>
      </w:r>
      <w:r>
        <w:t>fonctionnelles</w:t>
      </w:r>
    </w:p>
    <w:p w14:paraId="411635E9" w14:textId="77777777" w:rsidR="00463318" w:rsidRPr="00463318" w:rsidRDefault="00463318" w:rsidP="00463318"/>
    <w:p w14:paraId="0C1F0736" w14:textId="77777777" w:rsidR="00463318" w:rsidRPr="00463318" w:rsidRDefault="00463318" w:rsidP="00974F8E">
      <w:pPr>
        <w:jc w:val="both"/>
        <w:rPr>
          <w:rFonts w:eastAsia="Arial Unicode MS" w:cs="Arial Unicode MS"/>
          <w:color w:val="000000"/>
          <w:bdr w:val="nil"/>
          <w:lang w:eastAsia="fr-FR"/>
        </w:rPr>
      </w:pPr>
      <w:r w:rsidRPr="00D53EA7">
        <w:rPr>
          <w:rFonts w:ascii="Times" w:eastAsia="Arial Unicode MS" w:hAnsi="Arial Unicode MS" w:cs="Arial Unicode MS"/>
          <w:color w:val="000000"/>
          <w:sz w:val="20"/>
          <w:szCs w:val="20"/>
          <w:bdr w:val="nil"/>
          <w:lang w:eastAsia="fr-FR"/>
        </w:rPr>
        <w:t xml:space="preserve">1) - </w:t>
      </w:r>
      <w:r w:rsidRPr="00463318">
        <w:rPr>
          <w:rFonts w:eastAsia="Arial Unicode MS" w:cs="Arial Unicode MS"/>
          <w:color w:val="000000"/>
          <w:bdr w:val="nil"/>
          <w:lang w:eastAsia="fr-FR"/>
        </w:rPr>
        <w:t>Sécuriser l’atteinte des objectifs stratégiques du Groupe et garantir sa compétitivité</w:t>
      </w:r>
      <w:r w:rsidR="00974F8E">
        <w:rPr>
          <w:rFonts w:eastAsia="Arial Unicode MS" w:cs="Arial Unicode MS"/>
          <w:color w:val="000000"/>
          <w:bdr w:val="nil"/>
          <w:lang w:eastAsia="fr-FR"/>
        </w:rPr>
        <w:t> :</w:t>
      </w:r>
    </w:p>
    <w:p w14:paraId="1D6454BF"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 contribuant à la définition des objectifs des unités et en contrôlant leur réalisation</w:t>
      </w:r>
    </w:p>
    <w:p w14:paraId="2D13EAB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 prenant part aux décisions majeures qui sont du ressort de la Direction Générale du Groupe</w:t>
      </w:r>
    </w:p>
    <w:p w14:paraId="70206BAF"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 xml:space="preserve"> en veillant à l’optimisation permanente de son fonctionnement et à la réduction des risques.</w:t>
      </w:r>
    </w:p>
    <w:p w14:paraId="26D0066C" w14:textId="77777777" w:rsidR="00463318" w:rsidRDefault="00463318" w:rsidP="00974F8E">
      <w:pPr>
        <w:jc w:val="both"/>
        <w:rPr>
          <w:rFonts w:eastAsia="Arial Unicode MS" w:cs="Arial Unicode MS"/>
          <w:color w:val="000000"/>
          <w:bdr w:val="nil"/>
          <w:lang w:eastAsia="fr-FR"/>
        </w:rPr>
      </w:pPr>
      <w:r w:rsidRPr="00463318">
        <w:rPr>
          <w:rFonts w:eastAsia="Arial Unicode MS" w:cs="Arial Unicode MS"/>
          <w:color w:val="000000"/>
          <w:bdr w:val="nil"/>
          <w:lang w:eastAsia="fr-FR"/>
        </w:rPr>
        <w:t>2) - Concevoir, déployer et piloter le plan d’amélioration de la performance  du Groupe.</w:t>
      </w:r>
    </w:p>
    <w:p w14:paraId="15931BCD" w14:textId="77777777" w:rsidR="00463318" w:rsidRPr="00463318" w:rsidRDefault="00463318" w:rsidP="00974F8E">
      <w:pPr>
        <w:jc w:val="both"/>
        <w:rPr>
          <w:rFonts w:eastAsia="Arial Unicode MS" w:cs="Arial Unicode MS"/>
          <w:color w:val="000000"/>
          <w:bdr w:val="nil"/>
          <w:lang w:eastAsia="fr-FR"/>
        </w:rPr>
      </w:pPr>
    </w:p>
    <w:p w14:paraId="479E54A6" w14:textId="77777777" w:rsidR="00463318" w:rsidRPr="00463318" w:rsidRDefault="00463318" w:rsidP="00974F8E">
      <w:pPr>
        <w:jc w:val="both"/>
        <w:rPr>
          <w:rFonts w:eastAsia="Arial Unicode MS" w:cs="Arial Unicode MS"/>
          <w:color w:val="000000"/>
          <w:bdr w:val="nil"/>
          <w:lang w:eastAsia="fr-FR"/>
        </w:rPr>
      </w:pPr>
      <w:r w:rsidRPr="00463318">
        <w:rPr>
          <w:rFonts w:eastAsia="Arial Unicode MS" w:cs="Arial Unicode MS"/>
          <w:color w:val="000000"/>
          <w:bdr w:val="nil"/>
          <w:lang w:eastAsia="fr-FR"/>
        </w:rPr>
        <w:t>3)  - Assurer le pilotage des fonctions clés suivantes, en s’appuyant sur les Services Partagés Groupe correspondants, qui lui sont également rattachés:</w:t>
      </w:r>
    </w:p>
    <w:p w14:paraId="2022419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Ingénierie</w:t>
      </w:r>
    </w:p>
    <w:p w14:paraId="5D3B1D2A"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Constitution des Offres et conduite des Projets</w:t>
      </w:r>
    </w:p>
    <w:p w14:paraId="3FDAAFE5"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Politique Industrielle et maîtrise de la « </w:t>
      </w:r>
      <w:proofErr w:type="spellStart"/>
      <w:r w:rsidRPr="00463318">
        <w:rPr>
          <w:rFonts w:eastAsia="Arial Unicode MS" w:cs="Arial Unicode MS"/>
          <w:color w:val="000000"/>
          <w:bdr w:val="nil"/>
          <w:lang w:eastAsia="fr-FR"/>
        </w:rPr>
        <w:t>Supply</w:t>
      </w:r>
      <w:proofErr w:type="spellEnd"/>
      <w:r w:rsidRPr="00463318">
        <w:rPr>
          <w:rFonts w:eastAsia="Arial Unicode MS" w:cs="Arial Unicode MS"/>
          <w:color w:val="000000"/>
          <w:bdr w:val="nil"/>
          <w:lang w:eastAsia="fr-FR"/>
        </w:rPr>
        <w:t xml:space="preserve"> Chain » (Choix Faire/Acheter et flux physiques internes externes),</w:t>
      </w:r>
    </w:p>
    <w:p w14:paraId="439AC3A6"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Achats et Compensations</w:t>
      </w:r>
    </w:p>
    <w:p w14:paraId="2350A0E1"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Immobilier (infrastructures et services associés)</w:t>
      </w:r>
    </w:p>
    <w:p w14:paraId="6738AEF4"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Sûreté</w:t>
      </w:r>
    </w:p>
    <w:p w14:paraId="049CB0F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Qualité et Satisfaction Client</w:t>
      </w:r>
    </w:p>
    <w:p w14:paraId="0A3DC3E8"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Environnement</w:t>
      </w:r>
    </w:p>
    <w:p w14:paraId="7E915C64" w14:textId="77777777" w:rsidR="00463318" w:rsidRPr="00463318" w:rsidRDefault="00463318" w:rsidP="00974F8E">
      <w:pPr>
        <w:numPr>
          <w:ilvl w:val="2"/>
          <w:numId w:val="10"/>
        </w:numPr>
        <w:spacing w:after="160" w:line="259" w:lineRule="auto"/>
        <w:jc w:val="both"/>
        <w:rPr>
          <w:rFonts w:eastAsia="Arial Unicode MS" w:cs="Arial Unicode MS"/>
          <w:color w:val="000000"/>
          <w:bdr w:val="nil"/>
          <w:lang w:eastAsia="fr-FR"/>
        </w:rPr>
      </w:pPr>
      <w:r w:rsidRPr="00463318">
        <w:rPr>
          <w:rFonts w:eastAsia="Arial Unicode MS" w:cs="Arial Unicode MS"/>
          <w:color w:val="000000"/>
          <w:bdr w:val="nil"/>
          <w:lang w:eastAsia="fr-FR"/>
        </w:rPr>
        <w:t>Systèmes d’Information et Processus outillés</w:t>
      </w:r>
    </w:p>
    <w:p w14:paraId="2992629D" w14:textId="77777777" w:rsidR="00463318" w:rsidRDefault="00463318" w:rsidP="00974F8E">
      <w:pPr>
        <w:jc w:val="both"/>
      </w:pPr>
    </w:p>
    <w:p w14:paraId="6FDDE54B" w14:textId="77777777" w:rsidR="00463318" w:rsidRPr="00D53EA7" w:rsidRDefault="00463318" w:rsidP="00974F8E">
      <w:pPr>
        <w:pStyle w:val="Heading4"/>
        <w:jc w:val="both"/>
      </w:pPr>
      <w:r w:rsidRPr="00D53EA7">
        <w:t>Les processus de fonctionnement de Thales :</w:t>
      </w:r>
    </w:p>
    <w:p w14:paraId="2EB25A4B" w14:textId="77777777" w:rsidR="00F901AB" w:rsidRDefault="00F901AB" w:rsidP="00974F8E">
      <w:pPr>
        <w:jc w:val="both"/>
      </w:pPr>
    </w:p>
    <w:p w14:paraId="0B3EC664" w14:textId="77777777" w:rsidR="00463318" w:rsidRPr="00F901AB" w:rsidRDefault="00463318" w:rsidP="00974F8E">
      <w:pPr>
        <w:jc w:val="both"/>
      </w:pPr>
      <w:r w:rsidRPr="00F901AB">
        <w:t xml:space="preserve">                </w:t>
      </w:r>
      <w:r w:rsidRPr="00F901AB">
        <w:rPr>
          <w:rFonts w:eastAsia="Arial Unicode MS" w:cs="Arial Unicode MS"/>
          <w:color w:val="000000"/>
          <w:bdr w:val="nil"/>
          <w:lang w:eastAsia="fr-FR"/>
        </w:rPr>
        <w:t>Le fonctionnement de Thales repose sur les 3 processus suivants</w:t>
      </w:r>
      <w:r w:rsidRPr="00F901AB">
        <w:t xml:space="preserve"> : </w:t>
      </w:r>
    </w:p>
    <w:p w14:paraId="024DA753" w14:textId="77777777" w:rsidR="00463318" w:rsidRDefault="00463318" w:rsidP="00974F8E">
      <w:pPr>
        <w:jc w:val="both"/>
      </w:pPr>
    </w:p>
    <w:p w14:paraId="7818C915" w14:textId="77777777" w:rsidR="00463318" w:rsidRDefault="00463318" w:rsidP="00974F8E">
      <w:pPr>
        <w:pStyle w:val="ListParagraph"/>
        <w:numPr>
          <w:ilvl w:val="0"/>
          <w:numId w:val="11"/>
        </w:numPr>
        <w:spacing w:after="160" w:line="259" w:lineRule="auto"/>
        <w:jc w:val="both"/>
        <w:rPr>
          <w:rFonts w:eastAsia="Arial Unicode MS" w:cs="Arial Unicode MS"/>
          <w:color w:val="000000"/>
          <w:bdr w:val="nil"/>
          <w:lang w:eastAsia="fr-FR"/>
        </w:rPr>
      </w:pPr>
      <w:r w:rsidRPr="00F901AB">
        <w:t>Le processus de management :</w:t>
      </w:r>
      <w:r w:rsidR="00F901AB">
        <w:t xml:space="preserve"> </w:t>
      </w:r>
      <w:r w:rsidRPr="00F901AB">
        <w:t xml:space="preserve">ce processus </w:t>
      </w:r>
      <w:r w:rsidRPr="00F901AB">
        <w:rPr>
          <w:rFonts w:eastAsia="Arial Unicode MS" w:cs="Arial Unicode MS"/>
          <w:color w:val="000000"/>
          <w:bdr w:val="nil"/>
          <w:lang w:eastAsia="fr-FR"/>
        </w:rPr>
        <w:t>contient les sous processus suivants :</w:t>
      </w:r>
    </w:p>
    <w:p w14:paraId="69E711BB" w14:textId="77777777" w:rsidR="00F901AB" w:rsidRPr="00F901AB" w:rsidRDefault="00F901AB" w:rsidP="00F901AB">
      <w:pPr>
        <w:pStyle w:val="ListParagraph"/>
        <w:spacing w:after="160" w:line="259" w:lineRule="auto"/>
        <w:ind w:left="1800"/>
        <w:rPr>
          <w:rFonts w:eastAsia="Arial Unicode MS" w:cs="Arial Unicode MS"/>
          <w:color w:val="000000"/>
          <w:bdr w:val="nil"/>
          <w:lang w:eastAsia="fr-FR"/>
        </w:rPr>
      </w:pPr>
    </w:p>
    <w:p w14:paraId="60A02173" w14:textId="77777777" w:rsidR="00463318" w:rsidRDefault="0011750E" w:rsidP="00463318">
      <w:pPr>
        <w:pStyle w:val="ListParagraph"/>
        <w:ind w:left="1080"/>
      </w:pPr>
      <w:r>
        <w:rPr>
          <w:rFonts w:eastAsia="Arial Unicode MS" w:cs="Arial Unicode MS"/>
          <w:noProof/>
          <w:color w:val="000000"/>
          <w:lang w:val="en-US"/>
        </w:rPr>
        <mc:AlternateContent>
          <mc:Choice Requires="wps">
            <w:drawing>
              <wp:anchor distT="0" distB="0" distL="114300" distR="114300" simplePos="0" relativeHeight="251674624" behindDoc="0" locked="0" layoutInCell="1" allowOverlap="1" wp14:anchorId="62C440C5" wp14:editId="1DF5C1F3">
                <wp:simplePos x="0" y="0"/>
                <wp:positionH relativeFrom="margin">
                  <wp:posOffset>-457200</wp:posOffset>
                </wp:positionH>
                <wp:positionV relativeFrom="paragraph">
                  <wp:posOffset>97790</wp:posOffset>
                </wp:positionV>
                <wp:extent cx="1895475" cy="457200"/>
                <wp:effectExtent l="25400" t="0" r="34925" b="25400"/>
                <wp:wrapThrough wrapText="bothSides">
                  <wp:wrapPolygon edited="0">
                    <wp:start x="-289" y="0"/>
                    <wp:lineTo x="-289" y="21600"/>
                    <wp:lineTo x="19972" y="21600"/>
                    <wp:lineTo x="20551" y="19200"/>
                    <wp:lineTo x="21709" y="13200"/>
                    <wp:lineTo x="21709" y="9600"/>
                    <wp:lineTo x="19972" y="0"/>
                    <wp:lineTo x="-289" y="0"/>
                  </wp:wrapPolygon>
                </wp:wrapThrough>
                <wp:docPr id="37"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457200"/>
                        </a:xfrm>
                        <a:prstGeom prst="chevron">
                          <a:avLst/>
                        </a:prstGeom>
                        <a:noFill/>
                        <a:ln w="25400" cap="flat" cmpd="sng" algn="ctr">
                          <a:solidFill>
                            <a:srgbClr val="4F81BD">
                              <a:shade val="50000"/>
                            </a:srgbClr>
                          </a:solidFill>
                          <a:prstDash val="solid"/>
                        </a:ln>
                        <a:effectLst/>
                      </wps:spPr>
                      <wps:txbx>
                        <w:txbxContent>
                          <w:p w14:paraId="5CA8D6DD" w14:textId="77777777" w:rsidR="00EA409C" w:rsidRPr="00463318" w:rsidRDefault="00EA409C" w:rsidP="00F901AB">
                            <w:pPr>
                              <w:jc w:val="center"/>
                              <w:rPr>
                                <w:color w:val="000000"/>
                              </w:rPr>
                            </w:pPr>
                            <w:r>
                              <w:rPr>
                                <w:color w:val="000000"/>
                              </w:rPr>
                              <w:t xml:space="preserve">    Définition de la stratégie</w:t>
                            </w:r>
                            <w:r w:rsidRPr="00463318">
                              <w:rPr>
                                <w:color w:val="00000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5" coordsize="21600,21600" o:spt="55" adj="16200" path="m@0,0l0,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5" o:spid="_x0000_s1032" type="#_x0000_t55" style="position:absolute;left:0;text-align:left;margin-left:-35.95pt;margin-top:7.7pt;width:149.25pt;height:3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" adj="18995" filled="f" strokecolor="#385d8a" strokeweight="2pt">
                <v:path arrowok="t"/>
                <v:textbox>
                  <w:txbxContent>
                    <w:p w14:paraId="5CA8D6DD" w14:textId="77777777" w:rsidR="00EA409C" w:rsidRPr="00463318" w:rsidRDefault="00EA409C" w:rsidP="00F901AB">
                      <w:pPr>
                        <w:jc w:val="center"/>
                        <w:rPr>
                          <w:color w:val="000000"/>
                        </w:rPr>
                      </w:pPr>
                      <w:r>
                        <w:rPr>
                          <w:color w:val="000000"/>
                        </w:rPr>
                        <w:t xml:space="preserve">    Définition de la stratégie</w:t>
                      </w:r>
                      <w:r w:rsidRPr="00463318">
                        <w:rPr>
                          <w:color w:val="000000"/>
                        </w:rPr>
                        <w:t xml:space="preserve"> </w:t>
                      </w:r>
                    </w:p>
                  </w:txbxContent>
                </v:textbox>
                <w10:wrap type="through" anchorx="margin"/>
              </v:shape>
            </w:pict>
          </mc:Fallback>
        </mc:AlternateContent>
      </w:r>
      <w:r>
        <w:rPr>
          <w:noProof/>
          <w:lang w:val="en-US"/>
        </w:rPr>
        <mc:AlternateContent>
          <mc:Choice Requires="wps">
            <w:drawing>
              <wp:anchor distT="0" distB="0" distL="114300" distR="114300" simplePos="0" relativeHeight="251665408" behindDoc="0" locked="0" layoutInCell="1" allowOverlap="1" wp14:anchorId="781E4ED5" wp14:editId="3DC32D20">
                <wp:simplePos x="0" y="0"/>
                <wp:positionH relativeFrom="margin">
                  <wp:posOffset>1371600</wp:posOffset>
                </wp:positionH>
                <wp:positionV relativeFrom="paragraph">
                  <wp:posOffset>17780</wp:posOffset>
                </wp:positionV>
                <wp:extent cx="1793875" cy="457200"/>
                <wp:effectExtent l="25400" t="0" r="34925" b="25400"/>
                <wp:wrapNone/>
                <wp:docPr id="34" name="Chevro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3875" cy="457200"/>
                        </a:xfrm>
                        <a:prstGeom prst="chevron">
                          <a:avLst/>
                        </a:prstGeom>
                        <a:noFill/>
                        <a:ln w="25400" cap="flat" cmpd="sng" algn="ctr">
                          <a:solidFill>
                            <a:srgbClr val="4F81BD">
                              <a:shade val="50000"/>
                            </a:srgbClr>
                          </a:solidFill>
                          <a:prstDash val="solid"/>
                        </a:ln>
                        <a:effectLst/>
                      </wps:spPr>
                      <wps:txbx>
                        <w:txbxContent>
                          <w:p w14:paraId="278F3EA5" w14:textId="77777777" w:rsidR="00EA409C" w:rsidRPr="00463318" w:rsidRDefault="00EA409C" w:rsidP="00463318">
                            <w:pPr>
                              <w:jc w:val="center"/>
                              <w:rPr>
                                <w:color w:val="000000"/>
                              </w:rPr>
                            </w:pPr>
                            <w:r>
                              <w:rPr>
                                <w:color w:val="000000"/>
                              </w:rPr>
                              <w:t xml:space="preserve">    </w:t>
                            </w:r>
                            <w:r w:rsidRPr="00463318">
                              <w:rPr>
                                <w:color w:val="000000"/>
                              </w:rPr>
                              <w:t xml:space="preserve">Pilotage et contrôle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55" style="position:absolute;left:0;text-align:left;margin-left:108pt;margin-top:1.4pt;width:141.25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" adj="18847" filled="f" strokecolor="#385d8a" strokeweight="2pt">
                <v:path arrowok="t"/>
                <v:textbox>
                  <w:txbxContent>
                    <w:p w14:paraId="278F3EA5" w14:textId="77777777" w:rsidR="00EA409C" w:rsidRPr="00463318" w:rsidRDefault="00EA409C" w:rsidP="00463318">
                      <w:pPr>
                        <w:jc w:val="center"/>
                        <w:rPr>
                          <w:color w:val="000000"/>
                        </w:rPr>
                      </w:pPr>
                      <w:r>
                        <w:rPr>
                          <w:color w:val="000000"/>
                        </w:rPr>
                        <w:t xml:space="preserve">    </w:t>
                      </w:r>
                      <w:r w:rsidRPr="00463318">
                        <w:rPr>
                          <w:color w:val="000000"/>
                        </w:rPr>
                        <w:t xml:space="preserve">Pilotage et contrôle </w:t>
                      </w:r>
                    </w:p>
                  </w:txbxContent>
                </v:textbox>
                <w10:wrap anchorx="margin"/>
              </v:shape>
            </w:pict>
          </mc:Fallback>
        </mc:AlternateContent>
      </w:r>
      <w:r>
        <w:rPr>
          <w:noProof/>
          <w:lang w:val="en-US"/>
        </w:rPr>
        <mc:AlternateContent>
          <mc:Choice Requires="wps">
            <w:drawing>
              <wp:anchor distT="0" distB="0" distL="114300" distR="114300" simplePos="0" relativeHeight="251666432" behindDoc="0" locked="0" layoutInCell="1" allowOverlap="1" wp14:anchorId="03A70643" wp14:editId="39A7DF74">
                <wp:simplePos x="0" y="0"/>
                <wp:positionH relativeFrom="margin">
                  <wp:posOffset>3086100</wp:posOffset>
                </wp:positionH>
                <wp:positionV relativeFrom="paragraph">
                  <wp:posOffset>17780</wp:posOffset>
                </wp:positionV>
                <wp:extent cx="1656080" cy="457200"/>
                <wp:effectExtent l="25400" t="0" r="20320" b="25400"/>
                <wp:wrapNone/>
                <wp:docPr id="35" name="Chevro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6080" cy="457200"/>
                        </a:xfrm>
                        <a:prstGeom prst="chevron">
                          <a:avLst/>
                        </a:prstGeom>
                        <a:noFill/>
                        <a:ln w="25400" cap="flat" cmpd="sng" algn="ctr">
                          <a:solidFill>
                            <a:srgbClr val="4F81BD">
                              <a:shade val="50000"/>
                            </a:srgbClr>
                          </a:solidFill>
                          <a:prstDash val="solid"/>
                        </a:ln>
                        <a:effectLst/>
                      </wps:spPr>
                      <wps:txbx>
                        <w:txbxContent>
                          <w:p w14:paraId="73317EEC" w14:textId="77777777" w:rsidR="00EA409C" w:rsidRPr="00463318" w:rsidRDefault="00EA409C" w:rsidP="00463318">
                            <w:pPr>
                              <w:jc w:val="center"/>
                              <w:rPr>
                                <w:color w:val="000000"/>
                              </w:rPr>
                            </w:pPr>
                            <w:r w:rsidRPr="00463318">
                              <w:rPr>
                                <w:color w:val="000000"/>
                              </w:rPr>
                              <w:t xml:space="preserve">Gestion des compétences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16" o:spid="_x0000_s1034" type="#_x0000_t55" style="position:absolute;left:0;text-align:left;margin-left:243pt;margin-top:1.4pt;width:130.4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" adj="18618" filled="f" strokecolor="#385d8a" strokeweight="2pt">
                <v:path arrowok="t"/>
                <v:textbox>
                  <w:txbxContent>
                    <w:p w14:paraId="73317EEC" w14:textId="77777777" w:rsidR="00EA409C" w:rsidRPr="00463318" w:rsidRDefault="00EA409C" w:rsidP="00463318">
                      <w:pPr>
                        <w:jc w:val="center"/>
                        <w:rPr>
                          <w:color w:val="000000"/>
                        </w:rPr>
                      </w:pPr>
                      <w:r w:rsidRPr="00463318">
                        <w:rPr>
                          <w:color w:val="000000"/>
                        </w:rPr>
                        <w:t xml:space="preserve">Gestion des compétences </w:t>
                      </w:r>
                    </w:p>
                  </w:txbxContent>
                </v:textbox>
                <w10:wrap anchorx="margin"/>
              </v:shape>
            </w:pict>
          </mc:Fallback>
        </mc:AlternateContent>
      </w:r>
      <w:r>
        <w:rPr>
          <w:noProof/>
          <w:lang w:val="en-US"/>
        </w:rPr>
        <mc:AlternateContent>
          <mc:Choice Requires="wps">
            <w:drawing>
              <wp:anchor distT="0" distB="0" distL="114300" distR="114300" simplePos="0" relativeHeight="251667456" behindDoc="0" locked="0" layoutInCell="1" allowOverlap="1" wp14:anchorId="783437EF" wp14:editId="0652C104">
                <wp:simplePos x="0" y="0"/>
                <wp:positionH relativeFrom="margin">
                  <wp:posOffset>4572000</wp:posOffset>
                </wp:positionH>
                <wp:positionV relativeFrom="paragraph">
                  <wp:posOffset>17780</wp:posOffset>
                </wp:positionV>
                <wp:extent cx="1813560" cy="457200"/>
                <wp:effectExtent l="25400" t="0" r="15240" b="25400"/>
                <wp:wrapNone/>
                <wp:docPr id="36" name="Chevro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457200"/>
                        </a:xfrm>
                        <a:prstGeom prst="chevron">
                          <a:avLst>
                            <a:gd name="adj" fmla="val 59776"/>
                          </a:avLst>
                        </a:prstGeom>
                        <a:noFill/>
                        <a:ln w="25400" cap="flat" cmpd="sng">
                          <a:solidFill>
                            <a:srgbClr val="385D8A"/>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2B03E3" w14:textId="77777777" w:rsidR="00EA409C" w:rsidRPr="00F901AB" w:rsidRDefault="00EA409C" w:rsidP="00463318">
                            <w:pPr>
                              <w:jc w:val="center"/>
                            </w:pPr>
                            <w:r w:rsidRPr="00F901AB">
                              <w:t>A</w:t>
                            </w:r>
                            <w:r w:rsidR="0011750E">
                              <w:t>mélioratio</w:t>
                            </w:r>
                            <w:r w:rsidRPr="00F901AB">
                              <w:t xml:space="preserve">n et capitalisation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Chevron 17" o:spid="_x0000_s1035" type="#_x0000_t55" style="position:absolute;left:0;text-align:left;margin-left:5in;margin-top:1.4pt;width:142.8pt;height: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" adj="18345" filled="f" strokecolor="#385d8a" strokeweight="2pt">
                <v:textbox>
                  <w:txbxContent>
                    <w:p w14:paraId="602B03E3" w14:textId="77777777" w:rsidR="00EA409C" w:rsidRPr="00F901AB" w:rsidRDefault="00EA409C" w:rsidP="00463318">
                      <w:pPr>
                        <w:jc w:val="center"/>
                      </w:pPr>
                      <w:r w:rsidRPr="00F901AB">
                        <w:t>A</w:t>
                      </w:r>
                      <w:r w:rsidR="0011750E">
                        <w:t>mélioratio</w:t>
                      </w:r>
                      <w:r w:rsidRPr="00F901AB">
                        <w:t xml:space="preserve">n et capitalisation </w:t>
                      </w:r>
                    </w:p>
                  </w:txbxContent>
                </v:textbox>
                <w10:wrap anchorx="margin"/>
              </v:shape>
            </w:pict>
          </mc:Fallback>
        </mc:AlternateContent>
      </w:r>
    </w:p>
    <w:p w14:paraId="7A3035E8" w14:textId="77777777" w:rsidR="00463318" w:rsidRDefault="00463318" w:rsidP="00463318">
      <w:pPr>
        <w:pStyle w:val="ListParagraph"/>
        <w:ind w:left="1080"/>
      </w:pPr>
    </w:p>
    <w:p w14:paraId="2690EC29" w14:textId="77777777" w:rsidR="00463318" w:rsidRDefault="00463318" w:rsidP="00F901AB">
      <w:pPr>
        <w:pStyle w:val="ListParagraph"/>
        <w:ind w:left="0"/>
      </w:pPr>
    </w:p>
    <w:p w14:paraId="20C0A382" w14:textId="77777777" w:rsidR="00463318" w:rsidRDefault="00463318" w:rsidP="00463318">
      <w:pPr>
        <w:pStyle w:val="ListParagraph"/>
        <w:ind w:left="1080"/>
      </w:pPr>
    </w:p>
    <w:p w14:paraId="194D7810" w14:textId="77777777" w:rsidR="00463318" w:rsidRDefault="00463318" w:rsidP="00463318">
      <w:pPr>
        <w:pStyle w:val="ListParagraph"/>
        <w:ind w:left="1080"/>
      </w:pPr>
    </w:p>
    <w:p w14:paraId="4C03BC61" w14:textId="77777777" w:rsidR="00463318" w:rsidRPr="00E601A6" w:rsidRDefault="00463318" w:rsidP="00F901AB">
      <w:pPr>
        <w:pStyle w:val="ListParagraph"/>
        <w:numPr>
          <w:ilvl w:val="0"/>
          <w:numId w:val="11"/>
        </w:numPr>
        <w:spacing w:after="160" w:line="259" w:lineRule="auto"/>
        <w:rPr>
          <w:b/>
          <w:u w:val="single"/>
        </w:rPr>
      </w:pPr>
      <w:r w:rsidRPr="00F901AB">
        <w:t>Le processus de réalisation: ce processus contient les sous processus suivants </w:t>
      </w:r>
      <w:r>
        <w:t>:</w:t>
      </w:r>
    </w:p>
    <w:p w14:paraId="465EA26A" w14:textId="77777777" w:rsidR="00463318" w:rsidRDefault="00463318" w:rsidP="00463318">
      <w:pPr>
        <w:pStyle w:val="ListParagraph"/>
        <w:ind w:left="1080"/>
      </w:pPr>
    </w:p>
    <w:p w14:paraId="378999CB" w14:textId="77777777" w:rsidR="00463318" w:rsidRDefault="0011750E" w:rsidP="00463318">
      <w:pPr>
        <w:pStyle w:val="ListParagraph"/>
        <w:ind w:left="1080"/>
      </w:pPr>
      <w:r>
        <w:rPr>
          <w:noProof/>
          <w:lang w:val="en-US"/>
        </w:rPr>
        <mc:AlternateContent>
          <mc:Choice Requires="wps">
            <w:drawing>
              <wp:anchor distT="0" distB="0" distL="114300" distR="114300" simplePos="0" relativeHeight="251671552" behindDoc="0" locked="0" layoutInCell="1" allowOverlap="1" wp14:anchorId="2FC36D3A" wp14:editId="77421B70">
                <wp:simplePos x="0" y="0"/>
                <wp:positionH relativeFrom="margin">
                  <wp:posOffset>4229100</wp:posOffset>
                </wp:positionH>
                <wp:positionV relativeFrom="paragraph">
                  <wp:posOffset>83185</wp:posOffset>
                </wp:positionV>
                <wp:extent cx="2057400" cy="685800"/>
                <wp:effectExtent l="25400" t="0" r="50800" b="25400"/>
                <wp:wrapNone/>
                <wp:docPr id="33" name="Chevron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685800"/>
                        </a:xfrm>
                        <a:prstGeom prst="chevron">
                          <a:avLst/>
                        </a:prstGeom>
                        <a:noFill/>
                        <a:ln w="25400" cap="flat" cmpd="sng" algn="ctr">
                          <a:solidFill>
                            <a:srgbClr val="4F81BD">
                              <a:shade val="50000"/>
                            </a:srgbClr>
                          </a:solidFill>
                          <a:prstDash val="solid"/>
                        </a:ln>
                        <a:effectLst/>
                      </wps:spPr>
                      <wps:txbx>
                        <w:txbxContent>
                          <w:p w14:paraId="18ADFB35" w14:textId="77777777" w:rsidR="00EA409C" w:rsidRPr="00463318" w:rsidRDefault="00EA409C" w:rsidP="0011750E">
                            <w:pPr>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658AEF87" w14:textId="77777777" w:rsidR="00EA409C" w:rsidRDefault="00EA409C" w:rsidP="0046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19" o:spid="_x0000_s1036" type="#_x0000_t55" style="position:absolute;left:0;text-align:left;margin-left:333pt;margin-top:6.55pt;width:162pt;height:5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" adj="18000" filled="f" strokecolor="#385d8a" strokeweight="2pt">
                <v:path arrowok="t"/>
                <v:textbox>
                  <w:txbxContent>
                    <w:p w14:paraId="18ADFB35" w14:textId="77777777" w:rsidR="00EA409C" w:rsidRPr="00463318" w:rsidRDefault="00EA409C" w:rsidP="0011750E">
                      <w:pPr>
                        <w:rPr>
                          <w:color w:val="000000"/>
                          <w:u w:val="single"/>
                        </w:rPr>
                      </w:pPr>
                      <w:r w:rsidRPr="00463318">
                        <w:rPr>
                          <w:color w:val="000000"/>
                        </w:rPr>
                        <w:t>Préparation et</w:t>
                      </w:r>
                      <w:r>
                        <w:rPr>
                          <w:color w:val="000000"/>
                        </w:rPr>
                        <w:t xml:space="preserve"> assurance du </w:t>
                      </w:r>
                      <w:r w:rsidRPr="00463318">
                        <w:rPr>
                          <w:color w:val="000000"/>
                        </w:rPr>
                        <w:t xml:space="preserve">client </w:t>
                      </w:r>
                    </w:p>
                    <w:p w14:paraId="658AEF87" w14:textId="77777777" w:rsidR="00EA409C" w:rsidRDefault="00EA409C" w:rsidP="00463318">
                      <w:pPr>
                        <w:jc w:val="center"/>
                      </w:pPr>
                    </w:p>
                  </w:txbxContent>
                </v:textbox>
                <w10:wrap anchorx="margin"/>
              </v:shape>
            </w:pict>
          </mc:Fallback>
        </mc:AlternateContent>
      </w:r>
      <w:r>
        <w:rPr>
          <w:noProof/>
          <w:lang w:val="en-US"/>
        </w:rPr>
        <mc:AlternateContent>
          <mc:Choice Requires="wps">
            <w:drawing>
              <wp:anchor distT="0" distB="0" distL="114300" distR="114300" simplePos="0" relativeHeight="251670528" behindDoc="0" locked="0" layoutInCell="1" allowOverlap="1" wp14:anchorId="3E23A1EE" wp14:editId="7808063E">
                <wp:simplePos x="0" y="0"/>
                <wp:positionH relativeFrom="margin">
                  <wp:posOffset>2743200</wp:posOffset>
                </wp:positionH>
                <wp:positionV relativeFrom="paragraph">
                  <wp:posOffset>83185</wp:posOffset>
                </wp:positionV>
                <wp:extent cx="1701800" cy="699770"/>
                <wp:effectExtent l="25400" t="0" r="50800" b="36830"/>
                <wp:wrapNone/>
                <wp:docPr id="32" name="Chevron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1800" cy="699770"/>
                        </a:xfrm>
                        <a:prstGeom prst="chevron">
                          <a:avLst/>
                        </a:prstGeom>
                        <a:noFill/>
                        <a:ln w="25400" cap="flat" cmpd="sng" algn="ctr">
                          <a:solidFill>
                            <a:srgbClr val="4F81BD">
                              <a:shade val="50000"/>
                            </a:srgbClr>
                          </a:solidFill>
                          <a:prstDash val="solid"/>
                        </a:ln>
                        <a:effectLst/>
                      </wps:spPr>
                      <wps:txbx>
                        <w:txbxContent>
                          <w:p w14:paraId="7DB64F21" w14:textId="77777777" w:rsidR="00EA409C" w:rsidRPr="00463318" w:rsidRDefault="00EA409C" w:rsidP="00463318">
                            <w:pPr>
                              <w:jc w:val="center"/>
                              <w:rPr>
                                <w:color w:val="000000"/>
                              </w:rPr>
                            </w:pPr>
                            <w:r w:rsidRPr="00463318">
                              <w:rPr>
                                <w:color w:val="000000"/>
                              </w:rPr>
                              <w:t xml:space="preserve">Achat et production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0" o:spid="_x0000_s1037" type="#_x0000_t55" style="position:absolute;left:0;text-align:left;margin-left:3in;margin-top:6.55pt;width:134pt;height:55.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" adj="17159" filled="f" strokecolor="#385d8a" strokeweight="2pt">
                <v:path arrowok="t"/>
                <v:textbox>
                  <w:txbxContent>
                    <w:p w14:paraId="7DB64F21" w14:textId="77777777" w:rsidR="00EA409C" w:rsidRPr="00463318" w:rsidRDefault="00EA409C" w:rsidP="00463318">
                      <w:pPr>
                        <w:jc w:val="center"/>
                        <w:rPr>
                          <w:color w:val="000000"/>
                        </w:rPr>
                      </w:pPr>
                      <w:r w:rsidRPr="00463318">
                        <w:rPr>
                          <w:color w:val="000000"/>
                        </w:rPr>
                        <w:t xml:space="preserve">Achat et production </w:t>
                      </w:r>
                    </w:p>
                  </w:txbxContent>
                </v:textbox>
                <w10:wrap anchorx="margin"/>
              </v:shape>
            </w:pict>
          </mc:Fallback>
        </mc:AlternateContent>
      </w:r>
      <w:r>
        <w:rPr>
          <w:noProof/>
          <w:lang w:val="en-US"/>
        </w:rPr>
        <mc:AlternateContent>
          <mc:Choice Requires="wps">
            <w:drawing>
              <wp:anchor distT="0" distB="0" distL="114300" distR="114300" simplePos="0" relativeHeight="251669504" behindDoc="0" locked="0" layoutInCell="1" allowOverlap="1" wp14:anchorId="66E4701B" wp14:editId="64ADB81D">
                <wp:simplePos x="0" y="0"/>
                <wp:positionH relativeFrom="margin">
                  <wp:posOffset>914400</wp:posOffset>
                </wp:positionH>
                <wp:positionV relativeFrom="paragraph">
                  <wp:posOffset>83185</wp:posOffset>
                </wp:positionV>
                <wp:extent cx="2032000" cy="699770"/>
                <wp:effectExtent l="25400" t="0" r="50800" b="36830"/>
                <wp:wrapNone/>
                <wp:docPr id="31" name="Chevro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99770"/>
                        </a:xfrm>
                        <a:prstGeom prst="chevron">
                          <a:avLst/>
                        </a:prstGeom>
                        <a:noFill/>
                        <a:ln w="25400" cap="flat" cmpd="sng" algn="ctr">
                          <a:solidFill>
                            <a:srgbClr val="4F81BD">
                              <a:shade val="50000"/>
                            </a:srgbClr>
                          </a:solidFill>
                          <a:prstDash val="solid"/>
                        </a:ln>
                        <a:effectLst/>
                      </wps:spPr>
                      <wps:txbx>
                        <w:txbxContent>
                          <w:p w14:paraId="59D38556" w14:textId="77777777" w:rsidR="00EA409C" w:rsidRPr="00463318" w:rsidRDefault="00EA409C" w:rsidP="00463318">
                            <w:pPr>
                              <w:jc w:val="center"/>
                              <w:rPr>
                                <w:color w:val="000000"/>
                              </w:rPr>
                            </w:pPr>
                            <w:r w:rsidRPr="00463318">
                              <w:rPr>
                                <w:color w:val="000000"/>
                              </w:rPr>
                              <w:t xml:space="preserve">Conception et développement </w:t>
                            </w:r>
                            <w: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1" o:spid="_x0000_s1038" type="#_x0000_t55" style="position:absolute;left:0;text-align:left;margin-left:1in;margin-top:6.55pt;width:160pt;height:5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" adj="17881" filled="f" strokecolor="#385d8a" strokeweight="2pt">
                <v:path arrowok="t"/>
                <v:textbox>
                  <w:txbxContent>
                    <w:p w14:paraId="59D38556" w14:textId="77777777" w:rsidR="00EA409C" w:rsidRPr="00463318" w:rsidRDefault="00EA409C" w:rsidP="00463318">
                      <w:pPr>
                        <w:jc w:val="center"/>
                        <w:rPr>
                          <w:color w:val="000000"/>
                        </w:rPr>
                      </w:pPr>
                      <w:r w:rsidRPr="00463318">
                        <w:rPr>
                          <w:color w:val="000000"/>
                        </w:rPr>
                        <w:t xml:space="preserve">Conception et développement </w:t>
                      </w:r>
                      <w:r>
                        <w:t>solution</w:t>
                      </w:r>
                    </w:p>
                  </w:txbxContent>
                </v:textbox>
                <w10:wrap anchorx="margin"/>
              </v:shape>
            </w:pict>
          </mc:Fallback>
        </mc:AlternateContent>
      </w:r>
      <w:r>
        <w:rPr>
          <w:noProof/>
          <w:lang w:val="en-US"/>
        </w:rPr>
        <mc:AlternateContent>
          <mc:Choice Requires="wps">
            <w:drawing>
              <wp:anchor distT="0" distB="0" distL="114300" distR="114300" simplePos="0" relativeHeight="251672576" behindDoc="0" locked="0" layoutInCell="1" allowOverlap="1" wp14:anchorId="777D177C" wp14:editId="14FADFEB">
                <wp:simplePos x="0" y="0"/>
                <wp:positionH relativeFrom="margin">
                  <wp:posOffset>-914400</wp:posOffset>
                </wp:positionH>
                <wp:positionV relativeFrom="paragraph">
                  <wp:posOffset>83185</wp:posOffset>
                </wp:positionV>
                <wp:extent cx="2032000" cy="673100"/>
                <wp:effectExtent l="25400" t="0" r="50800" b="38100"/>
                <wp:wrapNone/>
                <wp:docPr id="30" name="Chevron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00" cy="673100"/>
                        </a:xfrm>
                        <a:prstGeom prst="chevron">
                          <a:avLst/>
                        </a:prstGeom>
                        <a:noFill/>
                        <a:ln w="25400" cap="flat" cmpd="sng" algn="ctr">
                          <a:solidFill>
                            <a:srgbClr val="4F81BD">
                              <a:shade val="50000"/>
                            </a:srgbClr>
                          </a:solidFill>
                          <a:prstDash val="solid"/>
                        </a:ln>
                        <a:effectLst/>
                      </wps:spPr>
                      <wps:txbx>
                        <w:txbxContent>
                          <w:p w14:paraId="33E988B4" w14:textId="77777777" w:rsidR="00EA409C" w:rsidRPr="00463318" w:rsidRDefault="00EA409C" w:rsidP="00463318">
                            <w:pPr>
                              <w:jc w:val="center"/>
                              <w:rPr>
                                <w:color w:val="000000"/>
                              </w:rPr>
                            </w:pPr>
                            <w:r w:rsidRPr="00463318">
                              <w:rPr>
                                <w:color w:val="000000"/>
                              </w:rPr>
                              <w:t xml:space="preserve">Conduite des offres et projets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hevron 22" o:spid="_x0000_s1039" type="#_x0000_t55" style="position:absolute;left:0;text-align:left;margin-left:-71.95pt;margin-top:6.55pt;width:160pt;height:5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" adj="18023" filled="f" strokecolor="#385d8a" strokeweight="2pt">
                <v:path arrowok="t"/>
                <v:textbox>
                  <w:txbxContent>
                    <w:p w14:paraId="33E988B4" w14:textId="77777777" w:rsidR="00EA409C" w:rsidRPr="00463318" w:rsidRDefault="00EA409C" w:rsidP="00463318">
                      <w:pPr>
                        <w:jc w:val="center"/>
                        <w:rPr>
                          <w:color w:val="000000"/>
                        </w:rPr>
                      </w:pPr>
                      <w:r w:rsidRPr="00463318">
                        <w:rPr>
                          <w:color w:val="000000"/>
                        </w:rPr>
                        <w:t xml:space="preserve">Conduite des offres et projets </w:t>
                      </w:r>
                    </w:p>
                  </w:txbxContent>
                </v:textbox>
                <w10:wrap anchorx="margin"/>
              </v:shape>
            </w:pict>
          </mc:Fallback>
        </mc:AlternateContent>
      </w:r>
    </w:p>
    <w:p w14:paraId="34DDE00E" w14:textId="77777777" w:rsidR="00463318" w:rsidRDefault="00463318" w:rsidP="00463318">
      <w:pPr>
        <w:pStyle w:val="ListParagraph"/>
        <w:ind w:left="1080"/>
      </w:pPr>
    </w:p>
    <w:p w14:paraId="3EE954B9" w14:textId="77777777" w:rsidR="00463318" w:rsidRDefault="00463318" w:rsidP="00463318">
      <w:pPr>
        <w:pStyle w:val="ListParagraph"/>
        <w:ind w:left="1080"/>
      </w:pPr>
    </w:p>
    <w:p w14:paraId="18641CAB" w14:textId="77777777" w:rsidR="00463318" w:rsidRDefault="00463318" w:rsidP="00463318">
      <w:pPr>
        <w:pStyle w:val="ListParagraph"/>
        <w:ind w:left="1080"/>
        <w:rPr>
          <w:b/>
          <w:u w:val="single"/>
        </w:rPr>
      </w:pPr>
    </w:p>
    <w:p w14:paraId="53AC8F55" w14:textId="77777777" w:rsidR="00F901AB" w:rsidRDefault="00F901AB" w:rsidP="00F901AB">
      <w:pPr>
        <w:pStyle w:val="ListParagraph"/>
        <w:spacing w:after="160" w:line="259" w:lineRule="auto"/>
        <w:ind w:left="1080"/>
        <w:rPr>
          <w:b/>
          <w:u w:val="single"/>
        </w:rPr>
      </w:pPr>
    </w:p>
    <w:p w14:paraId="1E038719" w14:textId="77777777" w:rsidR="00F901AB" w:rsidRDefault="00F901AB" w:rsidP="00F901AB">
      <w:pPr>
        <w:pStyle w:val="ListParagraph"/>
        <w:spacing w:after="160" w:line="259" w:lineRule="auto"/>
        <w:ind w:left="1080"/>
        <w:rPr>
          <w:b/>
          <w:u w:val="single"/>
        </w:rPr>
      </w:pPr>
    </w:p>
    <w:p w14:paraId="08628E0C" w14:textId="77777777" w:rsidR="00463318" w:rsidRPr="00F901AB" w:rsidRDefault="00463318" w:rsidP="00F901AB">
      <w:pPr>
        <w:pStyle w:val="ListParagraph"/>
        <w:numPr>
          <w:ilvl w:val="0"/>
          <w:numId w:val="11"/>
        </w:numPr>
        <w:spacing w:after="160" w:line="259" w:lineRule="auto"/>
      </w:pPr>
      <w:r w:rsidRPr="00F901AB">
        <w:t>Le processus de support : ce processus contient un seul processus</w:t>
      </w:r>
      <w:r w:rsidR="00F901AB">
        <w:t> </w:t>
      </w:r>
    </w:p>
    <w:p w14:paraId="47F00C2B" w14:textId="77777777" w:rsidR="00463318" w:rsidRPr="00D53EA7" w:rsidRDefault="00A34E0E" w:rsidP="00463318">
      <w:pPr>
        <w:rPr>
          <w:b/>
          <w:u w:val="single"/>
        </w:rPr>
      </w:pPr>
      <w:r>
        <w:rPr>
          <w:noProof/>
          <w:lang w:val="en-US"/>
        </w:rPr>
        <mc:AlternateContent>
          <mc:Choice Requires="wps">
            <w:drawing>
              <wp:anchor distT="0" distB="0" distL="114300" distR="114300" simplePos="0" relativeHeight="251673600" behindDoc="0" locked="0" layoutInCell="1" allowOverlap="1" wp14:anchorId="776CF530" wp14:editId="2A0722D5">
                <wp:simplePos x="0" y="0"/>
                <wp:positionH relativeFrom="margin">
                  <wp:posOffset>1384300</wp:posOffset>
                </wp:positionH>
                <wp:positionV relativeFrom="paragraph">
                  <wp:posOffset>129540</wp:posOffset>
                </wp:positionV>
                <wp:extent cx="2675890" cy="673100"/>
                <wp:effectExtent l="25400" t="0" r="41910" b="38100"/>
                <wp:wrapNone/>
                <wp:docPr id="29" name="Chevro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5890" cy="673100"/>
                        </a:xfrm>
                        <a:prstGeom prst="chevron">
                          <a:avLst/>
                        </a:prstGeom>
                        <a:noFill/>
                        <a:ln w="25400" cap="flat" cmpd="sng" algn="ctr">
                          <a:solidFill>
                            <a:srgbClr val="4F81BD">
                              <a:shade val="50000"/>
                            </a:srgbClr>
                          </a:solidFill>
                          <a:prstDash val="solid"/>
                        </a:ln>
                        <a:effectLst/>
                      </wps:spPr>
                      <wps:txbx>
                        <w:txbxContent>
                          <w:p w14:paraId="03449366" w14:textId="77777777" w:rsidR="00EA409C" w:rsidRPr="00463318" w:rsidRDefault="00EA409C" w:rsidP="00463318">
                            <w:pPr>
                              <w:jc w:val="center"/>
                              <w:rPr>
                                <w:color w:val="000000"/>
                              </w:rPr>
                            </w:pPr>
                            <w:r w:rsidRPr="00463318">
                              <w:rPr>
                                <w:color w:val="000000"/>
                              </w:rPr>
                              <w:t>Soutenance  des processus opérationnels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911AE1" id="Chevron 23" o:spid="_x0000_s1040" type="#_x0000_t55" style="position:absolute;margin-left:109pt;margin-top:10.2pt;width:210.7pt;height:5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" adj="18883" filled="f" strokecolor="#385d8a" strokeweight="2pt">
                <v:path arrowok="t"/>
                <v:textbox>
                  <w:txbxContent>
                    <w:p w14:paraId="7094503A" w14:textId="77777777" w:rsidR="00EA409C" w:rsidRPr="00463318" w:rsidRDefault="00EA409C" w:rsidP="00463318">
                      <w:pPr>
                        <w:jc w:val="center"/>
                        <w:rPr>
                          <w:color w:val="000000"/>
                        </w:rPr>
                      </w:pPr>
                      <w:r w:rsidRPr="00463318">
                        <w:rPr>
                          <w:color w:val="000000"/>
                        </w:rPr>
                        <w:t>Soutenance  des processus opérationnels</w:t>
                      </w:r>
                    </w:p>
                  </w:txbxContent>
                </v:textbox>
                <w10:wrap anchorx="margin"/>
              </v:shape>
            </w:pict>
          </mc:Fallback>
        </mc:AlternateContent>
      </w:r>
    </w:p>
    <w:p w14:paraId="5F0FB518" w14:textId="77777777" w:rsidR="00463318" w:rsidRPr="00E051F4" w:rsidRDefault="00463318" w:rsidP="00463318">
      <w:pPr>
        <w:ind w:left="851"/>
      </w:pPr>
      <w:bookmarkStart w:id="16" w:name="_GoBack"/>
      <w:bookmarkEnd w:id="16"/>
    </w:p>
    <w:p w14:paraId="78A35400" w14:textId="77777777" w:rsidR="00463318" w:rsidRDefault="00463318" w:rsidP="00463318">
      <w:pPr>
        <w:tabs>
          <w:tab w:val="num" w:pos="1134"/>
        </w:tabs>
        <w:ind w:left="851" w:hanging="1582"/>
      </w:pPr>
    </w:p>
    <w:p w14:paraId="2CDA6EA0" w14:textId="77777777" w:rsidR="00463318" w:rsidRDefault="00463318" w:rsidP="00463318">
      <w:pPr>
        <w:tabs>
          <w:tab w:val="num" w:pos="1134"/>
        </w:tabs>
        <w:ind w:left="851" w:hanging="1582"/>
      </w:pPr>
    </w:p>
    <w:p w14:paraId="52D2B5E2" w14:textId="77777777" w:rsidR="00F901AB" w:rsidRDefault="00F901AB" w:rsidP="003D0D32">
      <w:pPr>
        <w:tabs>
          <w:tab w:val="num" w:pos="1134"/>
        </w:tabs>
      </w:pPr>
    </w:p>
    <w:p w14:paraId="78987D0F" w14:textId="77777777" w:rsidR="00F901AB" w:rsidRDefault="00F901AB" w:rsidP="00463318">
      <w:pPr>
        <w:tabs>
          <w:tab w:val="num" w:pos="1134"/>
        </w:tabs>
        <w:ind w:left="851" w:hanging="1582"/>
      </w:pPr>
    </w:p>
    <w:p w14:paraId="0D02A01D" w14:textId="77777777" w:rsidR="00463318" w:rsidRPr="00F901AB" w:rsidRDefault="00463318" w:rsidP="00974F8E">
      <w:pPr>
        <w:pStyle w:val="ListParagraph"/>
        <w:spacing w:after="160" w:line="259" w:lineRule="auto"/>
        <w:ind w:left="-644"/>
        <w:jc w:val="both"/>
        <w:rPr>
          <w:rFonts w:eastAsia="Arial Unicode MS" w:cs="Arial Unicode MS"/>
          <w:color w:val="000000"/>
          <w:bdr w:val="nil"/>
          <w:lang w:eastAsia="fr-FR"/>
        </w:rPr>
      </w:pPr>
      <w:r w:rsidRPr="00F901AB">
        <w:rPr>
          <w:rFonts w:eastAsia="Arial Unicode MS" w:cs="Arial Unicode MS"/>
          <w:color w:val="000000"/>
          <w:bdr w:val="nil"/>
          <w:lang w:eastAsia="fr-FR"/>
        </w:rPr>
        <w:t xml:space="preserve">Les deux </w:t>
      </w:r>
      <w:r w:rsidR="004F1F01" w:rsidRPr="00F901AB">
        <w:rPr>
          <w:rFonts w:eastAsia="Arial Unicode MS" w:cs="Arial Unicode MS"/>
          <w:color w:val="000000"/>
          <w:bdr w:val="nil"/>
          <w:lang w:eastAsia="fr-FR"/>
        </w:rPr>
        <w:t>cartographies suivantes</w:t>
      </w:r>
      <w:r w:rsidRPr="00F901AB">
        <w:rPr>
          <w:rFonts w:eastAsia="Arial Unicode MS" w:cs="Arial Unicode MS"/>
          <w:color w:val="000000"/>
          <w:bdr w:val="nil"/>
          <w:lang w:eastAsia="fr-FR"/>
        </w:rPr>
        <w:t xml:space="preserve"> illustre concrètement le fonctionnement interne et l’interaction entre les différents </w:t>
      </w:r>
      <w:r w:rsidR="00F901AB" w:rsidRPr="00F901AB">
        <w:rPr>
          <w:rFonts w:eastAsia="Arial Unicode MS" w:cs="Arial Unicode MS"/>
          <w:color w:val="000000"/>
          <w:bdr w:val="nil"/>
          <w:lang w:eastAsia="fr-FR"/>
        </w:rPr>
        <w:t>processus</w:t>
      </w:r>
      <w:r w:rsidRPr="00F901AB">
        <w:rPr>
          <w:rFonts w:eastAsia="Arial Unicode MS" w:cs="Arial Unicode MS"/>
          <w:color w:val="000000"/>
          <w:bdr w:val="nil"/>
          <w:lang w:eastAsia="fr-FR"/>
        </w:rPr>
        <w:t xml:space="preserve"> du groupe Thales :   </w:t>
      </w:r>
    </w:p>
    <w:p w14:paraId="38C52F29" w14:textId="77777777" w:rsidR="00463318" w:rsidRDefault="00A34E0E" w:rsidP="00463318">
      <w:pPr>
        <w:tabs>
          <w:tab w:val="num" w:pos="1134"/>
        </w:tabs>
        <w:ind w:left="851" w:hanging="1582"/>
        <w:jc w:val="center"/>
      </w:pPr>
      <w:r>
        <w:rPr>
          <w:noProof/>
          <w:lang w:val="en-US"/>
        </w:rPr>
        <w:drawing>
          <wp:inline distT="0" distB="0" distL="0" distR="0" wp14:anchorId="6ED00A89" wp14:editId="3E311CB6">
            <wp:extent cx="4528185" cy="2307590"/>
            <wp:effectExtent l="0" t="0" r="0" b="3810"/>
            <wp:docPr id="2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8185" cy="2307590"/>
                    </a:xfrm>
                    <a:prstGeom prst="rect">
                      <a:avLst/>
                    </a:prstGeom>
                    <a:noFill/>
                    <a:ln>
                      <a:noFill/>
                    </a:ln>
                  </pic:spPr>
                </pic:pic>
              </a:graphicData>
            </a:graphic>
          </wp:inline>
        </w:drawing>
      </w:r>
    </w:p>
    <w:p w14:paraId="7FAEFB54" w14:textId="77777777" w:rsidR="00463318" w:rsidRDefault="00463318" w:rsidP="00463318">
      <w:pPr>
        <w:tabs>
          <w:tab w:val="num" w:pos="1134"/>
        </w:tabs>
        <w:ind w:left="851" w:hanging="1582"/>
      </w:pPr>
    </w:p>
    <w:p w14:paraId="76ECB1A2" w14:textId="77777777" w:rsidR="00463318" w:rsidRPr="00463318" w:rsidRDefault="00A34E0E" w:rsidP="003D0D32">
      <w:pPr>
        <w:tabs>
          <w:tab w:val="num" w:pos="1134"/>
        </w:tabs>
        <w:ind w:left="851" w:hanging="1582"/>
        <w:jc w:val="center"/>
      </w:pPr>
      <w:r>
        <w:rPr>
          <w:noProof/>
          <w:lang w:val="en-US"/>
        </w:rPr>
        <w:lastRenderedPageBreak/>
        <w:drawing>
          <wp:inline distT="0" distB="0" distL="0" distR="0" wp14:anchorId="7D273E2A" wp14:editId="6588DF78">
            <wp:extent cx="5812790" cy="3636010"/>
            <wp:effectExtent l="0" t="0" r="3810" b="0"/>
            <wp:docPr id="2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2790" cy="3636010"/>
                    </a:xfrm>
                    <a:prstGeom prst="rect">
                      <a:avLst/>
                    </a:prstGeom>
                    <a:noFill/>
                    <a:ln>
                      <a:noFill/>
                    </a:ln>
                  </pic:spPr>
                </pic:pic>
              </a:graphicData>
            </a:graphic>
          </wp:inline>
        </w:drawing>
      </w:r>
    </w:p>
    <w:p w14:paraId="7167983F" w14:textId="77777777" w:rsidR="007122F5" w:rsidRPr="0069172C" w:rsidRDefault="007122F5" w:rsidP="007122F5"/>
    <w:p w14:paraId="2E48A798" w14:textId="77777777" w:rsidR="007122F5" w:rsidRDefault="00EA409C" w:rsidP="00EA409C">
      <w:pPr>
        <w:pStyle w:val="Heading1"/>
      </w:pPr>
      <w:bookmarkStart w:id="17" w:name="_Toc282548101"/>
      <w:r>
        <w:t>Cible Fonctionnelle</w:t>
      </w:r>
      <w:bookmarkEnd w:id="17"/>
    </w:p>
    <w:p w14:paraId="34522BB1" w14:textId="77777777" w:rsidR="00EA409C" w:rsidRPr="00EA409C" w:rsidRDefault="00EA409C" w:rsidP="00EA409C"/>
    <w:p w14:paraId="4F62E4FD" w14:textId="77777777" w:rsidR="00EA409C" w:rsidRPr="00EA409C" w:rsidRDefault="00EA409C" w:rsidP="00EA409C">
      <w:pPr>
        <w:pStyle w:val="Heading1"/>
      </w:pPr>
      <w:bookmarkStart w:id="18" w:name="_Toc282548102"/>
      <w:r>
        <w:t>Axes d</w:t>
      </w:r>
      <w:bookmarkEnd w:id="18"/>
      <w:r w:rsidR="00A34E0E">
        <w:t>’améliorations</w:t>
      </w:r>
    </w:p>
    <w:p w14:paraId="1FF7A6E3" w14:textId="77777777" w:rsidR="007122F5" w:rsidRPr="0069172C" w:rsidRDefault="007122F5" w:rsidP="007122F5"/>
    <w:p w14:paraId="7ACA184B" w14:textId="77777777" w:rsidR="007122F5" w:rsidRPr="0069172C" w:rsidRDefault="007122F5" w:rsidP="007122F5"/>
    <w:p w14:paraId="3613008A" w14:textId="77777777" w:rsidR="007122F5" w:rsidRPr="0069172C" w:rsidRDefault="007122F5" w:rsidP="007122F5"/>
    <w:p w14:paraId="12087B63" w14:textId="77777777" w:rsidR="007122F5" w:rsidRPr="0069172C" w:rsidRDefault="007122F5" w:rsidP="007122F5"/>
    <w:p w14:paraId="6A7242DA" w14:textId="77777777" w:rsidR="007122F5" w:rsidRPr="0069172C" w:rsidRDefault="007122F5" w:rsidP="007122F5"/>
    <w:p w14:paraId="3C7BA6BF" w14:textId="77777777" w:rsidR="007122F5" w:rsidRPr="0069172C" w:rsidRDefault="007122F5" w:rsidP="007122F5"/>
    <w:p w14:paraId="6EB8C965" w14:textId="77777777" w:rsidR="007122F5" w:rsidRPr="0069172C" w:rsidRDefault="007122F5" w:rsidP="007122F5"/>
    <w:p w14:paraId="421329FE" w14:textId="77777777" w:rsidR="007122F5" w:rsidRPr="0069172C" w:rsidRDefault="007122F5" w:rsidP="007122F5"/>
    <w:p w14:paraId="743ECA50" w14:textId="77777777" w:rsidR="007122F5" w:rsidRPr="0069172C" w:rsidRDefault="007122F5" w:rsidP="007122F5"/>
    <w:p w14:paraId="27E4657C" w14:textId="77777777" w:rsidR="007122F5" w:rsidRPr="0069172C" w:rsidRDefault="007122F5" w:rsidP="007122F5"/>
    <w:p w14:paraId="00161ACC" w14:textId="77777777" w:rsidR="007122F5" w:rsidRPr="0069172C" w:rsidRDefault="007122F5" w:rsidP="007122F5"/>
    <w:p w14:paraId="6B0EA1EE" w14:textId="77777777" w:rsidR="007122F5" w:rsidRPr="0069172C" w:rsidRDefault="007122F5" w:rsidP="007122F5"/>
    <w:p w14:paraId="2B670C8B" w14:textId="77777777" w:rsidR="007122F5" w:rsidRPr="0069172C" w:rsidRDefault="007122F5" w:rsidP="007122F5"/>
    <w:p w14:paraId="2B58F2F6" w14:textId="77777777" w:rsidR="007122F5" w:rsidRPr="0069172C" w:rsidRDefault="007122F5" w:rsidP="007122F5"/>
    <w:p w14:paraId="0E6D7F44" w14:textId="77777777" w:rsidR="007122F5" w:rsidRPr="0069172C" w:rsidRDefault="007122F5" w:rsidP="007122F5"/>
    <w:p w14:paraId="19B81A83" w14:textId="77777777" w:rsidR="007122F5" w:rsidRPr="0069172C" w:rsidRDefault="007122F5" w:rsidP="007122F5"/>
    <w:p w14:paraId="46DDE004"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48E7DDC8" w14:textId="77777777" w:rsidR="00227B87" w:rsidRPr="007122F5" w:rsidRDefault="00227B87" w:rsidP="007122F5">
      <w:pPr>
        <w:tabs>
          <w:tab w:val="left" w:pos="3480"/>
        </w:tabs>
      </w:pPr>
    </w:p>
    <w:sectPr w:rsidR="00227B87" w:rsidRPr="007122F5" w:rsidSect="0052090E">
      <w:headerReference w:type="even" r:id="rId13"/>
      <w:headerReference w:type="default" r:id="rId14"/>
      <w:footerReference w:type="even" r:id="rId15"/>
      <w:footerReference w:type="default" r:id="rId16"/>
      <w:footerReference w:type="first" r:id="rId1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1157E" w14:textId="77777777" w:rsidR="009315C6" w:rsidRDefault="009315C6" w:rsidP="0052090E">
      <w:r>
        <w:separator/>
      </w:r>
    </w:p>
  </w:endnote>
  <w:endnote w:type="continuationSeparator" w:id="0">
    <w:p w14:paraId="52699704" w14:textId="77777777" w:rsidR="009315C6" w:rsidRDefault="009315C6"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charset w:val="80"/>
    <w:family w:val="modern"/>
    <w:pitch w:val="fixed"/>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altName w:val="Corbel"/>
    <w:panose1 w:val="02000503000000020003"/>
    <w:charset w:val="00"/>
    <w:family w:val="auto"/>
    <w:pitch w:val="variable"/>
    <w:sig w:usb0="A00000AF" w:usb1="5000205B" w:usb2="00000000" w:usb3="00000000" w:csb0="0000009B" w:csb1="00000000"/>
  </w:font>
  <w:font w:name="ＭＳ 明朝">
    <w:charset w:val="4E"/>
    <w:family w:val="auto"/>
    <w:pitch w:val="variable"/>
    <w:sig w:usb0="00000001" w:usb1="08070000" w:usb2="00000010" w:usb3="00000000" w:csb0="00020000" w:csb1="00000000"/>
  </w:font>
  <w:font w:name="Helvetica Light">
    <w:altName w:val="Malgun Gothic"/>
    <w:panose1 w:val="020B0403020202020204"/>
    <w:charset w:val="00"/>
    <w:family w:val="auto"/>
    <w:pitch w:val="variable"/>
    <w:sig w:usb0="800000AF" w:usb1="4000204A" w:usb2="00000000" w:usb3="00000000" w:csb0="00000001" w:csb1="00000000"/>
  </w:font>
  <w:font w:name="LMRoman10-Regular">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68E65" w14:textId="77777777" w:rsidR="00EA409C" w:rsidRDefault="00EA409C"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B1A3C4" w14:textId="77777777" w:rsidR="00EA409C" w:rsidRPr="00E8024A" w:rsidRDefault="00EA409C" w:rsidP="003C5676">
    <w:pPr>
      <w:pStyle w:val="Header"/>
      <w:pBdr>
        <w:between w:val="single" w:sz="4" w:space="1" w:color="4F81BD"/>
      </w:pBdr>
      <w:spacing w:line="276" w:lineRule="auto"/>
      <w:ind w:right="360"/>
      <w:jc w:val="center"/>
    </w:pPr>
    <w:r>
      <w:t>Plan d’assurance qualité - PLD-SPIE/QU/PAQ</w:t>
    </w:r>
  </w:p>
  <w:p w14:paraId="7AE45F54" w14:textId="77777777" w:rsidR="00EA409C" w:rsidRPr="00E8024A" w:rsidRDefault="00EA409C" w:rsidP="003C5676">
    <w:pPr>
      <w:pStyle w:val="Header"/>
      <w:pBdr>
        <w:between w:val="single" w:sz="4" w:space="1" w:color="4F81BD"/>
      </w:pBdr>
      <w:spacing w:line="276" w:lineRule="auto"/>
      <w:jc w:val="center"/>
    </w:pPr>
    <w:r>
      <w:rPr>
        <w:lang w:val="en-US"/>
      </w:rPr>
      <w:t>November 30, 2014</w:t>
    </w:r>
  </w:p>
  <w:p w14:paraId="262A2482" w14:textId="77777777" w:rsidR="00EA409C" w:rsidRDefault="00EA409C"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60678" w14:textId="77777777" w:rsidR="00EA409C" w:rsidRDefault="00EA409C"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750E">
      <w:rPr>
        <w:rStyle w:val="PageNumber"/>
        <w:noProof/>
      </w:rPr>
      <w:t>17</w:t>
    </w:r>
    <w:r>
      <w:rPr>
        <w:rStyle w:val="PageNumber"/>
      </w:rPr>
      <w:fldChar w:fldCharType="end"/>
    </w:r>
  </w:p>
  <w:p w14:paraId="14F30349" w14:textId="77777777" w:rsidR="00EA409C" w:rsidRPr="00E8024A" w:rsidRDefault="00A34E0E"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7216" behindDoc="0" locked="0" layoutInCell="1" allowOverlap="1" wp14:anchorId="70DA0DC6" wp14:editId="784F682A">
              <wp:simplePos x="0" y="0"/>
              <wp:positionH relativeFrom="column">
                <wp:posOffset>4343400</wp:posOffset>
              </wp:positionH>
              <wp:positionV relativeFrom="paragraph">
                <wp:posOffset>-257175</wp:posOffset>
              </wp:positionV>
              <wp:extent cx="1371600" cy="685800"/>
              <wp:effectExtent l="0" t="0" r="0"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6735FB02" w14:textId="77777777" w:rsidR="00EA409C" w:rsidRDefault="00A34E0E" w:rsidP="005801DA">
                          <w:r>
                            <w:rPr>
                              <w:rFonts w:ascii="Helvetica" w:hAnsi="Helvetica" w:cs="Helvetica"/>
                              <w:noProof/>
                              <w:lang w:val="en-US"/>
                            </w:rPr>
                            <w:drawing>
                              <wp:inline distT="0" distB="0" distL="0" distR="0" wp14:anchorId="4864C0E0" wp14:editId="5C483E78">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8A6002A" id="_x0000_t202" coordsize="21600,21600" o:spt="202" path="m,l,21600r21600,l21600,xe">
              <v:stroke joinstyle="miter"/>
              <v:path gradientshapeok="t" o:connecttype="rect"/>
            </v:shapetype>
            <v:shape id="Text Box 9" o:spid="_x0000_s1041" type="#_x0000_t202" style="position:absolute;left:0;text-align:left;margin-left:342pt;margin-top:-20.25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" filled="f" stroked="f">
              <v:path arrowok="t"/>
              <v:textbox>
                <w:txbxContent>
                  <w:p w14:paraId="278448E6" w14:textId="77777777" w:rsidR="00EA409C" w:rsidRDefault="00A34E0E" w:rsidP="005801DA">
                    <w:r>
                      <w:rPr>
                        <w:rFonts w:ascii="Helvetica" w:hAnsi="Helvetica" w:cs="Helvetica"/>
                        <w:noProof/>
                        <w:lang w:eastAsia="fr-FR"/>
                      </w:rPr>
                      <w:drawing>
                        <wp:inline distT="0" distB="0" distL="0" distR="0" wp14:anchorId="4CABB18E" wp14:editId="71C76AC0">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6192" behindDoc="0" locked="0" layoutInCell="1" allowOverlap="1" wp14:anchorId="195C05D3" wp14:editId="7A583F26">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0F773CB9" w14:textId="77777777" w:rsidR="00EA409C" w:rsidRDefault="00A34E0E" w:rsidP="005801DA">
                          <w:r>
                            <w:rPr>
                              <w:rFonts w:ascii="Helvetica" w:hAnsi="Helvetica" w:cs="Helvetica"/>
                              <w:noProof/>
                              <w:lang w:val="en-US"/>
                            </w:rPr>
                            <w:drawing>
                              <wp:inline distT="0" distB="0" distL="0" distR="0" wp14:anchorId="5A916D6A" wp14:editId="181F63F6">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C6BD79" id="Text Box 7" o:spid="_x0000_s1042" type="#_x0000_t202" style="position:absolute;left:0;text-align:left;margin-left:-26.9pt;margin-top:-2.25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" filled="f" stroked="f">
              <v:path arrowok="t"/>
              <v:textbox>
                <w:txbxContent>
                  <w:p w14:paraId="67F83924" w14:textId="77777777" w:rsidR="00EA409C" w:rsidRDefault="00A34E0E" w:rsidP="005801DA">
                    <w:r>
                      <w:rPr>
                        <w:rFonts w:ascii="Helvetica" w:hAnsi="Helvetica" w:cs="Helvetica"/>
                        <w:noProof/>
                        <w:lang w:eastAsia="fr-FR"/>
                      </w:rPr>
                      <w:drawing>
                        <wp:inline distT="0" distB="0" distL="0" distR="0" wp14:anchorId="0A57439C" wp14:editId="50C974E3">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rsidR="00EA409C">
      <w:t xml:space="preserve">                 </w:t>
    </w:r>
  </w:p>
  <w:p w14:paraId="49D1CB41" w14:textId="77777777" w:rsidR="00EA409C" w:rsidRDefault="00EA409C"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F645D" w14:textId="77777777" w:rsidR="00EA409C" w:rsidRDefault="00A34E0E" w:rsidP="003578CE">
    <w:pPr>
      <w:pStyle w:val="Footer"/>
      <w:tabs>
        <w:tab w:val="clear" w:pos="8306"/>
        <w:tab w:val="right" w:pos="8300"/>
      </w:tabs>
    </w:pPr>
    <w:r>
      <w:rPr>
        <w:noProof/>
        <w:lang w:val="en-US"/>
      </w:rPr>
      <mc:AlternateContent>
        <mc:Choice Requires="wps">
          <w:drawing>
            <wp:anchor distT="0" distB="0" distL="114300" distR="114300" simplePos="0" relativeHeight="251658240" behindDoc="0" locked="0" layoutInCell="1" allowOverlap="1" wp14:anchorId="267B8A4B" wp14:editId="6C7531E4">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6C37FBAC" w14:textId="77777777" w:rsidR="00EA409C" w:rsidRDefault="00A34E0E" w:rsidP="00962A17">
                          <w:r>
                            <w:rPr>
                              <w:rFonts w:ascii="Helvetica" w:hAnsi="Helvetica" w:cs="Helvetica"/>
                              <w:noProof/>
                              <w:lang w:val="en-US"/>
                            </w:rPr>
                            <w:drawing>
                              <wp:inline distT="0" distB="0" distL="0" distR="0" wp14:anchorId="074A8FCA" wp14:editId="527AED6E">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90EE827" id="_x0000_t202" coordsize="21600,21600" o:spt="202" path="m,l,21600r21600,l21600,xe">
              <v:stroke joinstyle="miter"/>
              <v:path gradientshapeok="t" o:connecttype="rect"/>
            </v:shapetype>
            <v:shape id="Text Box 3" o:spid="_x0000_s1043" type="#_x0000_t202" style="position:absolute;margin-left:-26.9pt;margin-top:-18.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" filled="f" stroked="f">
              <v:path arrowok="t"/>
              <v:textbox>
                <w:txbxContent>
                  <w:p w14:paraId="118849D7" w14:textId="77777777" w:rsidR="00EA409C" w:rsidRDefault="00A34E0E" w:rsidP="00962A17">
                    <w:r>
                      <w:rPr>
                        <w:rFonts w:ascii="Helvetica" w:hAnsi="Helvetica" w:cs="Helvetica"/>
                        <w:noProof/>
                        <w:lang w:eastAsia="fr-FR"/>
                      </w:rPr>
                      <w:drawing>
                        <wp:inline distT="0" distB="0" distL="0" distR="0" wp14:anchorId="5B9611AA" wp14:editId="2730817F">
                          <wp:extent cx="2089785" cy="46799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rsidR="00EA409C">
      <w:tab/>
    </w:r>
    <w:r w:rsidR="00EA409C" w:rsidRPr="00962A17">
      <w:rPr>
        <w:noProof/>
        <w:lang w:val="en-US"/>
      </w:rPr>
      <w:tab/>
      <w:t xml:space="preserve"> </w:t>
    </w:r>
    <w:r>
      <w:rPr>
        <w:noProof/>
        <w:lang w:val="en-US"/>
      </w:rPr>
      <mc:AlternateContent>
        <mc:Choice Requires="wps">
          <w:drawing>
            <wp:anchor distT="0" distB="0" distL="114300" distR="114300" simplePos="0" relativeHeight="251659264" behindDoc="0" locked="0" layoutInCell="1" allowOverlap="1" wp14:anchorId="6707DF14" wp14:editId="3405E7CB">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45D0ED24" w14:textId="77777777" w:rsidR="00EA409C" w:rsidRDefault="00A34E0E" w:rsidP="00962A17">
                          <w:r>
                            <w:rPr>
                              <w:rFonts w:ascii="Helvetica" w:hAnsi="Helvetica" w:cs="Helvetica"/>
                              <w:noProof/>
                              <w:lang w:val="en-US"/>
                            </w:rPr>
                            <w:drawing>
                              <wp:inline distT="0" distB="0" distL="0" distR="0" wp14:anchorId="50F385E1" wp14:editId="2963D850">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71A7BF" id="Text Box 5" o:spid="_x0000_s1044" type="#_x0000_t202" style="position:absolute;margin-left:297pt;margin-top:-36.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" filled="f" stroked="f">
              <v:path arrowok="t"/>
              <v:textbox>
                <w:txbxContent>
                  <w:p w14:paraId="7D45A0EB" w14:textId="77777777" w:rsidR="00EA409C" w:rsidRDefault="00A34E0E" w:rsidP="00962A17">
                    <w:r>
                      <w:rPr>
                        <w:rFonts w:ascii="Helvetica" w:hAnsi="Helvetica" w:cs="Helvetica"/>
                        <w:noProof/>
                        <w:lang w:eastAsia="fr-FR"/>
                      </w:rPr>
                      <w:drawing>
                        <wp:inline distT="0" distB="0" distL="0" distR="0" wp14:anchorId="0AE4BDB5" wp14:editId="044E70B2">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1F581" w14:textId="77777777" w:rsidR="009315C6" w:rsidRDefault="009315C6" w:rsidP="0052090E">
      <w:r>
        <w:separator/>
      </w:r>
    </w:p>
  </w:footnote>
  <w:footnote w:type="continuationSeparator" w:id="0">
    <w:p w14:paraId="270AEC9B" w14:textId="77777777" w:rsidR="009315C6" w:rsidRDefault="009315C6"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EA409C" w:rsidRPr="003C5676" w14:paraId="34F6A77F" w14:textId="77777777" w:rsidTr="003C5676">
      <w:trPr>
        <w:trHeight w:val="151"/>
      </w:trPr>
      <w:tc>
        <w:tcPr>
          <w:tcW w:w="2389" w:type="pct"/>
          <w:tcBorders>
            <w:top w:val="nil"/>
            <w:left w:val="nil"/>
            <w:bottom w:val="single" w:sz="4" w:space="0" w:color="4F81BD"/>
            <w:right w:val="nil"/>
          </w:tcBorders>
        </w:tcPr>
        <w:p w14:paraId="3F24D3CA" w14:textId="77777777" w:rsidR="00EA409C" w:rsidRPr="003C5676" w:rsidRDefault="00EA409C">
          <w:pPr>
            <w:pStyle w:val="Header"/>
            <w:spacing w:line="276" w:lineRule="auto"/>
            <w:rPr>
              <w:rFonts w:eastAsia="MS Gothic"/>
              <w:b/>
              <w:bCs/>
              <w:color w:val="4F81BD"/>
            </w:rPr>
          </w:pPr>
        </w:p>
      </w:tc>
      <w:tc>
        <w:tcPr>
          <w:tcW w:w="333" w:type="pct"/>
          <w:vMerge w:val="restart"/>
          <w:noWrap/>
          <w:vAlign w:val="center"/>
          <w:hideMark/>
        </w:tcPr>
        <w:p w14:paraId="02DDD357" w14:textId="77777777" w:rsidR="00EA409C" w:rsidRPr="003C5676" w:rsidRDefault="00EA409C"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130153C0" w14:textId="77777777" w:rsidR="00EA409C" w:rsidRPr="003C5676" w:rsidRDefault="00EA409C">
          <w:pPr>
            <w:pStyle w:val="Header"/>
            <w:spacing w:line="276" w:lineRule="auto"/>
            <w:rPr>
              <w:rFonts w:eastAsia="MS Gothic"/>
              <w:b/>
              <w:bCs/>
              <w:color w:val="4F81BD"/>
            </w:rPr>
          </w:pPr>
        </w:p>
      </w:tc>
    </w:tr>
    <w:tr w:rsidR="00EA409C" w:rsidRPr="003C5676" w14:paraId="23DD1D0A" w14:textId="77777777" w:rsidTr="003C5676">
      <w:trPr>
        <w:trHeight w:val="150"/>
      </w:trPr>
      <w:tc>
        <w:tcPr>
          <w:tcW w:w="2389" w:type="pct"/>
          <w:tcBorders>
            <w:top w:val="single" w:sz="4" w:space="0" w:color="4F81BD"/>
            <w:left w:val="nil"/>
            <w:bottom w:val="nil"/>
            <w:right w:val="nil"/>
          </w:tcBorders>
        </w:tcPr>
        <w:p w14:paraId="75848D33" w14:textId="77777777" w:rsidR="00EA409C" w:rsidRPr="003C5676" w:rsidRDefault="00EA409C">
          <w:pPr>
            <w:pStyle w:val="Header"/>
            <w:spacing w:line="276" w:lineRule="auto"/>
            <w:rPr>
              <w:rFonts w:eastAsia="MS Gothic"/>
              <w:b/>
              <w:bCs/>
              <w:color w:val="4F81BD"/>
            </w:rPr>
          </w:pPr>
        </w:p>
      </w:tc>
      <w:tc>
        <w:tcPr>
          <w:tcW w:w="0" w:type="auto"/>
          <w:vMerge/>
          <w:vAlign w:val="center"/>
          <w:hideMark/>
        </w:tcPr>
        <w:p w14:paraId="7929C41A" w14:textId="77777777" w:rsidR="00EA409C" w:rsidRPr="003C5676" w:rsidRDefault="00EA409C">
          <w:pPr>
            <w:rPr>
              <w:color w:val="4F81BD"/>
              <w:sz w:val="22"/>
              <w:szCs w:val="22"/>
            </w:rPr>
          </w:pPr>
        </w:p>
      </w:tc>
      <w:tc>
        <w:tcPr>
          <w:tcW w:w="2278" w:type="pct"/>
          <w:tcBorders>
            <w:top w:val="single" w:sz="4" w:space="0" w:color="4F81BD"/>
            <w:left w:val="nil"/>
            <w:bottom w:val="nil"/>
            <w:right w:val="nil"/>
          </w:tcBorders>
        </w:tcPr>
        <w:p w14:paraId="52550CE9" w14:textId="77777777" w:rsidR="00EA409C" w:rsidRPr="003C5676" w:rsidRDefault="00EA409C">
          <w:pPr>
            <w:pStyle w:val="Header"/>
            <w:spacing w:line="276" w:lineRule="auto"/>
            <w:rPr>
              <w:rFonts w:eastAsia="MS Gothic"/>
              <w:b/>
              <w:bCs/>
              <w:color w:val="4F81BD"/>
            </w:rPr>
          </w:pPr>
        </w:p>
      </w:tc>
    </w:tr>
  </w:tbl>
  <w:p w14:paraId="74AFCCAA" w14:textId="77777777" w:rsidR="00EA409C" w:rsidRDefault="00EA40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EA409C" w:rsidRPr="003C5676" w14:paraId="6CCDBD73" w14:textId="77777777" w:rsidTr="003C5676">
      <w:trPr>
        <w:trHeight w:val="151"/>
      </w:trPr>
      <w:tc>
        <w:tcPr>
          <w:tcW w:w="2389" w:type="pct"/>
        </w:tcPr>
        <w:p w14:paraId="495D54C5" w14:textId="77777777" w:rsidR="00EA409C" w:rsidRPr="003C5676" w:rsidRDefault="00EA409C">
          <w:pPr>
            <w:pStyle w:val="Header"/>
            <w:spacing w:line="276" w:lineRule="auto"/>
            <w:rPr>
              <w:rFonts w:eastAsia="MS Gothic"/>
              <w:b/>
              <w:bCs/>
            </w:rPr>
          </w:pPr>
        </w:p>
      </w:tc>
      <w:tc>
        <w:tcPr>
          <w:tcW w:w="333" w:type="pct"/>
          <w:vMerge w:val="restart"/>
          <w:noWrap/>
          <w:vAlign w:val="center"/>
          <w:hideMark/>
        </w:tcPr>
        <w:p w14:paraId="1C89E4D5" w14:textId="77777777" w:rsidR="00EA409C" w:rsidRPr="0077569B" w:rsidRDefault="00EA409C" w:rsidP="00DC224A">
          <w:pPr>
            <w:pStyle w:val="NoSpacing"/>
            <w:rPr>
              <w:rFonts w:ascii="Century Schoolbook" w:hAnsi="Century Schoolbook"/>
              <w:szCs w:val="20"/>
              <w:lang w:val="fr-FR"/>
            </w:rPr>
          </w:pPr>
          <w:r w:rsidRPr="0077569B">
            <w:rPr>
              <w:rFonts w:ascii="Century Schoolbook" w:hAnsi="Century Schoolbook"/>
              <w:sz w:val="20"/>
              <w:lang w:val="fr-FR"/>
            </w:rPr>
            <w:t xml:space="preserve">Titre du document – </w:t>
          </w:r>
          <w:proofErr w:type="spellStart"/>
          <w:r w:rsidRPr="0077569B">
            <w:rPr>
              <w:rFonts w:ascii="Century Schoolbook" w:hAnsi="Century Schoolbook"/>
              <w:sz w:val="20"/>
              <w:lang w:val="fr-FR"/>
            </w:rPr>
            <w:t>Ref</w:t>
          </w:r>
          <w:proofErr w:type="spellEnd"/>
          <w:r w:rsidRPr="0077569B">
            <w:rPr>
              <w:rFonts w:ascii="Century Schoolbook" w:hAnsi="Century Schoolbook"/>
              <w:sz w:val="20"/>
              <w:lang w:val="fr-FR"/>
            </w:rPr>
            <w:t>. du document</w:t>
          </w:r>
        </w:p>
      </w:tc>
      <w:tc>
        <w:tcPr>
          <w:tcW w:w="2278" w:type="pct"/>
        </w:tcPr>
        <w:p w14:paraId="711C7BFE" w14:textId="77777777" w:rsidR="00EA409C" w:rsidRPr="003C5676" w:rsidRDefault="00EA409C">
          <w:pPr>
            <w:pStyle w:val="Header"/>
            <w:spacing w:line="276" w:lineRule="auto"/>
            <w:rPr>
              <w:rFonts w:eastAsia="MS Gothic"/>
              <w:b/>
              <w:bCs/>
              <w:color w:val="4F81BD"/>
            </w:rPr>
          </w:pPr>
        </w:p>
      </w:tc>
    </w:tr>
    <w:tr w:rsidR="00EA409C" w:rsidRPr="003C5676" w14:paraId="13E76A3B" w14:textId="77777777" w:rsidTr="003C5676">
      <w:trPr>
        <w:trHeight w:val="150"/>
      </w:trPr>
      <w:tc>
        <w:tcPr>
          <w:tcW w:w="2389" w:type="pct"/>
        </w:tcPr>
        <w:p w14:paraId="2BE9E07C" w14:textId="77777777" w:rsidR="00EA409C" w:rsidRPr="003C5676" w:rsidRDefault="00EA409C">
          <w:pPr>
            <w:pStyle w:val="Header"/>
            <w:spacing w:line="276" w:lineRule="auto"/>
            <w:rPr>
              <w:rFonts w:eastAsia="MS Gothic"/>
              <w:b/>
              <w:bCs/>
            </w:rPr>
          </w:pPr>
        </w:p>
      </w:tc>
      <w:tc>
        <w:tcPr>
          <w:tcW w:w="0" w:type="auto"/>
          <w:vMerge/>
          <w:vAlign w:val="center"/>
          <w:hideMark/>
        </w:tcPr>
        <w:p w14:paraId="4655CAB1" w14:textId="77777777" w:rsidR="00EA409C" w:rsidRPr="003C5676" w:rsidRDefault="00EA409C">
          <w:pPr>
            <w:rPr>
              <w:color w:val="4F81BD"/>
              <w:sz w:val="22"/>
              <w:szCs w:val="22"/>
            </w:rPr>
          </w:pPr>
        </w:p>
      </w:tc>
      <w:tc>
        <w:tcPr>
          <w:tcW w:w="2278" w:type="pct"/>
        </w:tcPr>
        <w:p w14:paraId="644DB361" w14:textId="77777777" w:rsidR="00EA409C" w:rsidRPr="003C5676" w:rsidRDefault="00EA409C">
          <w:pPr>
            <w:pStyle w:val="Header"/>
            <w:spacing w:line="276" w:lineRule="auto"/>
            <w:rPr>
              <w:rFonts w:eastAsia="MS Gothic"/>
              <w:b/>
              <w:bCs/>
              <w:color w:val="4F81BD"/>
            </w:rPr>
          </w:pPr>
        </w:p>
      </w:tc>
    </w:tr>
  </w:tbl>
  <w:p w14:paraId="2FE312AE" w14:textId="77777777" w:rsidR="00EA409C" w:rsidRDefault="00EA40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69pt" o:bullet="t">
        <v:imagedata r:id="rId1" o:title="art1D1E"/>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C3250"/>
    <w:multiLevelType w:val="multilevel"/>
    <w:tmpl w:val="E526A67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3">
    <w:nsid w:val="05152F38"/>
    <w:multiLevelType w:val="multilevel"/>
    <w:tmpl w:val="7B54BA1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13A83A47"/>
    <w:multiLevelType w:val="hybridMultilevel"/>
    <w:tmpl w:val="64DA6A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6DF004C"/>
    <w:multiLevelType w:val="hybridMultilevel"/>
    <w:tmpl w:val="6B82CA24"/>
    <w:lvl w:ilvl="0" w:tplc="808AB1D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F067ACA"/>
    <w:multiLevelType w:val="hybridMultilevel"/>
    <w:tmpl w:val="CD469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8A5A7A"/>
    <w:multiLevelType w:val="multilevel"/>
    <w:tmpl w:val="A40CF9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2706A4C"/>
    <w:multiLevelType w:val="hybridMultilevel"/>
    <w:tmpl w:val="4C585D9A"/>
    <w:lvl w:ilvl="0" w:tplc="3A16DB3E">
      <w:start w:val="3"/>
      <w:numFmt w:val="decimal"/>
      <w:lvlText w:val="%1."/>
      <w:lvlJc w:val="left"/>
      <w:pPr>
        <w:tabs>
          <w:tab w:val="num" w:pos="720"/>
        </w:tabs>
        <w:ind w:left="720" w:hanging="360"/>
      </w:pPr>
    </w:lvl>
    <w:lvl w:ilvl="1" w:tplc="8918DFD6">
      <w:start w:val="1"/>
      <w:numFmt w:val="decimal"/>
      <w:lvlText w:val="%2."/>
      <w:lvlJc w:val="left"/>
      <w:pPr>
        <w:tabs>
          <w:tab w:val="num" w:pos="1440"/>
        </w:tabs>
        <w:ind w:left="1440" w:hanging="360"/>
      </w:pPr>
    </w:lvl>
    <w:lvl w:ilvl="2" w:tplc="BE1CE7E4">
      <w:numFmt w:val="bullet"/>
      <w:lvlText w:val=""/>
      <w:lvlPicBulletId w:val="0"/>
      <w:lvlJc w:val="left"/>
      <w:pPr>
        <w:tabs>
          <w:tab w:val="num" w:pos="2160"/>
        </w:tabs>
        <w:ind w:left="2160" w:hanging="360"/>
      </w:pPr>
      <w:rPr>
        <w:rFonts w:ascii="Symbol" w:hAnsi="Symbol" w:hint="default"/>
      </w:rPr>
    </w:lvl>
    <w:lvl w:ilvl="3" w:tplc="7ABA8F84">
      <w:start w:val="2"/>
      <w:numFmt w:val="bullet"/>
      <w:lvlText w:val="-"/>
      <w:lvlJc w:val="left"/>
      <w:pPr>
        <w:ind w:left="2880" w:hanging="360"/>
      </w:pPr>
      <w:rPr>
        <w:rFonts w:ascii="Times" w:eastAsia="Arial Unicode MS" w:hAnsi="Times" w:cs="Times" w:hint="default"/>
      </w:rPr>
    </w:lvl>
    <w:lvl w:ilvl="4" w:tplc="A3C2D40A" w:tentative="1">
      <w:start w:val="1"/>
      <w:numFmt w:val="decimal"/>
      <w:lvlText w:val="%5."/>
      <w:lvlJc w:val="left"/>
      <w:pPr>
        <w:tabs>
          <w:tab w:val="num" w:pos="3600"/>
        </w:tabs>
        <w:ind w:left="3600" w:hanging="360"/>
      </w:pPr>
    </w:lvl>
    <w:lvl w:ilvl="5" w:tplc="1F0453B0" w:tentative="1">
      <w:start w:val="1"/>
      <w:numFmt w:val="decimal"/>
      <w:lvlText w:val="%6."/>
      <w:lvlJc w:val="left"/>
      <w:pPr>
        <w:tabs>
          <w:tab w:val="num" w:pos="4320"/>
        </w:tabs>
        <w:ind w:left="4320" w:hanging="360"/>
      </w:pPr>
    </w:lvl>
    <w:lvl w:ilvl="6" w:tplc="1A9419D0" w:tentative="1">
      <w:start w:val="1"/>
      <w:numFmt w:val="decimal"/>
      <w:lvlText w:val="%7."/>
      <w:lvlJc w:val="left"/>
      <w:pPr>
        <w:tabs>
          <w:tab w:val="num" w:pos="5040"/>
        </w:tabs>
        <w:ind w:left="5040" w:hanging="360"/>
      </w:pPr>
    </w:lvl>
    <w:lvl w:ilvl="7" w:tplc="92DA24A4" w:tentative="1">
      <w:start w:val="1"/>
      <w:numFmt w:val="decimal"/>
      <w:lvlText w:val="%8."/>
      <w:lvlJc w:val="left"/>
      <w:pPr>
        <w:tabs>
          <w:tab w:val="num" w:pos="5760"/>
        </w:tabs>
        <w:ind w:left="5760" w:hanging="360"/>
      </w:pPr>
    </w:lvl>
    <w:lvl w:ilvl="8" w:tplc="F5348A64" w:tentative="1">
      <w:start w:val="1"/>
      <w:numFmt w:val="decimal"/>
      <w:lvlText w:val="%9."/>
      <w:lvlJc w:val="left"/>
      <w:pPr>
        <w:tabs>
          <w:tab w:val="num" w:pos="6480"/>
        </w:tabs>
        <w:ind w:left="6480" w:hanging="360"/>
      </w:pPr>
    </w:lvl>
  </w:abstractNum>
  <w:abstractNum w:abstractNumId="9">
    <w:nsid w:val="54D529B3"/>
    <w:multiLevelType w:val="hybridMultilevel"/>
    <w:tmpl w:val="607041A4"/>
    <w:lvl w:ilvl="0" w:tplc="AF8E8BEC">
      <w:start w:val="1"/>
      <w:numFmt w:val="decimal"/>
      <w:lvlText w:val="%1."/>
      <w:lvlJc w:val="left"/>
      <w:pPr>
        <w:tabs>
          <w:tab w:val="num" w:pos="720"/>
        </w:tabs>
        <w:ind w:left="720" w:hanging="360"/>
      </w:pPr>
    </w:lvl>
    <w:lvl w:ilvl="1" w:tplc="99527AE8">
      <w:start w:val="1"/>
      <w:numFmt w:val="decimal"/>
      <w:lvlText w:val="%2-"/>
      <w:lvlJc w:val="left"/>
      <w:pPr>
        <w:tabs>
          <w:tab w:val="num" w:pos="1440"/>
        </w:tabs>
        <w:ind w:left="1440" w:hanging="360"/>
      </w:pPr>
      <w:rPr>
        <w:rFonts w:asciiTheme="minorHAnsi" w:eastAsiaTheme="minorHAnsi" w:hAnsiTheme="minorHAnsi" w:cstheme="minorBidi"/>
      </w:rPr>
    </w:lvl>
    <w:lvl w:ilvl="2" w:tplc="03B221C8">
      <w:numFmt w:val="bullet"/>
      <w:lvlText w:val=""/>
      <w:lvlPicBulletId w:val="0"/>
      <w:lvlJc w:val="left"/>
      <w:pPr>
        <w:tabs>
          <w:tab w:val="num" w:pos="2160"/>
        </w:tabs>
        <w:ind w:left="2160" w:hanging="360"/>
      </w:pPr>
      <w:rPr>
        <w:rFonts w:ascii="Symbol" w:hAnsi="Symbol" w:hint="default"/>
      </w:rPr>
    </w:lvl>
    <w:lvl w:ilvl="3" w:tplc="61FA3458" w:tentative="1">
      <w:start w:val="1"/>
      <w:numFmt w:val="decimal"/>
      <w:lvlText w:val="%4."/>
      <w:lvlJc w:val="left"/>
      <w:pPr>
        <w:tabs>
          <w:tab w:val="num" w:pos="2880"/>
        </w:tabs>
        <w:ind w:left="2880" w:hanging="360"/>
      </w:pPr>
    </w:lvl>
    <w:lvl w:ilvl="4" w:tplc="8CE478A2" w:tentative="1">
      <w:start w:val="1"/>
      <w:numFmt w:val="decimal"/>
      <w:lvlText w:val="%5."/>
      <w:lvlJc w:val="left"/>
      <w:pPr>
        <w:tabs>
          <w:tab w:val="num" w:pos="3600"/>
        </w:tabs>
        <w:ind w:left="3600" w:hanging="360"/>
      </w:pPr>
    </w:lvl>
    <w:lvl w:ilvl="5" w:tplc="5E5A3170" w:tentative="1">
      <w:start w:val="1"/>
      <w:numFmt w:val="decimal"/>
      <w:lvlText w:val="%6."/>
      <w:lvlJc w:val="left"/>
      <w:pPr>
        <w:tabs>
          <w:tab w:val="num" w:pos="4320"/>
        </w:tabs>
        <w:ind w:left="4320" w:hanging="360"/>
      </w:pPr>
    </w:lvl>
    <w:lvl w:ilvl="6" w:tplc="06B21BE0" w:tentative="1">
      <w:start w:val="1"/>
      <w:numFmt w:val="decimal"/>
      <w:lvlText w:val="%7."/>
      <w:lvlJc w:val="left"/>
      <w:pPr>
        <w:tabs>
          <w:tab w:val="num" w:pos="5040"/>
        </w:tabs>
        <w:ind w:left="5040" w:hanging="360"/>
      </w:pPr>
    </w:lvl>
    <w:lvl w:ilvl="7" w:tplc="E1E6CE72" w:tentative="1">
      <w:start w:val="1"/>
      <w:numFmt w:val="decimal"/>
      <w:lvlText w:val="%8."/>
      <w:lvlJc w:val="left"/>
      <w:pPr>
        <w:tabs>
          <w:tab w:val="num" w:pos="5760"/>
        </w:tabs>
        <w:ind w:left="5760" w:hanging="360"/>
      </w:pPr>
    </w:lvl>
    <w:lvl w:ilvl="8" w:tplc="6D04CA7A" w:tentative="1">
      <w:start w:val="1"/>
      <w:numFmt w:val="decimal"/>
      <w:lvlText w:val="%9."/>
      <w:lvlJc w:val="left"/>
      <w:pPr>
        <w:tabs>
          <w:tab w:val="num" w:pos="6480"/>
        </w:tabs>
        <w:ind w:left="6480" w:hanging="360"/>
      </w:pPr>
    </w:lvl>
  </w:abstractNum>
  <w:abstractNum w:abstractNumId="10">
    <w:nsid w:val="775B34CD"/>
    <w:multiLevelType w:val="hybridMultilevel"/>
    <w:tmpl w:val="D758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9"/>
  </w:num>
  <w:num w:numId="6">
    <w:abstractNumId w:val="8"/>
  </w:num>
  <w:num w:numId="7">
    <w:abstractNumId w:val="1"/>
  </w:num>
  <w:num w:numId="8">
    <w:abstractNumId w:val="5"/>
  </w:num>
  <w:num w:numId="9">
    <w:abstractNumId w:val="3"/>
  </w:num>
  <w:num w:numId="10">
    <w:abstractNumId w:val="10"/>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1F"/>
    <w:rsid w:val="00010550"/>
    <w:rsid w:val="000139C0"/>
    <w:rsid w:val="000450F7"/>
    <w:rsid w:val="00076170"/>
    <w:rsid w:val="00085C2C"/>
    <w:rsid w:val="000873C4"/>
    <w:rsid w:val="000A5FF0"/>
    <w:rsid w:val="001107AF"/>
    <w:rsid w:val="0011750E"/>
    <w:rsid w:val="00170425"/>
    <w:rsid w:val="001D3804"/>
    <w:rsid w:val="001D69F8"/>
    <w:rsid w:val="00227B87"/>
    <w:rsid w:val="00240289"/>
    <w:rsid w:val="002910D1"/>
    <w:rsid w:val="0031209E"/>
    <w:rsid w:val="003578CE"/>
    <w:rsid w:val="0039118F"/>
    <w:rsid w:val="003A57DB"/>
    <w:rsid w:val="003C5676"/>
    <w:rsid w:val="003D0D32"/>
    <w:rsid w:val="003D5ABD"/>
    <w:rsid w:val="004014CF"/>
    <w:rsid w:val="00463318"/>
    <w:rsid w:val="00467217"/>
    <w:rsid w:val="004B1664"/>
    <w:rsid w:val="004C5954"/>
    <w:rsid w:val="004D4185"/>
    <w:rsid w:val="004F1F01"/>
    <w:rsid w:val="004F3152"/>
    <w:rsid w:val="00503F94"/>
    <w:rsid w:val="0052090E"/>
    <w:rsid w:val="00546C4D"/>
    <w:rsid w:val="005727FE"/>
    <w:rsid w:val="005801DA"/>
    <w:rsid w:val="00582250"/>
    <w:rsid w:val="005F56D3"/>
    <w:rsid w:val="00601B8F"/>
    <w:rsid w:val="006259EA"/>
    <w:rsid w:val="006312CA"/>
    <w:rsid w:val="00650C79"/>
    <w:rsid w:val="0069172C"/>
    <w:rsid w:val="00692CDF"/>
    <w:rsid w:val="006D3F0F"/>
    <w:rsid w:val="007122F5"/>
    <w:rsid w:val="0071604D"/>
    <w:rsid w:val="0077569B"/>
    <w:rsid w:val="00783AF1"/>
    <w:rsid w:val="007C12EA"/>
    <w:rsid w:val="008127FC"/>
    <w:rsid w:val="0082501F"/>
    <w:rsid w:val="008404C4"/>
    <w:rsid w:val="0087555D"/>
    <w:rsid w:val="00891935"/>
    <w:rsid w:val="008B654B"/>
    <w:rsid w:val="00923B1C"/>
    <w:rsid w:val="009315C6"/>
    <w:rsid w:val="00942843"/>
    <w:rsid w:val="00945CCB"/>
    <w:rsid w:val="00962A17"/>
    <w:rsid w:val="00972DEF"/>
    <w:rsid w:val="00974F8E"/>
    <w:rsid w:val="009E3C32"/>
    <w:rsid w:val="009F0A62"/>
    <w:rsid w:val="00A3387A"/>
    <w:rsid w:val="00A34E0E"/>
    <w:rsid w:val="00A73DAE"/>
    <w:rsid w:val="00A8167B"/>
    <w:rsid w:val="00A94C7C"/>
    <w:rsid w:val="00AA47EA"/>
    <w:rsid w:val="00B4126E"/>
    <w:rsid w:val="00B7776A"/>
    <w:rsid w:val="00BA7C8F"/>
    <w:rsid w:val="00C020EB"/>
    <w:rsid w:val="00C20CD0"/>
    <w:rsid w:val="00C32BC7"/>
    <w:rsid w:val="00D15A97"/>
    <w:rsid w:val="00D17F09"/>
    <w:rsid w:val="00D27CEF"/>
    <w:rsid w:val="00D34BEE"/>
    <w:rsid w:val="00DC224A"/>
    <w:rsid w:val="00DD648C"/>
    <w:rsid w:val="00E04087"/>
    <w:rsid w:val="00E45A50"/>
    <w:rsid w:val="00E674DE"/>
    <w:rsid w:val="00E67A85"/>
    <w:rsid w:val="00EA409C"/>
    <w:rsid w:val="00EC7DBD"/>
    <w:rsid w:val="00EF0E27"/>
    <w:rsid w:val="00F0419A"/>
    <w:rsid w:val="00F24376"/>
    <w:rsid w:val="00F47D4B"/>
    <w:rsid w:val="00F901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460C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2"/>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2"/>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2"/>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2"/>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rPr>
  </w:style>
  <w:style w:type="paragraph" w:styleId="TOC2">
    <w:name w:val="toc 2"/>
    <w:basedOn w:val="Normal"/>
    <w:next w:val="Normal"/>
    <w:autoRedefine/>
    <w:uiPriority w:val="39"/>
    <w:unhideWhenUsed/>
    <w:rsid w:val="0052090E"/>
    <w:pPr>
      <w:ind w:left="240"/>
    </w:pPr>
    <w:rPr>
      <w:rFonts w:asciiTheme="minorHAnsi" w:hAnsiTheme="minorHAnsi"/>
      <w:b/>
      <w:sz w:val="22"/>
      <w:szCs w:val="22"/>
    </w:rPr>
  </w:style>
  <w:style w:type="paragraph" w:styleId="TOC3">
    <w:name w:val="toc 3"/>
    <w:basedOn w:val="Normal"/>
    <w:next w:val="Normal"/>
    <w:autoRedefine/>
    <w:uiPriority w:val="39"/>
    <w:unhideWhenUsed/>
    <w:rsid w:val="0052090E"/>
    <w:pPr>
      <w:ind w:left="480"/>
    </w:pPr>
    <w:rPr>
      <w:rFonts w:asciiTheme="minorHAnsi" w:hAnsiTheme="minorHAns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20"/>
      <w:szCs w:val="20"/>
    </w:rPr>
  </w:style>
  <w:style w:type="paragraph" w:styleId="TOC5">
    <w:name w:val="toc 5"/>
    <w:basedOn w:val="Normal"/>
    <w:next w:val="Normal"/>
    <w:autoRedefine/>
    <w:uiPriority w:val="39"/>
    <w:unhideWhenUsed/>
    <w:rsid w:val="0052090E"/>
    <w:pPr>
      <w:ind w:left="960"/>
    </w:pPr>
    <w:rPr>
      <w:rFonts w:asciiTheme="minorHAnsi" w:hAnsiTheme="minorHAnsi"/>
      <w:sz w:val="20"/>
      <w:szCs w:val="20"/>
    </w:rPr>
  </w:style>
  <w:style w:type="paragraph" w:styleId="TOC6">
    <w:name w:val="toc 6"/>
    <w:basedOn w:val="Normal"/>
    <w:next w:val="Normal"/>
    <w:autoRedefine/>
    <w:uiPriority w:val="39"/>
    <w:unhideWhenUsed/>
    <w:rsid w:val="0052090E"/>
    <w:pPr>
      <w:ind w:left="1200"/>
    </w:pPr>
    <w:rPr>
      <w:rFonts w:asciiTheme="minorHAnsi" w:hAnsiTheme="minorHAnsi"/>
      <w:sz w:val="20"/>
      <w:szCs w:val="20"/>
    </w:rPr>
  </w:style>
  <w:style w:type="paragraph" w:styleId="TOC7">
    <w:name w:val="toc 7"/>
    <w:basedOn w:val="Normal"/>
    <w:next w:val="Normal"/>
    <w:autoRedefine/>
    <w:uiPriority w:val="39"/>
    <w:unhideWhenUsed/>
    <w:rsid w:val="0052090E"/>
    <w:pPr>
      <w:ind w:left="1440"/>
    </w:pPr>
    <w:rPr>
      <w:rFonts w:asciiTheme="minorHAnsi" w:hAnsiTheme="minorHAnsi"/>
      <w:sz w:val="20"/>
      <w:szCs w:val="20"/>
    </w:rPr>
  </w:style>
  <w:style w:type="paragraph" w:styleId="TOC8">
    <w:name w:val="toc 8"/>
    <w:basedOn w:val="Normal"/>
    <w:next w:val="Normal"/>
    <w:autoRedefine/>
    <w:uiPriority w:val="39"/>
    <w:unhideWhenUsed/>
    <w:rsid w:val="0052090E"/>
    <w:pPr>
      <w:ind w:left="1680"/>
    </w:pPr>
    <w:rPr>
      <w:rFonts w:asciiTheme="minorHAnsi" w:hAnsiTheme="minorHAnsi"/>
      <w:sz w:val="20"/>
      <w:szCs w:val="20"/>
    </w:rPr>
  </w:style>
  <w:style w:type="paragraph" w:styleId="TOC9">
    <w:name w:val="toc 9"/>
    <w:basedOn w:val="Normal"/>
    <w:next w:val="Normal"/>
    <w:autoRedefine/>
    <w:uiPriority w:val="39"/>
    <w:unhideWhenUsed/>
    <w:rsid w:val="0052090E"/>
    <w:pPr>
      <w:ind w:left="1920"/>
    </w:pPr>
    <w:rPr>
      <w:rFonts w:asciiTheme="minorHAnsi" w:hAnsiTheme="minorHAnsi"/>
      <w:sz w:val="20"/>
      <w:szCs w:val="20"/>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customStyle="1" w:styleId="Pardfaut">
    <w:name w:val="Par défaut"/>
    <w:rsid w:val="007C12E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TOCHeading">
    <w:name w:val="TOC Heading"/>
    <w:basedOn w:val="Heading1"/>
    <w:next w:val="Normal"/>
    <w:uiPriority w:val="39"/>
    <w:unhideWhenUsed/>
    <w:qFormat/>
    <w:rsid w:val="007C12EA"/>
    <w:pPr>
      <w:keepNext/>
      <w:keepLines/>
      <w:numPr>
        <w:numId w:val="0"/>
      </w:numPr>
      <w:spacing w:before="480" w:line="276" w:lineRule="auto"/>
      <w:outlineLvl w:val="9"/>
    </w:pPr>
    <w:rPr>
      <w:rFonts w:eastAsia="MS Gothic"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4" Type="http://schemas.openxmlformats.org/officeDocument/2006/relationships/image" Target="media/image60.png"/><Relationship Id="rId1" Type="http://schemas.openxmlformats.org/officeDocument/2006/relationships/image" Target="media/image5.jpeg"/><Relationship Id="rId2" Type="http://schemas.openxmlformats.org/officeDocument/2006/relationships/image" Target="media/image50.jpe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4" Type="http://schemas.openxmlformats.org/officeDocument/2006/relationships/image" Target="media/image50.jpeg"/><Relationship Id="rId1" Type="http://schemas.openxmlformats.org/officeDocument/2006/relationships/image" Target="media/image6.png"/><Relationship Id="rId2" Type="http://schemas.openxmlformats.org/officeDocument/2006/relationships/image" Target="media/image60.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D413C8-883C-D149-AB35-DE7977CB7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17</Pages>
  <Words>4261</Words>
  <Characters>24291</Characters>
  <Application>Microsoft Macintosh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Plan d’assurance qualité - PLD-SPIE/QU/PAQ</vt:lpstr>
    </vt:vector>
  </TitlesOfParts>
  <Company/>
  <LinksUpToDate>false</LinksUpToDate>
  <CharactersWithSpaces>28496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Amine El rhazi</cp:lastModifiedBy>
  <cp:revision>7</cp:revision>
  <cp:lastPrinted>2015-01-10T20:14:00Z</cp:lastPrinted>
  <dcterms:created xsi:type="dcterms:W3CDTF">2015-01-10T16:38:00Z</dcterms:created>
  <dcterms:modified xsi:type="dcterms:W3CDTF">2015-01-11T15:19:00Z</dcterms:modified>
</cp:coreProperties>
</file>